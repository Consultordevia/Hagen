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jc w:val="center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043"/>
        <w:gridCol w:w="2076"/>
        <w:gridCol w:w="709"/>
        <w:gridCol w:w="560"/>
        <w:gridCol w:w="510"/>
        <w:gridCol w:w="57"/>
        <w:gridCol w:w="624"/>
        <w:gridCol w:w="396"/>
        <w:gridCol w:w="560"/>
        <w:gridCol w:w="567"/>
        <w:gridCol w:w="624"/>
        <w:gridCol w:w="567"/>
        <w:gridCol w:w="461"/>
        <w:gridCol w:w="372"/>
        <w:gridCol w:w="1125"/>
        <w:gridCol w:w="9"/>
      </w:tblGrid>
      <w:tr w:rsidRPr="00D510CC" w:rsidR="00A92148" w:rsidTr="006C2ADB" w14:paraId="1CE1B975" w14:textId="77777777">
        <w:trPr>
          <w:trHeight w:val="170"/>
          <w:tblHeader/>
          <w:jc w:val="center"/>
        </w:trPr>
        <w:sdt>
          <w:sdtPr>
            <w:rPr>
              <w:rFonts w:ascii="Century Gothic" w:hAnsi="Century Gothic" w:cstheme="minorHAnsi"/>
              <w:sz w:val="16"/>
            </w:rPr>
            <w:alias w:val="#Nav: /Header/Line/ItemNo_Line_Lbl"/>
            <w:tag w:val="#Nav: Standard_Sales_Invoice/1306"/>
            <w:id w:val="771446451"/>
            <w:placeholder>
              <w:docPart w:val="E322C0A60EE746A4853BBA77A6F2F98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1043" w:type="dxa"/>
                <w:tcBorders>
                  <w:bottom w:val="single" w:color="auto" w:sz="12" w:space="0"/>
                </w:tcBorders>
                <w:vAlign w:val="bottom"/>
              </w:tcPr>
              <w:p w:rsidRPr="00CE2AD5" w:rsidR="00D408FB" w:rsidP="00D408FB" w:rsidRDefault="00D408FB" w14:paraId="4613A8AC" w14:textId="77777777">
                <w:pPr>
                  <w:pStyle w:val="Ttulo1"/>
                  <w:rPr>
                    <w:rFonts w:ascii="Century Gothic" w:hAnsi="Century Gothic" w:cstheme="minorHAnsi"/>
                    <w:sz w:val="16"/>
                  </w:rPr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Century Gothic" w:hAnsi="Century Gothic" w:cstheme="minorHAnsi"/>
              <w:sz w:val="16"/>
            </w:rPr>
            <w:alias w:val="#Nav: /Header/Line/Description_Line_Lbl"/>
            <w:tag w:val="#Nav: Standard_Sales_Invoice/1306"/>
            <w:id w:val="1545399846"/>
            <w:placeholder>
              <w:docPart w:val="E322C0A60EE746A4853BBA77A6F2F98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3855" w:type="dxa"/>
                <w:gridSpan w:val="4"/>
                <w:tcBorders>
                  <w:bottom w:val="single" w:color="auto" w:sz="12" w:space="0"/>
                </w:tcBorders>
                <w:vAlign w:val="bottom"/>
              </w:tcPr>
              <w:p w:rsidRPr="00CE2AD5" w:rsidR="00D408FB" w:rsidP="00D408FB" w:rsidRDefault="00D408FB" w14:paraId="7B3A9656" w14:textId="77777777">
                <w:pPr>
                  <w:pStyle w:val="Ttulo1"/>
                  <w:rPr>
                    <w:rFonts w:ascii="Century Gothic" w:hAnsi="Century Gothic" w:cstheme="minorHAnsi"/>
                    <w:sz w:val="16"/>
                  </w:rPr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077" w:type="dxa"/>
            <w:gridSpan w:val="3"/>
            <w:tcBorders>
              <w:bottom w:val="single" w:color="auto" w:sz="12" w:space="0"/>
            </w:tcBorders>
          </w:tcPr>
          <w:p w:rsidRPr="00CE2AD5" w:rsidR="00D408FB" w:rsidP="00A73CDC" w:rsidRDefault="0084098C" w14:paraId="2B7C8AEB" w14:textId="2300E3AE">
            <w:pPr>
              <w:pStyle w:val="Ttulo1"/>
              <w:spacing w:before="240" w:line="240" w:lineRule="auto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</w:rPr>
              <w:t>Ean</w:t>
            </w:r>
          </w:p>
        </w:tc>
        <w:sdt>
          <w:sdtPr>
            <w:rPr>
              <w:rFonts w:ascii="Century Gothic" w:hAnsi="Century Gothic" w:cstheme="minorHAnsi"/>
              <w:sz w:val="16"/>
            </w:rPr>
            <w:alias w:val="#Nav: /Header/Line/VATPct_Line_Lbl"/>
            <w:tag w:val="#Nav: Standard_Sales_Invoice/1306"/>
            <w:id w:val="-356200520"/>
            <w:placeholder>
              <w:docPart w:val="55E645B66B7645CEA4F3DFD9131BA27B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560" w:type="dxa"/>
                <w:tcBorders>
                  <w:bottom w:val="single" w:color="auto" w:sz="12" w:space="0"/>
                </w:tcBorders>
                <w:vAlign w:val="bottom"/>
              </w:tcPr>
              <w:p w:rsidRPr="00CE2AD5" w:rsidR="00D408FB" w:rsidP="008A226A" w:rsidRDefault="00D408FB" w14:paraId="16782158" w14:textId="1D5CC9EE">
                <w:pPr>
                  <w:pStyle w:val="Ttulo1"/>
                  <w:jc w:val="center"/>
                  <w:rPr>
                    <w:rFonts w:ascii="Century Gothic" w:hAnsi="Century Gothic" w:cstheme="minorHAnsi"/>
                    <w:sz w:val="16"/>
                  </w:rPr>
                </w:pPr>
                <w:r w:rsidRPr="00CE2AD5">
                  <w:rPr>
                    <w:rFonts w:ascii="Century Gothic" w:hAnsi="Century Gothic" w:cstheme="minorHAnsi"/>
                    <w:sz w:val="16"/>
                    <w:lang w:val="da-DK"/>
                  </w:rPr>
                  <w:t>VATPct_Line_Lbl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12" w:space="0"/>
            </w:tcBorders>
            <w:vAlign w:val="bottom"/>
          </w:tcPr>
          <w:p w:rsidRPr="00CE2AD5" w:rsidR="00D408FB" w:rsidP="008A226A" w:rsidRDefault="008A226A" w14:paraId="3811B76F" w14:textId="32ABC38E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  <w:lang w:val="da-DK"/>
              </w:rPr>
              <w:t>Cant.</w:t>
            </w:r>
          </w:p>
        </w:tc>
        <w:tc>
          <w:tcPr>
            <w:tcW w:w="624" w:type="dxa"/>
            <w:tcBorders>
              <w:bottom w:val="single" w:color="auto" w:sz="12" w:space="0"/>
            </w:tcBorders>
            <w:vAlign w:val="bottom"/>
          </w:tcPr>
          <w:p w:rsidRPr="00CE2AD5" w:rsidR="00D408FB" w:rsidP="004725CB" w:rsidRDefault="004725CB" w14:paraId="1AB6EC4D" w14:textId="4B64164F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</w:rPr>
              <w:t>Tarifa</w:t>
            </w:r>
          </w:p>
        </w:tc>
        <w:tc>
          <w:tcPr>
            <w:tcW w:w="567" w:type="dxa"/>
            <w:tcBorders>
              <w:bottom w:val="single" w:color="auto" w:sz="12" w:space="0"/>
            </w:tcBorders>
            <w:vAlign w:val="bottom"/>
          </w:tcPr>
          <w:p w:rsidRPr="00CE2AD5" w:rsidR="00D408FB" w:rsidP="008A226A" w:rsidRDefault="00D408FB" w14:paraId="76940AAE" w14:textId="06622F6C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</w:rPr>
              <w:t>% Des</w:t>
            </w:r>
          </w:p>
        </w:tc>
        <w:tc>
          <w:tcPr>
            <w:tcW w:w="833" w:type="dxa"/>
            <w:gridSpan w:val="2"/>
            <w:tcBorders>
              <w:bottom w:val="single" w:color="auto" w:sz="12" w:space="0"/>
            </w:tcBorders>
            <w:vAlign w:val="bottom"/>
          </w:tcPr>
          <w:p w:rsidRPr="00CE2AD5" w:rsidR="00D408FB" w:rsidP="008A226A" w:rsidRDefault="004725CB" w14:paraId="1E3D7206" w14:textId="0DCAFDA1">
            <w:pPr>
              <w:pStyle w:val="Ttulo1"/>
              <w:jc w:val="center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  <w:lang w:val="da-DK"/>
              </w:rPr>
              <w:t>Precio Final</w:t>
            </w:r>
          </w:p>
        </w:tc>
        <w:tc>
          <w:tcPr>
            <w:tcW w:w="1134" w:type="dxa"/>
            <w:gridSpan w:val="2"/>
            <w:tcBorders>
              <w:bottom w:val="single" w:color="auto" w:sz="12" w:space="0"/>
            </w:tcBorders>
            <w:tcMar>
              <w:right w:w="0" w:type="dxa"/>
            </w:tcMar>
            <w:vAlign w:val="bottom"/>
          </w:tcPr>
          <w:p w:rsidRPr="00CE2AD5" w:rsidR="00D408FB" w:rsidP="004725CB" w:rsidRDefault="004725CB" w14:paraId="364C017C" w14:textId="65E4DE25">
            <w:pPr>
              <w:pStyle w:val="Ttulo1"/>
              <w:jc w:val="right"/>
              <w:rPr>
                <w:rFonts w:ascii="Century Gothic" w:hAnsi="Century Gothic" w:cstheme="minorHAnsi"/>
                <w:sz w:val="16"/>
              </w:rPr>
            </w:pPr>
            <w:r w:rsidRPr="00CE2AD5">
              <w:rPr>
                <w:rFonts w:ascii="Century Gothic" w:hAnsi="Century Gothic" w:cstheme="minorHAnsi"/>
                <w:sz w:val="16"/>
                <w:lang w:val="da-DK"/>
              </w:rPr>
              <w:t>Importe</w:t>
            </w:r>
          </w:p>
        </w:tc>
      </w:tr>
      <w:tr w:rsidRPr="00D510CC" w:rsidR="00A92148" w:rsidTr="00077B31" w14:paraId="0EC5B037" w14:textId="77777777">
        <w:trPr>
          <w:trHeight w:val="182"/>
          <w:jc w:val="center"/>
        </w:trPr>
        <w:tc>
          <w:tcPr>
            <w:tcW w:w="1043" w:type="dxa"/>
            <w:tcBorders>
              <w:top w:val="single" w:color="auto" w:sz="12" w:space="0"/>
            </w:tcBorders>
          </w:tcPr>
          <w:p w:rsidRPr="00D510CC" w:rsidR="00D408FB" w:rsidP="00A960DE" w:rsidRDefault="00D408FB" w14:paraId="1A9474F4" w14:textId="77777777">
            <w:pPr>
              <w:spacing w:after="0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3855" w:type="dxa"/>
            <w:gridSpan w:val="4"/>
            <w:tcBorders>
              <w:top w:val="single" w:color="auto" w:sz="12" w:space="0"/>
            </w:tcBorders>
          </w:tcPr>
          <w:p w:rsidRPr="00D510CC" w:rsidR="00D408FB" w:rsidP="00A960DE" w:rsidRDefault="00D408FB" w14:paraId="4C577800" w14:textId="77777777">
            <w:pPr>
              <w:spacing w:after="0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1077" w:type="dxa"/>
            <w:gridSpan w:val="3"/>
            <w:tcBorders>
              <w:top w:val="single" w:color="auto" w:sz="12" w:space="0"/>
            </w:tcBorders>
          </w:tcPr>
          <w:p w:rsidRPr="00D510CC" w:rsidR="00D408FB" w:rsidP="00A960DE" w:rsidRDefault="00D408FB" w14:paraId="2AEF2DF6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single" w:color="auto" w:sz="12" w:space="0"/>
            </w:tcBorders>
          </w:tcPr>
          <w:p w:rsidRPr="00D510CC" w:rsidR="00D408FB" w:rsidP="00A960DE" w:rsidRDefault="00D408FB" w14:paraId="3D90367A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color="auto" w:sz="12" w:space="0"/>
            </w:tcBorders>
          </w:tcPr>
          <w:p w:rsidRPr="00D510CC" w:rsidR="00D408FB" w:rsidP="00A960DE" w:rsidRDefault="00D408FB" w14:paraId="6505233F" w14:textId="19A3D788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</w:tcBorders>
          </w:tcPr>
          <w:p w:rsidRPr="00D510CC" w:rsidR="00D408FB" w:rsidP="00A960DE" w:rsidRDefault="00D408FB" w14:paraId="11261F2D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color="auto" w:sz="12" w:space="0"/>
            </w:tcBorders>
          </w:tcPr>
          <w:p w:rsidRPr="00D510CC" w:rsidR="00D408FB" w:rsidP="00A960DE" w:rsidRDefault="00D408FB" w14:paraId="7E86BB6A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833" w:type="dxa"/>
            <w:gridSpan w:val="2"/>
            <w:tcBorders>
              <w:top w:val="single" w:color="auto" w:sz="12" w:space="0"/>
            </w:tcBorders>
          </w:tcPr>
          <w:p w:rsidRPr="00D510CC" w:rsidR="00D408FB" w:rsidP="00A960DE" w:rsidRDefault="00D408FB" w14:paraId="11B9B413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</w:tcBorders>
            <w:tcMar>
              <w:right w:w="0" w:type="dxa"/>
            </w:tcMar>
          </w:tcPr>
          <w:p w:rsidRPr="00D510CC" w:rsidR="00D408FB" w:rsidP="00A960DE" w:rsidRDefault="00D408FB" w14:paraId="1C3DED4F" w14:textId="77777777">
            <w:pPr>
              <w:spacing w:after="0"/>
              <w:jc w:val="center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</w:tr>
      <w:sdt>
        <w:sdtPr>
          <w:rPr>
            <w:rFonts w:ascii="Century Gothic" w:hAnsi="Century Gothic" w:cstheme="minorHAnsi"/>
            <w:b/>
            <w:bCs/>
            <w:sz w:val="14"/>
            <w:szCs w:val="14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Century Gothic" w:hAnsi="Century Gothic" w:cstheme="minorHAnsi"/>
                <w:b/>
                <w:bCs/>
                <w:sz w:val="14"/>
                <w:szCs w:val="14"/>
              </w:rPr>
              <w:id w:val="872800820"/>
              <w:placeholder>
                <w:docPart w:val="CC232C8F4C594860BA5A3BB58CDC683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D510CC" w:rsidR="00A92148" w:rsidTr="00077B31" w14:paraId="2E5EEEAC" w14:textId="77777777">
                <w:trPr>
                  <w:trHeight w:val="227"/>
                  <w:jc w:val="center"/>
                </w:trPr>
                <w:sdt>
                  <w:sdtPr>
                    <w:rPr>
                      <w:rFonts w:ascii="Century Gothic" w:hAnsi="Century Gothic" w:cstheme="minorHAnsi"/>
                      <w:b/>
                      <w:bCs/>
                      <w:sz w:val="14"/>
                      <w:szCs w:val="14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3D6CF7AFEC264B83AFA37A0D5E18B9E4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43" w:type="dxa"/>
                      </w:tcPr>
                      <w:p w:rsidRPr="00D510CC" w:rsidR="00D408FB" w:rsidP="0036306F" w:rsidRDefault="00D408FB" w14:paraId="5105F084" w14:textId="77777777">
                        <w:pPr>
                          <w:spacing w:after="0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F422EA276EAD4C0390801D1F18BDBBA4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3855" w:type="dxa"/>
                        <w:gridSpan w:val="4"/>
                      </w:tcPr>
                      <w:p w:rsidRPr="00D510CC" w:rsidR="00D408FB" w:rsidP="0036306F" w:rsidRDefault="00D408FB" w14:paraId="6BE8DD2E" w14:textId="77777777">
                        <w:pPr>
                          <w:spacing w:after="0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Ean"/>
                    <w:tag w:val="#Nav: Standard_Sales_Invoice/1306"/>
                    <w:id w:val="36626054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Ean[1]" w:storeItemID="{AF7A6226-6056-400F-ADDA-E1ADA7C08250}"/>
                    <w:text/>
                  </w:sdtPr>
                  <w:sdtContent>
                    <w:tc>
                      <w:tcPr>
                        <w:tcW w:w="1077" w:type="dxa"/>
                        <w:gridSpan w:val="3"/>
                      </w:tcPr>
                      <w:p w:rsidRPr="00D510CC" w:rsidR="00D408FB" w:rsidP="0036306F" w:rsidRDefault="00DE2656" w14:paraId="3AA20F4E" w14:textId="21B46305">
                        <w:pPr>
                          <w:spacing w:after="0"/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Ean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VATPct_Line"/>
                    <w:tag w:val="#Nav: Standard_Sales_Invoice/1306"/>
                    <w:id w:val="1717708728"/>
                    <w:placeholder>
                      <w:docPart w:val="92B3A0083B9740CBA7FBC785E285EB2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560" w:type="dxa"/>
                      </w:tcPr>
                      <w:p w:rsidRPr="00D510CC" w:rsidR="00D408FB" w:rsidP="0036306F" w:rsidRDefault="008A226A" w14:paraId="2B3665B3" w14:textId="42293B59">
                        <w:pPr>
                          <w:spacing w:after="0"/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proofErr w:type="spellStart"/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4B5F98582F454763B714FC29252FFBCF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D510CC" w:rsidR="00D408FB" w:rsidP="0036306F" w:rsidRDefault="00D408FB" w14:paraId="69C803CA" w14:textId="6086B764">
                        <w:pPr>
                          <w:spacing w:after="0"/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Precio_base"/>
                    <w:tag w:val="#Nav: Standard_Sales_Invoice/1306"/>
                    <w:id w:val="-99810737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Precio_base[1]" w:storeItemID="{AF7A6226-6056-400F-ADDA-E1ADA7C08250}"/>
                    <w:text/>
                  </w:sdtPr>
                  <w:sdtContent>
                    <w:tc>
                      <w:tcPr>
                        <w:tcW w:w="624" w:type="dxa"/>
                      </w:tcPr>
                      <w:p w:rsidRPr="00D510CC" w:rsidR="00D408FB" w:rsidP="0036306F" w:rsidRDefault="0077283F" w14:paraId="39464B21" w14:textId="2387D83A">
                        <w:pPr>
                          <w:spacing w:after="0"/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Precio_base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Dto_2009"/>
                    <w:tag w:val="#Nav: Standard_Sales_Invoice/1306"/>
                    <w:id w:val="204601168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to_2009[1]" w:storeItemID="{AF7A6226-6056-400F-ADDA-E1ADA7C0825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D510CC" w:rsidR="00D408FB" w:rsidP="0036306F" w:rsidRDefault="0077283F" w14:paraId="58BCF64C" w14:textId="445CB8C2">
                        <w:pPr>
                          <w:spacing w:after="0"/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Dto_2009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Precio_final"/>
                    <w:tag w:val="#Nav: Standard_Sales_Invoice/1306"/>
                    <w:id w:val="71740005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Precio_final[1]" w:storeItemID="{AF7A6226-6056-400F-ADDA-E1ADA7C08250}"/>
                    <w:text/>
                  </w:sdtPr>
                  <w:sdtContent>
                    <w:tc>
                      <w:tcPr>
                        <w:tcW w:w="833" w:type="dxa"/>
                        <w:gridSpan w:val="2"/>
                      </w:tcPr>
                      <w:p w:rsidRPr="00D510CC" w:rsidR="00D408FB" w:rsidP="0036306F" w:rsidRDefault="00874417" w14:paraId="440F3B49" w14:textId="09279C23">
                        <w:pPr>
                          <w:spacing w:after="0"/>
                          <w:jc w:val="center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  <w:t>Precio_final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sz w:val="14"/>
                      <w:szCs w:val="14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1D08397C6AD844CEB4707D9BA2C30765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D510CC" w:rsidR="00D408FB" w:rsidP="0036306F" w:rsidRDefault="00D408FB" w14:paraId="17623A30" w14:textId="77777777">
                        <w:pPr>
                          <w:spacing w:after="0"/>
                          <w:jc w:val="right"/>
                          <w:rPr>
                            <w:rFonts w:ascii="Century Gothic" w:hAnsi="Century Gothic" w:cstheme="minorHAnsi"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sz w:val="14"/>
                            <w:szCs w:val="14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Century Gothic" w:hAnsi="Century Gothic" w:cstheme="minorHAnsi"/>
            <w:b/>
            <w:bCs/>
            <w:sz w:val="14"/>
            <w:szCs w:val="14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  <w:sz w:val="16"/>
            <w:szCs w:val="16"/>
          </w:rPr>
        </w:sdtEndPr>
        <w:sdtContent>
          <w:sdt>
            <w:sdtPr>
              <w:rPr>
                <w:rFonts w:ascii="Century Gothic" w:hAnsi="Century Gothic" w:cstheme="minorHAnsi"/>
                <w:b/>
                <w:bCs/>
                <w:sz w:val="14"/>
                <w:szCs w:val="14"/>
              </w:rPr>
              <w:id w:val="768507247"/>
              <w:placeholder>
                <w:docPart w:val="E069AC6822084D51BC04DD39D79A4062"/>
              </w:placeholder>
              <w15:repeatingSectionItem/>
            </w:sdtPr>
            <w:sdtEndPr>
              <w:rPr>
                <w:b w:val="0"/>
                <w:bCs w:val="0"/>
                <w:sz w:val="16"/>
                <w:szCs w:val="16"/>
              </w:rPr>
            </w:sdtEndPr>
            <w:sdtContent>
              <w:tr w:rsidRPr="00D510CC" w:rsidR="008A226A" w:rsidTr="004725CB" w14:paraId="2BFBA2EB" w14:textId="77777777">
                <w:trPr>
                  <w:gridAfter w:val="1"/>
                  <w:wAfter w:w="9" w:type="dxa"/>
                  <w:trHeight w:val="227"/>
                  <w:jc w:val="center"/>
                </w:trPr>
                <w:tc>
                  <w:tcPr>
                    <w:tcW w:w="1043" w:type="dxa"/>
                  </w:tcPr>
                  <w:p w:rsidRPr="00D510CC" w:rsidR="00D408FB" w:rsidP="00D408FB" w:rsidRDefault="00D408FB" w14:paraId="4EB0704C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076" w:type="dxa"/>
                  </w:tcPr>
                  <w:p w:rsidRPr="00D510CC" w:rsidR="00D408FB" w:rsidP="00D408FB" w:rsidRDefault="00D408FB" w14:paraId="61D0EAC0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09" w:type="dxa"/>
                  </w:tcPr>
                  <w:p w:rsidRPr="00D510CC" w:rsidR="00D408FB" w:rsidP="00D408FB" w:rsidRDefault="00D408FB" w14:paraId="5A0E3386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0" w:type="dxa"/>
                  </w:tcPr>
                  <w:p w:rsidRPr="00D510CC" w:rsidR="00D408FB" w:rsidP="00D408FB" w:rsidRDefault="00D408FB" w14:paraId="1D5B62E9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7" w:type="dxa"/>
                    <w:gridSpan w:val="2"/>
                  </w:tcPr>
                  <w:p w:rsidRPr="00D510CC" w:rsidR="00D408FB" w:rsidP="00D408FB" w:rsidRDefault="00D408FB" w14:paraId="4812FF1A" w14:textId="0FC54100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624" w:type="dxa"/>
                  </w:tcPr>
                  <w:p w:rsidRPr="00D510CC" w:rsidR="00D408FB" w:rsidP="00D408FB" w:rsidRDefault="00D408FB" w14:paraId="1BD16F8D" w14:textId="77777777">
                    <w:pPr>
                      <w:pStyle w:val="Sinespaciado"/>
                      <w:rPr>
                        <w:rFonts w:ascii="Century Gothic" w:hAnsi="Century Gothic" w:cstheme="minorHAns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Century Gothic" w:hAnsi="Century Gothic" w:cstheme="minorHAnsi"/>
                      <w:b/>
                      <w:bCs/>
                      <w:sz w:val="14"/>
                      <w:szCs w:val="14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69B68E6BE23341E9AB7293AB03F2323F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3175" w:type="dxa"/>
                        <w:gridSpan w:val="6"/>
                      </w:tcPr>
                      <w:p w:rsidRPr="00D510CC" w:rsidR="00D408FB" w:rsidP="0036306F" w:rsidRDefault="00D408FB" w14:paraId="4CB1254D" w14:textId="77777777">
                        <w:pPr>
                          <w:pStyle w:val="Sinespaciado"/>
                          <w:jc w:val="right"/>
                          <w:rPr>
                            <w:rFonts w:ascii="Century Gothic" w:hAnsi="Century Gothic" w:cstheme="minorHAnsi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D510CC">
                          <w:rPr>
                            <w:rFonts w:ascii="Century Gothic" w:hAnsi="Century Gothic" w:cstheme="minorHAnsi"/>
                            <w:b/>
                            <w:bCs/>
                            <w:sz w:val="14"/>
                            <w:szCs w:val="14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entury Gothic" w:hAnsi="Century Gothic" w:cstheme="minorHAnsi"/>
                      <w:b/>
                      <w:bCs/>
                      <w:sz w:val="16"/>
                      <w:szCs w:val="16"/>
                    </w:r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69B68E6BE23341E9AB7293AB03F2323F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497" w:type="dxa"/>
                        <w:gridSpan w:val="2"/>
                        <w:tcMar>
                          <w:right w:w="0" w:type="dxa"/>
                        </w:tcMar>
                      </w:tcPr>
                      <w:p w:rsidRPr="00CE2AD5" w:rsidR="00D408FB" w:rsidP="0036306F" w:rsidRDefault="00D408FB" w14:paraId="42F0D3D6" w14:textId="77777777">
                        <w:pPr>
                          <w:pStyle w:val="Sinespaciado"/>
                          <w:rPr>
                            <w:rFonts w:ascii="Century Gothic" w:hAnsi="Century Gothic" w:cstheme="minorHAnsi"/>
                            <w:sz w:val="16"/>
                            <w:szCs w:val="16"/>
                          </w:rPr>
                        </w:pPr>
                        <w:r w:rsidRPr="00CE2AD5">
                          <w:rPr>
                            <w:rFonts w:ascii="Century Gothic" w:hAnsi="Century Gothic" w:cstheme="minorHAnsi"/>
                            <w:b/>
                            <w:bCs/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D510CC" w:rsidR="008A226A" w:rsidTr="004725CB" w14:paraId="518508DB" w14:textId="77777777">
        <w:trPr>
          <w:gridAfter w:val="1"/>
          <w:wAfter w:w="9" w:type="dxa"/>
          <w:trHeight w:val="113"/>
          <w:jc w:val="center"/>
        </w:trPr>
        <w:tc>
          <w:tcPr>
            <w:tcW w:w="1043" w:type="dxa"/>
          </w:tcPr>
          <w:p w:rsidRPr="00D510CC" w:rsidR="00D408FB" w:rsidP="00D408FB" w:rsidRDefault="00D408FB" w14:paraId="6FA5D39B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2076" w:type="dxa"/>
          </w:tcPr>
          <w:p w:rsidRPr="00D510CC" w:rsidR="00D408FB" w:rsidP="00D408FB" w:rsidRDefault="00D408FB" w14:paraId="47B3D107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709" w:type="dxa"/>
          </w:tcPr>
          <w:p w:rsidRPr="00D510CC" w:rsidR="00D408FB" w:rsidP="00D408FB" w:rsidRDefault="00D408FB" w14:paraId="1B6E477F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0" w:type="dxa"/>
          </w:tcPr>
          <w:p w:rsidRPr="00D510CC" w:rsidR="00D408FB" w:rsidP="00D408FB" w:rsidRDefault="00D408FB" w14:paraId="31A08FC4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:rsidRPr="00D510CC" w:rsidR="00D408FB" w:rsidP="00D408FB" w:rsidRDefault="00D408FB" w14:paraId="7ACB33A7" w14:textId="55EE4A2D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624" w:type="dxa"/>
          </w:tcPr>
          <w:p w:rsidRPr="00D510CC" w:rsidR="00D408FB" w:rsidP="00D408FB" w:rsidRDefault="00D408FB" w14:paraId="60897870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3175" w:type="dxa"/>
            <w:gridSpan w:val="6"/>
          </w:tcPr>
          <w:p w:rsidRPr="00D510CC" w:rsidR="00D408FB" w:rsidP="00D21F88" w:rsidRDefault="00D408FB" w14:paraId="14DE5AC0" w14:textId="77777777">
            <w:pPr>
              <w:pStyle w:val="Sinespaciado"/>
              <w:jc w:val="right"/>
              <w:rPr>
                <w:rFonts w:ascii="Century Gothic" w:hAnsi="Century Gothic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497" w:type="dxa"/>
            <w:gridSpan w:val="2"/>
            <w:tcMar>
              <w:right w:w="0" w:type="dxa"/>
            </w:tcMar>
          </w:tcPr>
          <w:p w:rsidRPr="00CE2AD5" w:rsidR="00D408FB" w:rsidP="00D408FB" w:rsidRDefault="00D408FB" w14:paraId="314C271B" w14:textId="77777777">
            <w:pPr>
              <w:pStyle w:val="Sinespaciado"/>
              <w:rPr>
                <w:rFonts w:ascii="Century Gothic" w:hAnsi="Century Gothic" w:cstheme="minorHAnsi"/>
                <w:sz w:val="16"/>
                <w:szCs w:val="16"/>
              </w:rPr>
            </w:pPr>
          </w:p>
        </w:tc>
      </w:tr>
      <w:tr w:rsidRPr="00D510CC" w:rsidR="008A226A" w:rsidTr="004725CB" w14:paraId="45C60C20" w14:textId="77777777">
        <w:trPr>
          <w:gridAfter w:val="1"/>
          <w:wAfter w:w="9" w:type="dxa"/>
          <w:trHeight w:val="227"/>
          <w:jc w:val="center"/>
        </w:trPr>
        <w:tc>
          <w:tcPr>
            <w:tcW w:w="1043" w:type="dxa"/>
          </w:tcPr>
          <w:p w:rsidRPr="00D510CC" w:rsidR="00D408FB" w:rsidP="00D408FB" w:rsidRDefault="00D408FB" w14:paraId="77B18F6C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2076" w:type="dxa"/>
          </w:tcPr>
          <w:p w:rsidRPr="00D510CC" w:rsidR="00D408FB" w:rsidP="00D408FB" w:rsidRDefault="00D408FB" w14:paraId="71D82894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709" w:type="dxa"/>
          </w:tcPr>
          <w:p w:rsidRPr="00D510CC" w:rsidR="00D408FB" w:rsidP="00D408FB" w:rsidRDefault="00D408FB" w14:paraId="1B1FE7AC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0" w:type="dxa"/>
          </w:tcPr>
          <w:p w:rsidRPr="00D510CC" w:rsidR="00D408FB" w:rsidP="00D408FB" w:rsidRDefault="00D408FB" w14:paraId="70110D12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:rsidRPr="00D510CC" w:rsidR="00D408FB" w:rsidP="00D408FB" w:rsidRDefault="00D408FB" w14:paraId="7E1511CA" w14:textId="77B82FDC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tc>
          <w:tcPr>
            <w:tcW w:w="624" w:type="dxa"/>
          </w:tcPr>
          <w:p w:rsidRPr="00D510CC" w:rsidR="00D408FB" w:rsidP="00D408FB" w:rsidRDefault="00D408FB" w14:paraId="0958622E" w14:textId="77777777">
            <w:pPr>
              <w:pStyle w:val="Sinespaciado"/>
              <w:rPr>
                <w:rFonts w:ascii="Century Gothic" w:hAnsi="Century Gothic" w:cstheme="minorHAnsi"/>
                <w:sz w:val="14"/>
                <w:szCs w:val="14"/>
              </w:rPr>
            </w:pPr>
          </w:p>
        </w:tc>
        <w:sdt>
          <w:sdtPr>
            <w:rPr>
              <w:rFonts w:ascii="Century Gothic" w:hAnsi="Century Gothic" w:cstheme="minorHAnsi"/>
              <w:b/>
              <w:bCs/>
              <w:sz w:val="14"/>
              <w:szCs w:val="14"/>
            </w:rPr>
            <w:alias w:val="#Nav: /Header/Totals/TotalAmountExclInclVATText"/>
            <w:tag w:val="#Nav: Standard_Sales_Invoice/1306"/>
            <w:id w:val="721562155"/>
            <w:placeholder>
              <w:docPart w:val="CC2E2990FF5E4CFBA128E28528B91AC4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3175" w:type="dxa"/>
                <w:gridSpan w:val="6"/>
              </w:tcPr>
              <w:p w:rsidRPr="00D510CC" w:rsidR="00D408FB" w:rsidP="00D21F88" w:rsidRDefault="00D408FB" w14:paraId="1EBB327D" w14:textId="77777777">
                <w:pPr>
                  <w:pStyle w:val="Sinespaciado"/>
                  <w:jc w:val="right"/>
                  <w:rPr>
                    <w:rFonts w:ascii="Century Gothic" w:hAnsi="Century Gothic" w:cstheme="minorHAnsi"/>
                    <w:b/>
                    <w:bCs/>
                    <w:sz w:val="14"/>
                    <w:szCs w:val="14"/>
                  </w:rPr>
                </w:pPr>
                <w:proofErr w:type="spellStart"/>
                <w:r w:rsidRPr="00D510CC">
                  <w:rPr>
                    <w:rFonts w:ascii="Century Gothic" w:hAnsi="Century Gothic" w:cstheme="minorHAnsi"/>
                    <w:b/>
                    <w:bCs/>
                    <w:sz w:val="14"/>
                    <w:szCs w:val="14"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 w:cstheme="minorHAnsi"/>
              <w:b/>
              <w:sz w:val="16"/>
              <w:szCs w:val="16"/>
            </w:rPr>
            <w:alias w:val="#Nav: /Header/Totals/TotalAmountExclInclVAT"/>
            <w:tag w:val="#Nav: Standard_Sales_Invoice/1306"/>
            <w:id w:val="74169730"/>
            <w:placeholder>
              <w:docPart w:val="CC2E2990FF5E4CFBA128E28528B91AC4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497" w:type="dxa"/>
                <w:gridSpan w:val="2"/>
                <w:tcMar>
                  <w:right w:w="0" w:type="dxa"/>
                </w:tcMar>
              </w:tcPr>
              <w:p w:rsidRPr="00CE2AD5" w:rsidR="00D408FB" w:rsidP="00D408FB" w:rsidRDefault="00D408FB" w14:paraId="0E8CAC98" w14:textId="77777777">
                <w:pPr>
                  <w:pStyle w:val="Sinespaciado"/>
                  <w:jc w:val="right"/>
                  <w:rPr>
                    <w:rFonts w:ascii="Century Gothic" w:hAnsi="Century Gothic" w:cstheme="minorHAnsi"/>
                    <w:b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 w:cstheme="minorHAnsi"/>
                    <w:b/>
                    <w:sz w:val="16"/>
                    <w:szCs w:val="16"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5E42A0" w:rsidRDefault="00D54DEE" w14:paraId="59CBF759" w14:textId="28E27A67">
      <w:pPr>
        <w:keepNext/>
        <w:spacing w:before="60" w:after="60"/>
        <w:jc w:val="right"/>
        <w:rPr>
          <w:b/>
          <w:sz w:val="18"/>
          <w:szCs w:val="18"/>
        </w:rPr>
      </w:pPr>
    </w:p>
    <w:p w:rsidR="00E561BA" w:rsidP="005E42A0" w:rsidRDefault="00E561BA" w14:paraId="26EC332D" w14:textId="77777777">
      <w:pPr>
        <w:keepNext/>
        <w:spacing w:before="60" w:after="60"/>
        <w:jc w:val="right"/>
        <w:rPr>
          <w:b/>
          <w:sz w:val="18"/>
          <w:szCs w:val="18"/>
        </w:rPr>
      </w:pPr>
    </w:p>
    <w:tbl>
      <w:tblPr>
        <w:tblStyle w:val="Tablaconcuadrcula"/>
        <w:tblW w:w="101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365"/>
        <w:gridCol w:w="1800"/>
        <w:gridCol w:w="1800"/>
        <w:gridCol w:w="1710"/>
        <w:gridCol w:w="1800"/>
      </w:tblGrid>
      <w:tr w:rsidRPr="00E561BA" w:rsidR="00E561BA" w:rsidTr="0001236B" w14:paraId="31127240" w14:textId="77777777">
        <w:trPr>
          <w:cantSplit/>
        </w:trPr>
        <w:sdt>
          <w:sdtPr>
            <w:rPr>
              <w:rFonts w:ascii="Century Gothic" w:hAnsi="Century Gothic"/>
              <w:b/>
              <w:bCs/>
              <w:sz w:val="18"/>
              <w:szCs w:val="18"/>
            </w:rPr>
            <w:alias w:val="#Nav: /Header/VATAmountSpecification_Lbl"/>
            <w:tag w:val="#Nav: Standard_Sales_Invoice/1306"/>
            <w:id w:val="592601378"/>
            <w:placeholder>
              <w:docPart w:val="6B6D167DEC7D442494AA150791EBA5BD"/>
            </w:placeholder>
            <w:dataBinding w:prefixMappings="xmlns:ns0='urn:microsoft-dynamics-nav/reports/Standard_Sales_Invoice/1306/'" w:xpath="/ns0:NavWordReportXmlPart[1]/ns0:Header[1]/ns0:VATAmountSpecification_Lbl[1]" w:storeItemID="{AF7A6226-6056-400F-ADDA-E1ADA7C08250}"/>
            <w:text/>
          </w:sdtPr>
          <w:sdtContent>
            <w:tc>
              <w:tcPr>
                <w:tcW w:w="10170" w:type="dxa"/>
                <w:gridSpan w:val="6"/>
              </w:tcPr>
              <w:p w:rsidRPr="00E561BA" w:rsidR="00E561BA" w:rsidP="001E0474" w:rsidRDefault="00E561BA" w14:paraId="23F60B0B" w14:textId="77777777">
                <w:pPr>
                  <w:keepNext/>
                  <w:spacing w:before="120" w:after="60"/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</w:pPr>
                <w:proofErr w:type="spellStart"/>
                <w:r w:rsidRPr="00E561BA">
                  <w:rPr>
                    <w:rFonts w:ascii="Century Gothic" w:hAnsi="Century Gothic"/>
                    <w:b/>
                    <w:bCs/>
                    <w:sz w:val="18"/>
                    <w:szCs w:val="18"/>
                  </w:rPr>
                  <w:t>VATAmountSpecification_Lbl</w:t>
                </w:r>
                <w:proofErr w:type="spellEnd"/>
              </w:p>
            </w:tc>
          </w:sdtContent>
        </w:sdt>
      </w:tr>
      <w:tr w:rsidRPr="00E561BA" w:rsidR="00E561BA" w:rsidTr="0001236B" w14:paraId="044F23E2" w14:textId="77777777">
        <w:trPr>
          <w:cantSplit/>
        </w:trPr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Identifier_VatAmountLine_Lbl"/>
            <w:tag w:val="#Nav: Standard_Sales_Invoice/1306"/>
            <w:id w:val="-1625768685"/>
            <w:placeholder>
              <w:docPart w:val="455AA2E4F6F845058991C18128A2128B"/>
            </w:placeholder>
            <w:dataBinding w:prefixMappings="xmlns:ns0='urn:microsoft-dynamics-nav/reports/Standard_Sales_Invoice/1306/'" w:xpath="/ns0:NavWordReportXmlPart[1]/ns0:Header[1]/ns0:VATAmountLine[1]/ns0:VATIdentifier_VatAmountLine_Lbl[1]" w:storeItemID="{AF7A6226-6056-400F-ADDA-E1ADA7C08250}"/>
            <w:text/>
          </w:sdtPr>
          <w:sdtContent>
            <w:tc>
              <w:tcPr>
                <w:tcW w:w="1695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2BB5BF24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VATIdentifier_VatAmountLine_Lbl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Pct_VatAmountLine_Lbl"/>
            <w:tag w:val="#Nav: Standard_Sales_Invoice/1306"/>
            <w:id w:val="420607187"/>
            <w:placeholder>
              <w:docPart w:val="455AA2E4F6F845058991C18128A2128B"/>
            </w:placeholder>
            <w:dataBinding w:prefixMappings="xmlns:ns0='urn:microsoft-dynamics-nav/reports/Standard_Sales_Invoice/1306/'" w:xpath="/ns0:NavWordReportXmlPart[1]/ns0:Header[1]/ns0:VATAmountLine[1]/ns0:VATPct_VatAmountLin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7672A343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VATPct_VatAmountLine_Lbl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Base_VatAmountLine_Lbl"/>
            <w:tag w:val="#Nav: Standard_Sales_Invoice/1306"/>
            <w:id w:val="1300191147"/>
            <w:placeholder>
              <w:docPart w:val="455AA2E4F6F845058991C18128A2128B"/>
            </w:placeholder>
            <w:dataBinding w:prefixMappings="xmlns:ns0='urn:microsoft-dynamics-nav/reports/Standard_Sales_Invoice/1306/'" w:xpath="/ns0:NavWordReportXmlPart[1]/ns0:Header[1]/ns0:VATAmountLine[1]/ns0:VATBase_VatAmountLine_Lbl[1]" w:storeItemID="{AF7A6226-6056-400F-ADDA-E1ADA7C08250}"/>
            <w:text/>
          </w:sdtPr>
          <w:sdtContent>
            <w:tc>
              <w:tcPr>
                <w:tcW w:w="180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26EE43B8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VATBase_VatAmountLine_Lbl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VATAmount_VatAmountLine_Lbl"/>
            <w:tag w:val="#Nav: Standard_Sales_Invoice/1306"/>
            <w:id w:val="350611914"/>
            <w:placeholder>
              <w:docPart w:val="455AA2E4F6F845058991C18128A2128B"/>
            </w:placeholder>
            <w:dataBinding w:prefixMappings="xmlns:ns0='urn:microsoft-dynamics-nav/reports/Standard_Sales_Invoice/1306/'" w:xpath="/ns0:NavWordReportXmlPart[1]/ns0:Header[1]/ns0:VATAmountLine[1]/ns0:VATAmount_VatAmountLine_Lbl[1]" w:storeItemID="{AF7A6226-6056-400F-ADDA-E1ADA7C08250}"/>
            <w:text/>
          </w:sdtPr>
          <w:sdtContent>
            <w:tc>
              <w:tcPr>
                <w:tcW w:w="180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E561BA" w14:paraId="1DA89F6B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VATAmount_VatAmountLine_Lbl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ECPct_VatAmountLine_Lbl"/>
            <w:tag w:val="#Nav: Standard_Sales_Invoice/1306"/>
            <w:id w:val="6318314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VATAmountLine[1]/ns0:ECPct_VatAmountLine_Lbl[1]" w:storeItemID="{AF7A6226-6056-400F-ADDA-E1ADA7C08250}"/>
            <w:text/>
          </w:sdtPr>
          <w:sdtContent>
            <w:tc>
              <w:tcPr>
                <w:tcW w:w="171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391B74" w14:paraId="68F8A0D6" w14:textId="36A35581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ECPct_VatAmountLine_Lbl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VATAmountLine/ECAmount_VatAmountLine_Lbl"/>
            <w:tag w:val="#Nav: Standard_Sales_Invoice/1306"/>
            <w:id w:val="3661842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VATAmountLine[1]/ns0:ECAmount_VatAmountLine_Lbl[1]" w:storeItemID="{AF7A6226-6056-400F-ADDA-E1ADA7C08250}"/>
            <w:text/>
          </w:sdtPr>
          <w:sdtContent>
            <w:tc>
              <w:tcPr>
                <w:tcW w:w="1800" w:type="dxa"/>
                <w:tcBorders>
                  <w:bottom w:val="single" w:color="auto" w:sz="12" w:space="0"/>
                </w:tcBorders>
              </w:tcPr>
              <w:p w:rsidRPr="00CE2AD5" w:rsidR="00E561BA" w:rsidP="00BE0A17" w:rsidRDefault="00936E6F" w14:paraId="253F3132" w14:textId="1C5357E3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ECAmount_VatAmountLine_Lbl</w:t>
                </w:r>
                <w:proofErr w:type="spellEnd"/>
              </w:p>
            </w:tc>
          </w:sdtContent>
        </w:sdt>
      </w:tr>
      <w:sdt>
        <w:sdtPr>
          <w:rPr>
            <w:rFonts w:ascii="Century Gothic" w:hAnsi="Century Gothic"/>
            <w:sz w:val="16"/>
            <w:szCs w:val="16"/>
          </w:rPr>
          <w:alias w:val="#Nav: /Header/VATAmountLine"/>
          <w:tag w:val="#Nav: Standard_Sales_Invoice/1306"/>
          <w:id w:val="595054573"/>
          <w15:dataBinding w:prefixMappings="xmlns:ns0='urn:microsoft-dynamics-nav/reports/Standard_Sales_Invoice/1306/'" w:xpath="/ns0:NavWordReportXmlPart[1]/ns0:Header[1]/ns0:VATAmountLine" w:storeItemID="{AF7A6226-6056-400F-ADDA-E1ADA7C08250}"/>
          <w15:repeatingSection/>
        </w:sdtPr>
        <w:sdtContent>
          <w:sdt>
            <w:sdtPr>
              <w:rPr>
                <w:rFonts w:ascii="Century Gothic" w:hAnsi="Century Gothic"/>
                <w:sz w:val="16"/>
                <w:szCs w:val="16"/>
              </w:rPr>
              <w:id w:val="988219774"/>
              <w:placeholder>
                <w:docPart w:val="4443421A5DD045F7B3347DC404BFA6AC"/>
              </w:placeholder>
              <w15:repeatingSectionItem/>
            </w:sdtPr>
            <w:sdtContent>
              <w:tr w:rsidRPr="00E561BA" w:rsidR="00E561BA" w:rsidTr="0001236B" w14:paraId="71B01261" w14:textId="77777777">
                <w:trPr>
                  <w:cantSplit/>
                </w:trPr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Identifier_VatAmountLine"/>
                    <w:tag w:val="#Nav: Standard_Sales_Invoice/1306"/>
                    <w:id w:val="1656719032"/>
                    <w:placeholder>
                      <w:docPart w:val="38623BAA75714F96B90D5440D6AC397D"/>
                    </w:placeholder>
                    <w:dataBinding w:prefixMappings="xmlns:ns0='urn:microsoft-dynamics-nav/reports/Standard_Sales_Invoice/1306/'" w:xpath="/ns0:NavWordReportXmlPart[1]/ns0:Header[1]/ns0:VATAmountLine[1]/ns0:VATIdentifier_VatAmountLine[1]" w:storeItemID="{AF7A6226-6056-400F-ADDA-E1ADA7C08250}"/>
                    <w:text/>
                  </w:sdtPr>
                  <w:sdtContent>
                    <w:tc>
                      <w:tcPr>
                        <w:tcW w:w="1695" w:type="dxa"/>
                        <w:tcBorders>
                          <w:top w:val="single" w:color="auto" w:sz="12" w:space="0"/>
                        </w:tcBorders>
                      </w:tcPr>
                      <w:p w:rsidRPr="00CE2AD5" w:rsidR="00E561BA" w:rsidP="0036306F" w:rsidRDefault="00E561BA" w14:paraId="6B204AF9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VATIdentifier_VatAmountLine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Pct_VatAmountLine"/>
                    <w:tag w:val="#Nav: Standard_Sales_Invoice/1306"/>
                    <w:id w:val="1402412575"/>
                    <w:placeholder>
                      <w:docPart w:val="38623BAA75714F96B90D5440D6AC397D"/>
                    </w:placeholder>
                    <w:dataBinding w:prefixMappings="xmlns:ns0='urn:microsoft-dynamics-nav/reports/Standard_Sales_Invoice/1306/'" w:xpath="/ns0:NavWordReportXmlPart[1]/ns0:Header[1]/ns0:VATAmountLine[1]/ns0:VATPct_VatAmountLin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  <w:tcBorders>
                          <w:top w:val="single" w:color="auto" w:sz="12" w:space="0"/>
                        </w:tcBorders>
                      </w:tcPr>
                      <w:p w:rsidRPr="00CE2AD5" w:rsidR="00E561BA" w:rsidP="0036306F" w:rsidRDefault="00E561BA" w14:paraId="50E9234C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Base_VatAmountLine"/>
                    <w:tag w:val="#Nav: Standard_Sales_Invoice/1306"/>
                    <w:id w:val="-1193222661"/>
                    <w:placeholder>
                      <w:docPart w:val="38623BAA75714F96B90D5440D6AC397D"/>
                    </w:placeholder>
                    <w:dataBinding w:prefixMappings="xmlns:ns0='urn:microsoft-dynamics-nav/reports/Standard_Sales_Invoice/1306/'" w:xpath="/ns0:NavWordReportXmlPart[1]/ns0:Header[1]/ns0:VATAmountLine[1]/ns0:VATBase_VatAmountLine[1]" w:storeItemID="{AF7A6226-6056-400F-ADDA-E1ADA7C08250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36306F" w:rsidRDefault="00E561BA" w14:paraId="1AFC09BB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VATAmount_VatAmountLine"/>
                    <w:tag w:val="#Nav: Standard_Sales_Invoice/1306"/>
                    <w:id w:val="1197042123"/>
                    <w:placeholder>
                      <w:docPart w:val="38623BAA75714F96B90D5440D6AC397D"/>
                    </w:placeholder>
                    <w:dataBinding w:prefixMappings="xmlns:ns0='urn:microsoft-dynamics-nav/reports/Standard_Sales_Invoice/1306/'" w:xpath="/ns0:NavWordReportXmlPart[1]/ns0:Header[1]/ns0:VATAmountLine[1]/ns0:VATAmount_VatAmountLine[1]" w:storeItemID="{AF7A6226-6056-400F-ADDA-E1ADA7C08250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36306F" w:rsidRDefault="00E561BA" w14:paraId="520E0CB8" w14:textId="7777777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 w:rsidRPr="00CE2AD5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ECPct_VatAmountLine"/>
                    <w:tag w:val="#Nav: Standard_Sales_Invoice/1306"/>
                    <w:id w:val="-93412765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VATAmountLine[1]/ns0:ECPct_VatAmountLine[1]" w:storeItemID="{AF7A6226-6056-400F-ADDA-E1ADA7C08250}"/>
                    <w:text/>
                  </w:sdtPr>
                  <w:sdtContent>
                    <w:tc>
                      <w:tcPr>
                        <w:tcW w:w="171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36306F" w:rsidRDefault="00391B74" w14:paraId="000ADB1F" w14:textId="5C1DB641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ECPct_VatAmountLine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entury Gothic" w:hAnsi="Century Gothic"/>
                      <w:sz w:val="16"/>
                      <w:szCs w:val="16"/>
                    </w:rPr>
                    <w:alias w:val="#Nav: /Header/VATAmountLine/ECAmountLCY_VatAmountLine"/>
                    <w:tag w:val="#Nav: Standard_Sales_Invoice/1306"/>
                    <w:id w:val="-189742193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VATAmountLine[1]/ns0:ECAmountLCY_VatAmountLine[1]" w:storeItemID="{AF7A6226-6056-400F-ADDA-E1ADA7C08250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12" w:space="0"/>
                          <w:bottom w:val="single" w:color="auto" w:sz="12" w:space="0"/>
                        </w:tcBorders>
                      </w:tcPr>
                      <w:p w:rsidRPr="00CE2AD5" w:rsidR="00E561BA" w:rsidP="0036306F" w:rsidRDefault="00391B74" w14:paraId="3B84D36F" w14:textId="4FA36E4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ECAmountLCY_VatAmountLine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E561BA" w:rsidR="00E561BA" w:rsidTr="0001236B" w14:paraId="2A465330" w14:textId="77777777">
        <w:trPr>
          <w:cantSplit/>
        </w:trPr>
        <w:tc>
          <w:tcPr>
            <w:tcW w:w="1695" w:type="dxa"/>
          </w:tcPr>
          <w:p w:rsidRPr="0001236B" w:rsidR="00E561BA" w:rsidP="00BE0A17" w:rsidRDefault="0001236B" w14:paraId="0ABDFE8A" w14:textId="0A841DFA">
            <w:pPr>
              <w:keepNext/>
              <w:spacing w:before="120" w:after="60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CE2AD5">
              <w:rPr>
                <w:rFonts w:ascii="Century Gothic" w:hAnsi="Century Gothic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365" w:type="dxa"/>
          </w:tcPr>
          <w:p w:rsidRPr="00E561BA" w:rsidR="00E561BA" w:rsidP="00BE0A17" w:rsidRDefault="00E561BA" w14:paraId="35DAABCE" w14:textId="77777777">
            <w:pPr>
              <w:keepNext/>
              <w:spacing w:before="120" w:after="60"/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Totals/TotalVATBaseOnVATAmtLine"/>
            <w:tag w:val="#Nav: Standard_Sales_Invoice/1306"/>
            <w:id w:val="-178117756"/>
            <w:placeholder>
              <w:docPart w:val="E04726BA773B416582125505E6DAB09B"/>
            </w:placeholder>
            <w:dataBinding w:prefixMappings="xmlns:ns0='urn:microsoft-dynamics-nav/reports/Standard_Sales_Invoice/1306/'" w:xpath="/ns0:NavWordReportXmlPart[1]/ns0:Header[1]/ns0:Totals[1]/ns0:TotalVATBaseOnVATAmtLine[1]" w:storeItemID="{AF7A6226-6056-400F-ADDA-E1ADA7C08250}"/>
            <w:text/>
          </w:sdtPr>
          <w:sdtContent>
            <w:tc>
              <w:tcPr>
                <w:tcW w:w="1800" w:type="dxa"/>
                <w:tcBorders>
                  <w:top w:val="single" w:color="auto" w:sz="12" w:space="0"/>
                </w:tcBorders>
              </w:tcPr>
              <w:p w:rsidRPr="00CE2AD5" w:rsidR="00E561BA" w:rsidP="00BE0A17" w:rsidRDefault="00E561BA" w14:paraId="20FDD61B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TotalVATBaseOnVATAmtLine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Totals/TotalVATAmountOnVATAmtLine"/>
            <w:tag w:val="#Nav: Standard_Sales_Invoice/1306"/>
            <w:id w:val="1681929779"/>
            <w:placeholder>
              <w:docPart w:val="E04726BA773B416582125505E6DAB09B"/>
            </w:placeholder>
            <w:dataBinding w:prefixMappings="xmlns:ns0='urn:microsoft-dynamics-nav/reports/Standard_Sales_Invoice/1306/'" w:xpath="/ns0:NavWordReportXmlPart[1]/ns0:Header[1]/ns0:Totals[1]/ns0:TotalVATAmountOnVATAmtLine[1]" w:storeItemID="{AF7A6226-6056-400F-ADDA-E1ADA7C08250}"/>
            <w:text/>
          </w:sdtPr>
          <w:sdtContent>
            <w:tc>
              <w:tcPr>
                <w:tcW w:w="1800" w:type="dxa"/>
                <w:tcBorders>
                  <w:top w:val="single" w:color="auto" w:sz="12" w:space="0"/>
                </w:tcBorders>
              </w:tcPr>
              <w:p w:rsidRPr="00CE2AD5" w:rsidR="00E561BA" w:rsidP="00BE0A17" w:rsidRDefault="00E561BA" w14:paraId="450B7C3C" w14:textId="77777777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 w:rsidRPr="00CE2AD5"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TotalVATAmountOnVATAmtLine</w:t>
                </w:r>
                <w:proofErr w:type="spellEnd"/>
              </w:p>
            </w:tc>
          </w:sdtContent>
        </w:sdt>
        <w:tc>
          <w:tcPr>
            <w:tcW w:w="1710" w:type="dxa"/>
            <w:tcBorders>
              <w:top w:val="single" w:color="auto" w:sz="12" w:space="0"/>
            </w:tcBorders>
          </w:tcPr>
          <w:p w:rsidRPr="00CE2AD5" w:rsidR="00E561BA" w:rsidP="00391B74" w:rsidRDefault="00E561BA" w14:paraId="64A9ED00" w14:textId="5CE6A612">
            <w:pPr>
              <w:keepNext/>
              <w:spacing w:before="120" w:after="60"/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</w:tc>
        <w:sdt>
          <w:sdtPr>
            <w:rPr>
              <w:rFonts w:ascii="Century Gothic" w:hAnsi="Century Gothic"/>
              <w:b/>
              <w:bCs/>
              <w:sz w:val="16"/>
              <w:szCs w:val="16"/>
            </w:rPr>
            <w:alias w:val="#Nav: /Header/Totals/TotalECAmount"/>
            <w:tag w:val="#Nav: Standard_Sales_Invoice/1306"/>
            <w:id w:val="9391812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ECAmount[1]" w:storeItemID="{AF7A6226-6056-400F-ADDA-E1ADA7C08250}"/>
            <w:text/>
          </w:sdtPr>
          <w:sdtContent>
            <w:tc>
              <w:tcPr>
                <w:tcW w:w="1800" w:type="dxa"/>
                <w:tcBorders>
                  <w:top w:val="single" w:color="auto" w:sz="12" w:space="0"/>
                </w:tcBorders>
              </w:tcPr>
              <w:p w:rsidRPr="00CE2AD5" w:rsidR="00E561BA" w:rsidP="00BE0A17" w:rsidRDefault="00391B74" w14:paraId="65F605B8" w14:textId="249855A8">
                <w:pPr>
                  <w:keepNext/>
                  <w:spacing w:before="120" w:after="60"/>
                  <w:jc w:val="center"/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</w:rPr>
                  <w:t>TotalECAmount</w:t>
                </w:r>
                <w:proofErr w:type="spellEnd"/>
              </w:p>
            </w:tc>
          </w:sdtContent>
        </w:sdt>
      </w:tr>
    </w:tbl>
    <w:p w:rsidRPr="005E42A0" w:rsidR="00E561BA" w:rsidP="005E42A0" w:rsidRDefault="00E561BA" w14:paraId="56AF73B0" w14:textId="77777777">
      <w:pPr>
        <w:keepNext/>
        <w:spacing w:before="60" w:after="60"/>
        <w:jc w:val="right"/>
        <w:rPr>
          <w:b/>
        </w:rPr>
      </w:pPr>
    </w:p>
    <w:sectPr w:rsidRPr="005E42A0" w:rsidR="00E561BA" w:rsidSect="008374B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5297" w:rsidP="00E40C63" w:rsidRDefault="00865297" w14:paraId="208831F9" w14:textId="77777777">
      <w:pPr>
        <w:spacing w:after="0"/>
      </w:pPr>
      <w:r>
        <w:separator/>
      </w:r>
    </w:p>
  </w:endnote>
  <w:endnote w:type="continuationSeparator" w:id="0">
    <w:p w:rsidR="00865297" w:rsidP="00E40C63" w:rsidRDefault="00865297" w14:paraId="1380DD9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p w:rsidR="001D1CE2" w:rsidP="0090637C" w:rsidRDefault="00613E0D" w14:paraId="1E679666" w14:textId="6D6FA419">
          <w:pPr>
            <w:pStyle w:val="Sinespaciado"/>
            <w:rPr>
              <w:sz w:val="18"/>
              <w:szCs w:val="18"/>
            </w:rPr>
          </w:pPr>
          <w:r w:rsidRPr="00BE0A17">
            <w:rPr>
              <w:noProof/>
            </w:rPr>
            <w:drawing>
              <wp:inline distT="0" distB="0" distL="0" distR="0" wp14:anchorId="6EF75694" wp14:editId="21C16394">
                <wp:extent cx="6480810" cy="335280"/>
                <wp:effectExtent l="0" t="0" r="0" b="7620"/>
                <wp:docPr id="37864351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992468" name=""/>
                        <pic:cNvPicPr/>
                      </pic:nvPicPr>
                      <pic:blipFill rotWithShape="1">
                        <a:blip r:embed="rId1"/>
                        <a:srcRect t="3649" b="1"/>
                        <a:stretch/>
                      </pic:blipFill>
                      <pic:spPr bwMode="auto">
                        <a:xfrm>
                          <a:off x="0" y="0"/>
                          <a:ext cx="6480810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Pr="001D1CE2" w:rsidR="000E071F" w:rsidP="001D1CE2" w:rsidRDefault="000E071F" w14:paraId="634FD0D4" w14:textId="77777777">
    <w:pPr>
      <w:pStyle w:val="Piedepgina"/>
      <w:rPr>
        <w:sz w:val="12"/>
        <w:szCs w:val="12"/>
      </w:rPr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355D8" w:rsidRDefault="00C355D8" w14:paraId="495D08E3" w14:textId="77777777">
    <w:pPr>
      <w:pStyle w:val="Piedepgina"/>
      <w:rPr>
        <w:noProof/>
      </w:rPr>
    </w:pPr>
  </w:p>
  <w:p w:rsidR="00BE0A17" w:rsidRDefault="00BE0A17" w14:paraId="1CD13D17" w14:textId="5CB29077">
    <w:pPr>
      <w:pStyle w:val="Piedepgina"/>
    </w:pPr>
    <w:r w:rsidRPr="00BE0A17">
      <w:rPr>
        <w:noProof/>
      </w:rPr>
      <w:drawing>
        <wp:inline distT="0" distB="0" distL="0" distR="0" wp14:anchorId="70A7D1B4" wp14:editId="30275184">
          <wp:extent cx="6480810" cy="335280"/>
          <wp:effectExtent l="0" t="0" r="0" b="7620"/>
          <wp:docPr id="17939924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3992468" name=""/>
                  <pic:cNvPicPr/>
                </pic:nvPicPr>
                <pic:blipFill rotWithShape="1">
                  <a:blip r:embed="rId1"/>
                  <a:srcRect t="3649" b="1"/>
                  <a:stretch/>
                </pic:blipFill>
                <pic:spPr bwMode="auto">
                  <a:xfrm>
                    <a:off x="0" y="0"/>
                    <a:ext cx="6480810" cy="335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E0A17" w:rsidRDefault="00BE0A17" w14:paraId="6B4DA57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5297" w:rsidP="00E40C63" w:rsidRDefault="00865297" w14:paraId="25D32E67" w14:textId="77777777">
      <w:pPr>
        <w:spacing w:after="0"/>
      </w:pPr>
      <w:r>
        <w:separator/>
      </w:r>
    </w:p>
  </w:footnote>
  <w:footnote w:type="continuationSeparator" w:id="0">
    <w:p w:rsidR="00865297" w:rsidP="00E40C63" w:rsidRDefault="00865297" w14:paraId="12DED0D6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74B5" w:rsidP="008374B5" w:rsidRDefault="008374B5" w14:paraId="65113961" w14:textId="14F510D5">
    <w:r w:rsidRPr="00BE0A17">
      <w:rPr>
        <w:noProof/>
      </w:rPr>
      <w:drawing>
        <wp:anchor distT="0" distB="0" distL="114300" distR="114300" simplePos="0" relativeHeight="251661312" behindDoc="0" locked="0" layoutInCell="1" allowOverlap="1" wp14:editId="226BFAA1" wp14:anchorId="70525AA2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546860" cy="297180"/>
          <wp:effectExtent l="0" t="0" r="0" b="7620"/>
          <wp:wrapSquare wrapText="bothSides"/>
          <wp:docPr id="1541527947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344643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noProof/>
        </w:rPr>
        <w:alias w:val="#Nav: /Header/CompanyPicture"/>
        <w:tag w:val="#Nav: Standard_Sales_Invoice/1306"/>
        <w:id w:val="1300416588"/>
        <w:dataBinding w:prefixMappings="xmlns:ns0='urn:microsoft-dynamics-nav/reports/Standard_Sales_Invoice/1306/'" w:xpath="/ns0:NavWordReportXmlPart[1]/ns0:Header[1]/ns0:CompanyPicture[1]" w:storeItemID="{AF7A6226-6056-400F-ADDA-E1ADA7C08250}"/>
        <w:picture/>
      </w:sdtPr>
      <w:sdtContent>
        <w:r w:rsidRPr="001B5A8E">
          <w:rPr>
            <w:noProof/>
          </w:rPr>
          <w:drawing>
            <wp:inline distT="0" distB="0" distL="0" distR="0" wp14:anchorId="237ABD0B" wp14:editId="5361E60C">
              <wp:extent cx="635033" cy="635033"/>
              <wp:effectExtent l="0" t="0" r="0" b="0"/>
              <wp:docPr id="185446476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464761" name="Imagen 1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33" cy="6350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18"/>
      <w:gridCol w:w="612"/>
      <w:gridCol w:w="1614"/>
      <w:gridCol w:w="878"/>
      <w:gridCol w:w="868"/>
      <w:gridCol w:w="832"/>
      <w:gridCol w:w="1297"/>
      <w:gridCol w:w="1887"/>
    </w:tblGrid>
    <w:tr w:rsidRPr="00D510CC" w:rsidR="008374B5" w:rsidTr="00592384" w14:paraId="09B044AD" w14:textId="77777777">
      <w:trPr>
        <w:trHeight w:val="194"/>
      </w:trPr>
      <w:tc>
        <w:tcPr>
          <w:tcW w:w="4808" w:type="dxa"/>
          <w:gridSpan w:val="3"/>
        </w:tcPr>
        <w:p w:rsidRPr="00D510CC" w:rsidR="008374B5" w:rsidP="008374B5" w:rsidRDefault="008374B5" w14:paraId="60D32FFA" w14:textId="77777777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fiscal</w:t>
          </w:r>
        </w:p>
      </w:tc>
      <w:tc>
        <w:tcPr>
          <w:tcW w:w="2830" w:type="dxa"/>
          <w:gridSpan w:val="3"/>
        </w:tcPr>
        <w:p w:rsidRPr="00D510CC" w:rsidR="008374B5" w:rsidP="008374B5" w:rsidRDefault="008374B5" w14:paraId="20E47FAF" w14:textId="77777777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</w:t>
          </w: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envio</w:t>
          </w:r>
          <w:proofErr w:type="spellEnd"/>
        </w:p>
      </w:tc>
      <w:tc>
        <w:tcPr>
          <w:tcW w:w="2568" w:type="dxa"/>
          <w:gridSpan w:val="2"/>
        </w:tcPr>
        <w:p w:rsidRPr="00D510CC" w:rsidR="008374B5" w:rsidP="008374B5" w:rsidRDefault="008374B5" w14:paraId="79032BB2" w14:textId="77777777">
          <w:pPr>
            <w:spacing w:after="0"/>
            <w:jc w:val="right"/>
            <w:rPr>
              <w:rFonts w:ascii="Century Gothic" w:hAnsi="Century Gothic"/>
              <w:b/>
              <w:bCs/>
              <w:sz w:val="16"/>
              <w:szCs w:val="16"/>
            </w:rPr>
          </w:pPr>
          <w:r w:rsidRPr="00D510CC">
            <w:rPr>
              <w:rFonts w:ascii="Century Gothic" w:hAnsi="Century Gothic"/>
              <w:b/>
              <w:bCs/>
              <w:sz w:val="24"/>
              <w:szCs w:val="24"/>
            </w:rPr>
            <w:t>FACTURA</w:t>
          </w:r>
        </w:p>
      </w:tc>
    </w:tr>
    <w:tr w:rsidRPr="00D510CC" w:rsidR="008374B5" w:rsidTr="00592384" w14:paraId="39841DB8" w14:textId="77777777">
      <w:trPr>
        <w:trHeight w:val="13"/>
      </w:trPr>
      <w:sdt>
        <w:sdtPr>
          <w:rPr>
            <w:rFonts w:ascii="Century Gothic" w:hAnsi="Century Gothic"/>
            <w:b/>
            <w:bCs/>
            <w:sz w:val="16"/>
            <w:szCs w:val="16"/>
          </w:rPr>
          <w:alias w:val="#Nav: /Header/CustomerAddress1"/>
          <w:tag w:val="#Nav: Standard_Sales_Invoice/1306"/>
          <w:id w:val="1931163056"/>
          <w:placeholder>
            <w:docPart w:val="15F4CBB71C364C0DA2EE2B5473B11744"/>
          </w:placeholder>
          <w:dataBinding w:prefixMappings="xmlns:ns0='urn:microsoft-dynamics-nav/reports/Standard_Sales_Invoice/1306/'" w:xpath="/ns0:NavWordReportXmlPart[1]/ns0:Header[1]/ns0:CustomerAddress1[1]" w:storeItemID="{AF7A6226-6056-400F-ADDA-E1ADA7C08250}"/>
          <w:text/>
        </w:sdtPr>
        <w:sdtEndPr>
          <w:rPr>
            <w:b w:val="0"/>
            <w:bCs w:val="0"/>
          </w:rPr>
        </w:sdtEnd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4A4761CF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CustomerAddress1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1"/>
          <w:tag w:val="#Nav: Standard_Sales_Invoice/1306"/>
          <w:id w:val="-526100462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1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2F802E8C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ShipToAddress1</w:t>
              </w:r>
            </w:p>
          </w:tc>
        </w:sdtContent>
      </w:sdt>
      <w:tc>
        <w:tcPr>
          <w:tcW w:w="2568" w:type="dxa"/>
          <w:gridSpan w:val="2"/>
        </w:tcPr>
        <w:p w:rsidRPr="00D510CC" w:rsidR="008374B5" w:rsidP="008374B5" w:rsidRDefault="00000000" w14:paraId="63867D5C" w14:textId="77777777">
          <w:pPr>
            <w:pStyle w:val="Subttulo"/>
            <w:jc w:val="right"/>
            <w:rPr>
              <w:rFonts w:ascii="Century Gothic" w:hAnsi="Century Gothic"/>
              <w:bCs/>
              <w:sz w:val="16"/>
              <w:szCs w:val="16"/>
              <w:lang w:val="fr-BE"/>
            </w:rPr>
          </w:pPr>
          <w:sdt>
            <w:sdtPr>
              <w:rPr>
                <w:rFonts w:ascii="Century Gothic" w:hAnsi="Century Gothic"/>
                <w:sz w:val="16"/>
                <w:szCs w:val="16"/>
                <w:lang w:val="fr-BE"/>
              </w:rPr>
              <w:alias w:val="#Nav: /Header/Page_Lbl"/>
              <w:tag w:val="#Nav: Standard_Sales_Invoice/1306"/>
              <w:id w:val="-273861517"/>
              <w:placeholder>
                <w:docPart w:val="A8D1C0E0001C4BD3B976FDF5F057A8A3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D510CC" w:rsidR="008374B5">
                <w:rPr>
                  <w:rFonts w:ascii="Century Gothic" w:hAnsi="Century Gothic"/>
                  <w:sz w:val="16"/>
                  <w:szCs w:val="16"/>
                  <w:lang w:val="fr-BE"/>
                </w:rPr>
                <w:t>Page_Lbl</w:t>
              </w:r>
              <w:proofErr w:type="spellEnd"/>
            </w:sdtContent>
          </w:sdt>
          <w:r w:rsidRPr="00D510CC" w:rsidR="008374B5">
            <w:rPr>
              <w:rFonts w:ascii="Century Gothic" w:hAnsi="Century Gothic"/>
              <w:sz w:val="16"/>
              <w:szCs w:val="16"/>
              <w:lang w:val="fr-BE"/>
            </w:rPr>
            <w:t xml:space="preserve">  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8374B5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PAGE  \* Arabic  \* MERGEFORMAT </w:instrTex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  <w:r w:rsidRPr="00D510CC" w:rsidR="008374B5">
            <w:rPr>
              <w:rFonts w:ascii="Century Gothic" w:hAnsi="Century Gothic"/>
              <w:sz w:val="16"/>
              <w:szCs w:val="16"/>
              <w:lang w:val="fr-BE"/>
            </w:rPr>
            <w:t xml:space="preserve"> / 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8374B5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NUMPAGES  \* Arabic  \* MERGEFORMAT </w:instrTex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t>2</w:t>
          </w:r>
          <w:r w:rsidRPr="00D510CC" w:rsidR="008374B5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</w:p>
      </w:tc>
    </w:tr>
    <w:tr w:rsidRPr="00D510CC" w:rsidR="008374B5" w:rsidTr="00592384" w14:paraId="30554B6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2"/>
          <w:tag w:val="#Nav: Standard_Sales_Invoice/1306"/>
          <w:id w:val="2121562650"/>
          <w:placeholder>
            <w:docPart w:val="32BF83012C254DA6944216CF4E3AE400"/>
          </w:placeholder>
          <w:dataBinding w:prefixMappings="xmlns:ns0='urn:microsoft-dynamics-nav/reports/Standard_Sales_Invoice/1306/'" w:xpath="/ns0:NavWordReportXmlPart[1]/ns0:Header[1]/ns0:CustomerAddress2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1C74F9E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CustomerAddress2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2"/>
          <w:tag w:val="#Nav: Standard_Sales_Invoice/1306"/>
          <w:id w:val="-1775624204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2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4EA30501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ShipToAddress2</w:t>
              </w:r>
            </w:p>
          </w:tc>
        </w:sdtContent>
      </w:sdt>
      <w:tc>
        <w:tcPr>
          <w:tcW w:w="2568" w:type="dxa"/>
          <w:gridSpan w:val="2"/>
        </w:tcPr>
        <w:p w:rsidRPr="00D510CC" w:rsidR="008374B5" w:rsidP="008374B5" w:rsidRDefault="008374B5" w14:paraId="5F03D027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11472975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3"/>
          <w:tag w:val="#Nav: Standard_Sales_Invoice/1306"/>
          <w:id w:val="395168572"/>
          <w:placeholder>
            <w:docPart w:val="4BFD25A2A026495EAD04653DB2E08E03"/>
          </w:placeholder>
          <w:dataBinding w:prefixMappings="xmlns:ns0='urn:microsoft-dynamics-nav/reports/Standard_Sales_Invoice/1306/'" w:xpath="/ns0:NavWordReportXmlPart[1]/ns0:Header[1]/ns0:CustomerAddress3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5339683B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CustomerAddress3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3"/>
          <w:tag w:val="#Nav: Standard_Sales_Invoice/1306"/>
          <w:id w:val="881603984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3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5C608EC7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ShipToAddress3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1"/>
          <w:tag w:val="#Nav: Standard_Sales_Invoice/1306"/>
          <w:id w:val="951975594"/>
          <w:placeholder>
            <w:docPart w:val="7C7ADBCDE06349A0B0A2C5D8761A29C8"/>
          </w:placeholder>
          <w:dataBinding w:prefixMappings="xmlns:ns0='urn:microsoft-dynamics-nav/reports/Standard_Sales_Invoice/1306/'" w:xpath="/ns0:NavWordReportXmlPart[1]/ns0:Header[1]/ns0:CompanyAddress1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7F523EFB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CompanyAddress1</w:t>
              </w:r>
            </w:p>
          </w:tc>
        </w:sdtContent>
      </w:sdt>
    </w:tr>
    <w:tr w:rsidRPr="00D510CC" w:rsidR="008374B5" w:rsidTr="00592384" w14:paraId="596EEC27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4"/>
          <w:tag w:val="#Nav: Standard_Sales_Invoice/1306"/>
          <w:id w:val="574252792"/>
          <w:placeholder>
            <w:docPart w:val="202275E31E4548108FD255E7860A2AE9"/>
          </w:placeholder>
          <w:dataBinding w:prefixMappings="xmlns:ns0='urn:microsoft-dynamics-nav/reports/Standard_Sales_Invoice/1306/'" w:xpath="/ns0:NavWordReportXmlPart[1]/ns0:Header[1]/ns0:CustomerAddress4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720E3429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CustomerAddress4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4"/>
          <w:tag w:val="#Nav: Standard_Sales_Invoice/1306"/>
          <w:id w:val="-1692607324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4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25F3EDC0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ShipToAddress4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2"/>
          <w:tag w:val="#Nav: Standard_Sales_Invoice/1306"/>
          <w:id w:val="-88316863"/>
          <w:placeholder>
            <w:docPart w:val="15B652D2DAE44E0D96D18B0DF2A1AEA1"/>
          </w:placeholder>
          <w:dataBinding w:prefixMappings="xmlns:ns0='urn:microsoft-dynamics-nav/reports/Standard_Sales_Invoice/1306/'" w:xpath="/ns0:NavWordReportXmlPart[1]/ns0:Header[1]/ns0:CompanyAddress2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9F4A51C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CompanyAddress2</w:t>
              </w:r>
            </w:p>
          </w:tc>
        </w:sdtContent>
      </w:sdt>
    </w:tr>
    <w:tr w:rsidRPr="00D510CC" w:rsidR="008374B5" w:rsidTr="00592384" w14:paraId="623FC91F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5"/>
          <w:tag w:val="#Nav: Standard_Sales_Invoice/1306"/>
          <w:id w:val="1961680666"/>
          <w:placeholder>
            <w:docPart w:val="29E4BA30DB704BA98A551CA1A84E7B82"/>
          </w:placeholder>
          <w:dataBinding w:prefixMappings="xmlns:ns0='urn:microsoft-dynamics-nav/reports/Standard_Sales_Invoice/1306/'" w:xpath="/ns0:NavWordReportXmlPart[1]/ns0:Header[1]/ns0:CustomerAddress5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0F666ADD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CustomerAddress5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5"/>
          <w:tag w:val="#Nav: Standard_Sales_Invoice/1306"/>
          <w:id w:val="1487665806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5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671E59D4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ShipToAddress5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3"/>
          <w:tag w:val="#Nav: Standard_Sales_Invoice/1306"/>
          <w:id w:val="-1897817757"/>
          <w:placeholder>
            <w:docPart w:val="39A62D5F006D4C73B416F64C39151A08"/>
          </w:placeholder>
          <w:dataBinding w:prefixMappings="xmlns:ns0='urn:microsoft-dynamics-nav/reports/Standard_Sales_Invoice/1306/'" w:xpath="/ns0:NavWordReportXmlPart[1]/ns0:Header[1]/ns0:CompanyAddress3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269070A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CompanyAddress3</w:t>
              </w:r>
            </w:p>
          </w:tc>
        </w:sdtContent>
      </w:sdt>
    </w:tr>
    <w:tr w:rsidRPr="00D510CC" w:rsidR="008374B5" w:rsidTr="00592384" w14:paraId="3BB772C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6"/>
          <w:tag w:val="#Nav: Standard_Sales_Invoice/1306"/>
          <w:id w:val="-575903630"/>
          <w:placeholder>
            <w:docPart w:val="EDA8804FBB2140B9897FBD877A2F1280"/>
          </w:placeholder>
          <w:dataBinding w:prefixMappings="xmlns:ns0='urn:microsoft-dynamics-nav/reports/Standard_Sales_Invoice/1306/'" w:xpath="/ns0:NavWordReportXmlPart[1]/ns0:Header[1]/ns0:CustomerAddress6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441396D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CustomerAddress6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6"/>
          <w:tag w:val="#Nav: Standard_Sales_Invoice/1306"/>
          <w:id w:val="1028913159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6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3E8E4AC9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ShipToAddress6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4"/>
          <w:tag w:val="#Nav: Standard_Sales_Invoice/1306"/>
          <w:id w:val="-1768142817"/>
          <w:placeholder>
            <w:docPart w:val="113544F1770345DBBABFCCA03948E38F"/>
          </w:placeholder>
          <w:dataBinding w:prefixMappings="xmlns:ns0='urn:microsoft-dynamics-nav/reports/Standard_Sales_Invoice/1306/'" w:xpath="/ns0:NavWordReportXmlPart[1]/ns0:Header[1]/ns0:CompanyAddress4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73D7DFF3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CompanyAddress4</w:t>
              </w:r>
            </w:p>
          </w:tc>
        </w:sdtContent>
      </w:sdt>
    </w:tr>
    <w:tr w:rsidRPr="00D510CC" w:rsidR="008374B5" w:rsidTr="00592384" w14:paraId="003588B9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7"/>
          <w:tag w:val="#Nav: Standard_Sales_Invoice/1306"/>
          <w:id w:val="804208830"/>
          <w:placeholder>
            <w:docPart w:val="129B11ED77B84DFBAB9712EE20FFF001"/>
          </w:placeholder>
          <w:dataBinding w:prefixMappings="xmlns:ns0='urn:microsoft-dynamics-nav/reports/Standard_Sales_Invoice/1306/'" w:xpath="/ns0:NavWordReportXmlPart[1]/ns0:Header[1]/ns0:CustomerAddress7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07BBF054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CustomerAddress7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7"/>
          <w:tag w:val="#Nav: Standard_Sales_Invoice/1306"/>
          <w:id w:val="439424478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7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4FFF6F6D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ShipToAddress7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5"/>
          <w:tag w:val="#Nav: Standard_Sales_Invoice/1306"/>
          <w:id w:val="1037779137"/>
          <w:placeholder>
            <w:docPart w:val="3728D44FD3914D90942A5B4ADAB3B413"/>
          </w:placeholder>
          <w:dataBinding w:prefixMappings="xmlns:ns0='urn:microsoft-dynamics-nav/reports/Standard_Sales_Invoice/1306/'" w:xpath="/ns0:NavWordReportXmlPart[1]/ns0:Header[1]/ns0:CompanyAddress5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562892F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CompanyAddress5</w:t>
              </w:r>
            </w:p>
          </w:tc>
        </w:sdtContent>
      </w:sdt>
    </w:tr>
    <w:tr w:rsidRPr="00D510CC" w:rsidR="008374B5" w:rsidTr="00592384" w14:paraId="0F94637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8"/>
          <w:tag w:val="#Nav: Standard_Sales_Invoice/1306"/>
          <w:id w:val="-1947927374"/>
          <w:placeholder>
            <w:docPart w:val="EE07F79BC1F1403A882FC1C79A70C066"/>
          </w:placeholder>
          <w:dataBinding w:prefixMappings="xmlns:ns0='urn:microsoft-dynamics-nav/reports/Standard_Sales_Invoice/1306/'" w:xpath="/ns0:NavWordReportXmlPart[1]/ns0:Header[1]/ns0:CustomerAddress8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8374B5" w:rsidP="008374B5" w:rsidRDefault="008374B5" w14:paraId="20CAE0F9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CustomerAddress8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8"/>
          <w:tag w:val="#Nav: Standard_Sales_Invoice/1306"/>
          <w:id w:val="-1768992690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hipToAddress8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8374B5" w:rsidP="008374B5" w:rsidRDefault="008374B5" w14:paraId="22257A0A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ShipToAddress8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6"/>
          <w:tag w:val="#Nav: Standard_Sales_Invoice/1306"/>
          <w:id w:val="278228711"/>
          <w:placeholder>
            <w:docPart w:val="01A73EFA86494A3E987D5E42EEF7FF0C"/>
          </w:placeholder>
          <w:dataBinding w:prefixMappings="xmlns:ns0='urn:microsoft-dynamics-nav/reports/Standard_Sales_Invoice/1306/'" w:xpath="/ns0:NavWordReportXmlPart[1]/ns0:Header[1]/ns0:CompanyAddress6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8374B5" w:rsidP="008374B5" w:rsidRDefault="008374B5" w14:paraId="12C7A1BC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CompanyAddress6</w:t>
              </w:r>
            </w:p>
          </w:tc>
        </w:sdtContent>
      </w:sdt>
    </w:tr>
    <w:tr w:rsidRPr="00D510CC" w:rsidR="008374B5" w:rsidTr="00592384" w14:paraId="3DF882FC" w14:textId="77777777">
      <w:trPr>
        <w:trHeight w:val="13"/>
      </w:trPr>
      <w:tc>
        <w:tcPr>
          <w:tcW w:w="2402" w:type="dxa"/>
        </w:tcPr>
        <w:p w:rsidRPr="00D510CC" w:rsidR="008374B5" w:rsidP="008374B5" w:rsidRDefault="00000000" w14:paraId="4AB7BE17" w14:textId="77777777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Title_Lbl"/>
              <w:tag w:val="#Nav: Standard_Sales_Invoice/1306"/>
              <w:id w:val="-610212789"/>
              <w:placeholder>
                <w:docPart w:val="F791293916AA43B4B69A8CB8F956BA93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D510CC" w:rsidR="008374B5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DocumentTitle_Lbl</w:t>
              </w:r>
              <w:proofErr w:type="spellEnd"/>
            </w:sdtContent>
          </w:sdt>
          <w:r w:rsidRPr="00D510CC" w:rsidR="008374B5">
            <w:rPr>
              <w:rFonts w:ascii="Century Gothic" w:hAnsi="Century Gothic"/>
              <w:b/>
              <w:bCs/>
              <w:sz w:val="16"/>
              <w:szCs w:val="16"/>
              <w:lang w:val="fr-BE"/>
            </w:rPr>
            <w:t xml:space="preserve"> </w:t>
          </w:r>
        </w:p>
      </w:tc>
      <w:tc>
        <w:tcPr>
          <w:tcW w:w="2406" w:type="dxa"/>
          <w:gridSpan w:val="2"/>
        </w:tcPr>
        <w:p w:rsidRPr="00D510CC" w:rsidR="008374B5" w:rsidP="008374B5" w:rsidRDefault="00000000" w14:paraId="0604629C" w14:textId="77777777">
          <w:pPr>
            <w:spacing w:after="0"/>
            <w:jc w:val="center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No"/>
              <w:tag w:val="#Nav: Standard_Sales_Invoice/1306"/>
              <w:id w:val="1999611531"/>
              <w:placeholder>
                <w:docPart w:val="7C9B35E8117B4501A0BA8969A1CA8424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D510CC" w:rsidR="008374B5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DocumentNo</w:t>
              </w:r>
              <w:proofErr w:type="spellEnd"/>
            </w:sdtContent>
          </w:sdt>
        </w:p>
      </w:tc>
      <w:tc>
        <w:tcPr>
          <w:tcW w:w="2830" w:type="dxa"/>
          <w:gridSpan w:val="3"/>
        </w:tcPr>
        <w:p w:rsidRPr="00D510CC" w:rsidR="008374B5" w:rsidP="008374B5" w:rsidRDefault="008374B5" w14:paraId="71479D83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568" w:type="dxa"/>
          <w:gridSpan w:val="2"/>
        </w:tcPr>
        <w:p w:rsidRPr="00D510CC" w:rsidR="008374B5" w:rsidP="008374B5" w:rsidRDefault="008374B5" w14:paraId="6372962F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6A270FB6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ompanyVATRegistrationNo_Lbl"/>
          <w:tag w:val="#Nav: Standard_Sales_Invoice/1306"/>
          <w:id w:val="1989359507"/>
          <w:placeholder>
            <w:docPart w:val="CD47C64DA94A4F449851315004E8A83A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01C5C55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VATRegistrationNo"/>
          <w:tag w:val="#Nav: Standard_Sales_Invoice/1306"/>
          <w:id w:val="1543094479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VATRegistration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1B3001CF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1BC210F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PhoneNo_Lbl"/>
          <w:tag w:val="#Nav: Standard_Sales_Invoice/1306"/>
          <w:id w:val="559830140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7F115EAB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PhoneNo"/>
          <w:tag w:val="#Nav: Standard_Sales_Invoice/1306"/>
          <w:id w:val="2065361070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5869B3E4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</w:tr>
    <w:tr w:rsidRPr="00D510CC" w:rsidR="008374B5" w:rsidTr="00592384" w14:paraId="10A1F47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  <w:lang w:val="da-DK"/>
          </w:rPr>
          <w:alias w:val="#Nav: /Header/YourReference_Lbl"/>
          <w:tag w:val="#Nav: Standard_Sales_Invoice/1306"/>
          <w:id w:val="-749666874"/>
          <w:placeholder>
            <w:docPart w:val="858FEFB311CD4A85AC7519BD56DD07F9"/>
          </w:placeholder>
          <w:dataBinding w:prefixMappings="xmlns:ns0='urn:microsoft-dynamics-nav/reports/Standard_Sales_Invoice/1306/'" w:xpath="/ns0:NavWordReportXmlPart[1]/ns0:Header[1]/ns0:YourReference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7792A9CE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YourReference"/>
          <w:tag w:val="#Nav: Standard_Sales_Invoice/1306"/>
          <w:id w:val="49583441"/>
          <w:placeholder>
            <w:docPart w:val="0E794A8A5D0646769F9B28CAFF4C10B1"/>
          </w:placeholder>
          <w:dataBinding w:prefixMappings="xmlns:ns0='urn:microsoft-dynamics-nav/reports/Standard_Sales_Invoice/1306/'" w:xpath="/ns0:NavWordReportXmlPart[1]/ns0:Header[1]/ns0:YourReference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50894B3B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</w:t>
              </w:r>
            </w:p>
          </w:tc>
        </w:sdtContent>
      </w:sdt>
      <w:tc>
        <w:tcPr>
          <w:tcW w:w="1282" w:type="dxa"/>
        </w:tcPr>
        <w:p w:rsidRPr="00D510CC" w:rsidR="008374B5" w:rsidP="008374B5" w:rsidRDefault="008374B5" w14:paraId="3E17F8F7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HomePag_Lbl"/>
          <w:tag w:val="#Nav: Standard_Sales_Invoice/1306"/>
          <w:id w:val="-1465645866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HomePag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38B6F01A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HomePag_Lbl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HomePage"/>
          <w:tag w:val="#Nav: Standard_Sales_Invoice/1306"/>
          <w:id w:val="-571355448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5D25DD26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</w:tr>
    <w:tr w:rsidRPr="00D510CC" w:rsidR="008374B5" w:rsidTr="00592384" w14:paraId="1392DE0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BilltoCustomerNo_Lbl"/>
          <w:tag w:val="#Nav: Standard_Sales_Invoice/1306"/>
          <w:id w:val="888989877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BilltoCustomer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302D38A7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BilltoCustomerNo_Lbl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BilltoCustumerNo"/>
          <w:tag w:val="#Nav: Standard_Sales_Invoice/1306"/>
          <w:id w:val="-623388823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BilltoCustumer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51E31EF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BilltoCustumerNo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11277100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EMail_Lbl"/>
          <w:tag w:val="#Nav: Standard_Sales_Invoice/1306"/>
          <w:id w:val="868256666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EMail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3126D83B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EMail"/>
          <w:tag w:val="#Nav: Standard_Sales_Invoice/1306"/>
          <w:id w:val="-151833275"/>
          <w:placeholder>
            <w:docPart w:val="915EB769C00941959AA0E84B6106C8A7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3A4210FF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Pr="00D510CC" w:rsidR="008374B5" w:rsidTr="00592384" w14:paraId="65434F1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OrderNo_Lbl"/>
          <w:tag w:val="#Nav: Standard_Sales_Invoice/1306"/>
          <w:id w:val="-620310485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Order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045B9E44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OrderNo"/>
          <w:tag w:val="#Nav: Standard_Sales_Invoice/1306"/>
          <w:id w:val="1781521266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Order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49D3384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4722974B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VATRegNo_Lbl"/>
          <w:tag w:val="#Nav: Standard_Sales_Invoice/1306"/>
          <w:id w:val="482052630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CompanyVATRegNo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1512E520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VATRegNo"/>
          <w:tag w:val="#Nav: Standard_Sales_Invoice/1306"/>
          <w:id w:val="-996415492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CompanyVATRegNo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10ECBE0A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</w:t>
              </w:r>
              <w:proofErr w:type="spellEnd"/>
            </w:p>
          </w:tc>
        </w:sdtContent>
      </w:sdt>
    </w:tr>
    <w:tr w:rsidRPr="00D510CC" w:rsidR="008374B5" w:rsidTr="00592384" w14:paraId="0816493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ocumentDate_Lbl"/>
          <w:tag w:val="#Nav: Standard_Sales_Invoice/1306"/>
          <w:id w:val="491299718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DocumentDate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623CF2F3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ocumentDate"/>
          <w:tag w:val="#Nav: Standard_Sales_Invoice/1306"/>
          <w:id w:val="-1593079770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DocumentDate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574141D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</w:t>
              </w:r>
            </w:p>
          </w:tc>
        </w:sdtContent>
      </w:sdt>
      <w:tc>
        <w:tcPr>
          <w:tcW w:w="1282" w:type="dxa"/>
        </w:tcPr>
        <w:p w:rsidRPr="00D510CC" w:rsidR="008374B5" w:rsidP="008374B5" w:rsidRDefault="008374B5" w14:paraId="7D87048E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8374B5" w:rsidP="008374B5" w:rsidRDefault="008374B5" w14:paraId="3FC6B1AC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8374B5" w:rsidP="008374B5" w:rsidRDefault="008374B5" w14:paraId="449AF784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0CFC89C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ueDate_Lbl"/>
          <w:tag w:val="#Nav: Standard_Sales_Invoice/1306"/>
          <w:id w:val="2124648459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DueDate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5A046B2C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ueDate"/>
          <w:tag w:val="#Nav: Standard_Sales_Invoice/1306"/>
          <w:id w:val="1480807450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DueDate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769051CB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199EDEA5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8374B5" w:rsidP="008374B5" w:rsidRDefault="008374B5" w14:paraId="7ED02A31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8374B5" w:rsidP="008374B5" w:rsidRDefault="008374B5" w14:paraId="12EF9A3B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8374B5" w:rsidTr="00592384" w14:paraId="58F9857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TermsDescription_Lbl"/>
          <w:tag w:val="#Nav: Standard_Sales_Invoice/1306"/>
          <w:id w:val="-892193030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PaymentTermsDescription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4F3F321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TermsDescription"/>
          <w:tag w:val="#Nav: Standard_Sales_Invoice/1306"/>
          <w:id w:val="1684015048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PaymentTermsDescription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4670CA02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7002970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SalesPerson_Lbl"/>
          <w:tag w:val="#Nav: Standard_Sales_Invoice/1306"/>
          <w:id w:val="-463893581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alesPerson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8374B5" w:rsidP="008374B5" w:rsidRDefault="008374B5" w14:paraId="2E68BB64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alesPersonName"/>
          <w:tag w:val="#Nav: Standard_Sales_Invoice/1306"/>
          <w:id w:val="-1439282204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SalesPersonName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02E9A8B3" w14:textId="7777777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SalesPersonName</w:t>
              </w:r>
              <w:proofErr w:type="spellEnd"/>
            </w:p>
          </w:tc>
        </w:sdtContent>
      </w:sdt>
    </w:tr>
    <w:tr w:rsidRPr="00D510CC" w:rsidR="008374B5" w:rsidTr="00592384" w14:paraId="3E654674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MethodDescription_Lbl"/>
          <w:tag w:val="#Nav: Standard_Sales_Invoice/1306"/>
          <w:id w:val="-833528857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PaymentMethodDescription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8374B5" w:rsidP="008374B5" w:rsidRDefault="008374B5" w14:paraId="7780EC2F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MethodDescription"/>
          <w:tag w:val="#Nav: Standard_Sales_Invoice/1306"/>
          <w:id w:val="-142043781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PaymentMethodDescription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8374B5" w:rsidP="008374B5" w:rsidRDefault="008374B5" w14:paraId="27F1B765" w14:textId="7777777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8374B5" w:rsidP="008374B5" w:rsidRDefault="008374B5" w14:paraId="7F155BF4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8374B5" w:rsidP="008374B5" w:rsidRDefault="008374B5" w14:paraId="71759DAB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sz w:val="16"/>
              <w:szCs w:val="16"/>
            </w:rPr>
            <w:t>NºExpedición</w:t>
          </w:r>
          <w:proofErr w:type="spellEnd"/>
        </w:p>
      </w:tc>
      <w:sdt>
        <w:sdtPr>
          <w:rPr>
            <w:rFonts w:ascii="Century Gothic" w:hAnsi="Century Gothic"/>
            <w:b/>
            <w:bCs/>
            <w:sz w:val="20"/>
            <w:szCs w:val="20"/>
          </w:rPr>
          <w:alias w:val="#Nav: /Header/N_expedición"/>
          <w:tag w:val="#Nav: Standard_Sales_Invoice/1306"/>
          <w:id w:val="-325982225"/>
          <w:placeholder>
            <w:docPart w:val="F42C881018F24A98A7D58B8E3A7D35DA"/>
          </w:placeholder>
          <w:dataBinding w:prefixMappings="xmlns:ns0='urn:microsoft-dynamics-nav/reports/Standard_Sales_Invoice/1306/'" w:xpath="/ns0:NavWordReportXmlPart[1]/ns0:Header[1]/ns0:N_expedición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8374B5" w:rsidP="008374B5" w:rsidRDefault="008374B5" w14:paraId="482E970A" w14:textId="77777777">
              <w:pPr>
                <w:spacing w:after="0"/>
                <w:jc w:val="right"/>
                <w:rPr>
                  <w:rFonts w:ascii="Century Gothic" w:hAnsi="Century Gothic"/>
                  <w:b/>
                  <w:bCs/>
                  <w:sz w:val="16"/>
                  <w:szCs w:val="16"/>
                </w:rPr>
              </w:pPr>
              <w:proofErr w:type="spellStart"/>
              <w:r w:rsidRPr="0077283F">
                <w:rPr>
                  <w:rFonts w:ascii="Century Gothic" w:hAnsi="Century Gothic"/>
                  <w:b/>
                  <w:bCs/>
                  <w:sz w:val="20"/>
                  <w:szCs w:val="20"/>
                </w:rPr>
                <w:t>N_expedición</w:t>
              </w:r>
              <w:proofErr w:type="spellEnd"/>
            </w:p>
          </w:tc>
        </w:sdtContent>
      </w:sdt>
    </w:tr>
  </w:tbl>
  <w:p w:rsidRPr="00A67D51" w:rsidR="00D6006D" w:rsidP="00D6006D" w:rsidRDefault="00D6006D" w14:paraId="0F1F58A8" w14:textId="6DC3473A">
    <w:pPr>
      <w:pStyle w:val="Encabezado"/>
      <w:ind w:right="141"/>
      <w:rPr>
        <w:b/>
        <w:sz w:val="12"/>
        <w:szCs w:val="12"/>
        <w:lang w:val="fr-BE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D51" w:rsidP="00A67D51" w:rsidRDefault="00BE0A17" w14:paraId="613288EA" w14:textId="2DCE6B3B">
    <w:r w:rsidRPr="00BE0A17">
      <w:rPr>
        <w:noProof/>
      </w:rPr>
      <w:drawing>
        <wp:anchor distT="0" distB="0" distL="114300" distR="114300" simplePos="0" relativeHeight="251659264" behindDoc="0" locked="0" layoutInCell="1" allowOverlap="1" wp14:editId="7F7E38A3" wp14:anchorId="5E5AA2BF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546860" cy="297180"/>
          <wp:effectExtent l="0" t="0" r="0" b="7620"/>
          <wp:wrapSquare wrapText="bothSides"/>
          <wp:docPr id="1876344643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344643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noProof/>
        </w:rPr>
        <w:alias w:val="#Nav: /Header/CompanyPicture"/>
        <w:tag w:val="#Nav: Standard_Sales_Invoice/1306"/>
        <w:id w:val="1823306549"/>
        <w:dataBinding w:prefixMappings="xmlns:ns0='urn:microsoft-dynamics-nav/reports/Standard_Sales_Invoice/1306/'" w:xpath="/ns0:NavWordReportXmlPart[1]/ns0:Header[1]/ns0:CompanyPicture[1]" w:storeItemID="{AF7A6226-6056-400F-ADDA-E1ADA7C08250}"/>
        <w:picture/>
      </w:sdtPr>
      <w:sdtContent>
        <w:r w:rsidRPr="001B5A8E" w:rsidR="001B5A8E">
          <w:rPr>
            <w:noProof/>
          </w:rPr>
          <w:drawing>
            <wp:inline distT="0" distB="0" distL="0" distR="0" wp14:anchorId="62F47ED0" wp14:editId="1AFC1297">
              <wp:extent cx="635033" cy="635033"/>
              <wp:effectExtent l="0" t="0" r="0" b="0"/>
              <wp:docPr id="1531090086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1090086" name="Imagen 1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33" cy="6350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18"/>
      <w:gridCol w:w="612"/>
      <w:gridCol w:w="1614"/>
      <w:gridCol w:w="878"/>
      <w:gridCol w:w="868"/>
      <w:gridCol w:w="832"/>
      <w:gridCol w:w="1297"/>
      <w:gridCol w:w="1887"/>
    </w:tblGrid>
    <w:tr w:rsidRPr="00D510CC" w:rsidR="00A67D51" w:rsidTr="00592384" w14:paraId="45F1C30D" w14:textId="77777777">
      <w:trPr>
        <w:trHeight w:val="194"/>
      </w:trPr>
      <w:tc>
        <w:tcPr>
          <w:tcW w:w="4808" w:type="dxa"/>
          <w:gridSpan w:val="3"/>
        </w:tcPr>
        <w:p w:rsidRPr="00D510CC" w:rsidR="00A67D51" w:rsidP="00374700" w:rsidRDefault="00A67D51" w14:paraId="477F0149" w14:textId="29F9B5C6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fiscal</w:t>
          </w:r>
        </w:p>
      </w:tc>
      <w:tc>
        <w:tcPr>
          <w:tcW w:w="2830" w:type="dxa"/>
          <w:gridSpan w:val="3"/>
        </w:tcPr>
        <w:p w:rsidRPr="00D510CC" w:rsidR="00A67D51" w:rsidP="00374700" w:rsidRDefault="00A67D51" w14:paraId="6E613478" w14:textId="109B6E59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Dirección</w:t>
          </w:r>
          <w:proofErr w:type="spellEnd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 xml:space="preserve"> </w:t>
          </w:r>
          <w:proofErr w:type="spellStart"/>
          <w:r w:rsidRPr="00D510CC">
            <w:rPr>
              <w:rFonts w:ascii="Century Gothic" w:hAnsi="Century Gothic"/>
              <w:b/>
              <w:bCs/>
              <w:sz w:val="16"/>
              <w:szCs w:val="16"/>
            </w:rPr>
            <w:t>envio</w:t>
          </w:r>
          <w:proofErr w:type="spellEnd"/>
        </w:p>
      </w:tc>
      <w:tc>
        <w:tcPr>
          <w:tcW w:w="2568" w:type="dxa"/>
          <w:gridSpan w:val="2"/>
        </w:tcPr>
        <w:p w:rsidRPr="00D510CC" w:rsidR="00A67D51" w:rsidP="00374700" w:rsidRDefault="00A67D51" w14:paraId="2226CF77" w14:textId="35C86958">
          <w:pPr>
            <w:spacing w:after="0"/>
            <w:jc w:val="right"/>
            <w:rPr>
              <w:rFonts w:ascii="Century Gothic" w:hAnsi="Century Gothic"/>
              <w:b/>
              <w:bCs/>
              <w:sz w:val="16"/>
              <w:szCs w:val="16"/>
            </w:rPr>
          </w:pPr>
          <w:r w:rsidRPr="00D510CC">
            <w:rPr>
              <w:rFonts w:ascii="Century Gothic" w:hAnsi="Century Gothic"/>
              <w:b/>
              <w:bCs/>
              <w:sz w:val="24"/>
              <w:szCs w:val="24"/>
            </w:rPr>
            <w:t>FACTURA</w:t>
          </w:r>
        </w:p>
      </w:tc>
    </w:tr>
    <w:tr w:rsidRPr="00D510CC" w:rsidR="003A737E" w:rsidTr="00592384" w14:paraId="4FE6D2A1" w14:textId="77777777">
      <w:trPr>
        <w:trHeight w:val="13"/>
      </w:trPr>
      <w:sdt>
        <w:sdtPr>
          <w:rPr>
            <w:rFonts w:ascii="Century Gothic" w:hAnsi="Century Gothic"/>
            <w:b/>
            <w:bCs/>
            <w:sz w:val="16"/>
            <w:szCs w:val="16"/>
          </w:rPr>
          <w:alias w:val="#Nav: /Header/CustomerAddress1"/>
          <w:tag w:val="#Nav: Standard_Sales_Invoice/1306"/>
          <w:id w:val="1774357047"/>
          <w:placeholder>
            <w:docPart w:val="B12FED80A5064E00ABA722D45E015769"/>
          </w:placeholder>
          <w:dataBinding w:prefixMappings="xmlns:ns0='urn:microsoft-dynamics-nav/reports/Standard_Sales_Invoice/1306/'" w:xpath="/ns0:NavWordReportXmlPart[1]/ns0:Header[1]/ns0:CustomerAddress1[1]" w:storeItemID="{AF7A6226-6056-400F-ADDA-E1ADA7C08250}"/>
          <w:text/>
        </w:sdtPr>
        <w:sdtEndPr>
          <w:rPr>
            <w:b w:val="0"/>
            <w:bCs w:val="0"/>
          </w:rPr>
        </w:sdtEnd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66D493C0" w14:textId="30384BE1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CustomerAddress1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1"/>
          <w:tag w:val="#Nav: Standard_Sales_Invoice/1306"/>
          <w:id w:val="88891933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1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04351847" w14:textId="0A0429FC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ShipToAddress1</w:t>
              </w:r>
            </w:p>
          </w:tc>
        </w:sdtContent>
      </w:sdt>
      <w:tc>
        <w:tcPr>
          <w:tcW w:w="2568" w:type="dxa"/>
          <w:gridSpan w:val="2"/>
        </w:tcPr>
        <w:p w:rsidRPr="00D510CC" w:rsidR="003A737E" w:rsidP="00374700" w:rsidRDefault="00000000" w14:paraId="03F10203" w14:textId="49BF3B24">
          <w:pPr>
            <w:pStyle w:val="Subttulo"/>
            <w:jc w:val="right"/>
            <w:rPr>
              <w:rFonts w:ascii="Century Gothic" w:hAnsi="Century Gothic"/>
              <w:bCs/>
              <w:sz w:val="16"/>
              <w:szCs w:val="16"/>
              <w:lang w:val="fr-BE"/>
            </w:rPr>
          </w:pPr>
          <w:sdt>
            <w:sdtPr>
              <w:rPr>
                <w:rFonts w:ascii="Century Gothic" w:hAnsi="Century Gothic"/>
                <w:sz w:val="16"/>
                <w:szCs w:val="16"/>
                <w:lang w:val="fr-BE"/>
              </w:rPr>
              <w:alias w:val="#Nav: /Header/Page_Lbl"/>
              <w:tag w:val="#Nav: Standard_Sales_Invoice/1306"/>
              <w:id w:val="99995261"/>
              <w:placeholder>
                <w:docPart w:val="B9E0E937706B4E67BE8BD328290C65D4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D510CC" w:rsidR="003A737E">
                <w:rPr>
                  <w:rFonts w:ascii="Century Gothic" w:hAnsi="Century Gothic"/>
                  <w:sz w:val="16"/>
                  <w:szCs w:val="16"/>
                  <w:lang w:val="fr-BE"/>
                </w:rPr>
                <w:t>Page_Lbl</w:t>
              </w:r>
              <w:proofErr w:type="spellEnd"/>
            </w:sdtContent>
          </w:sdt>
          <w:r w:rsidRPr="00D510CC" w:rsidR="003A737E">
            <w:rPr>
              <w:rFonts w:ascii="Century Gothic" w:hAnsi="Century Gothic"/>
              <w:sz w:val="16"/>
              <w:szCs w:val="16"/>
              <w:lang w:val="fr-BE"/>
            </w:rPr>
            <w:t xml:space="preserve">  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3A737E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PAGE  \* Arabic  \* MERGEFORMAT </w:instrTex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t>1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  <w:r w:rsidRPr="00D510CC" w:rsidR="003A737E">
            <w:rPr>
              <w:rFonts w:ascii="Century Gothic" w:hAnsi="Century Gothic"/>
              <w:sz w:val="16"/>
              <w:szCs w:val="16"/>
              <w:lang w:val="fr-BE"/>
            </w:rPr>
            <w:t xml:space="preserve"> / 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begin"/>
          </w:r>
          <w:r w:rsidRPr="00D510CC" w:rsidR="003A737E">
            <w:rPr>
              <w:rFonts w:ascii="Century Gothic" w:hAnsi="Century Gothic"/>
              <w:bCs/>
              <w:sz w:val="16"/>
              <w:szCs w:val="16"/>
              <w:lang w:val="fr-BE"/>
            </w:rPr>
            <w:instrText xml:space="preserve"> NUMPAGES  \* Arabic  \* MERGEFORMAT </w:instrTex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separate"/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t>2</w:t>
          </w:r>
          <w:r w:rsidRPr="00D510CC" w:rsidR="003A737E">
            <w:rPr>
              <w:rFonts w:ascii="Century Gothic" w:hAnsi="Century Gothic"/>
              <w:bCs/>
              <w:sz w:val="16"/>
              <w:szCs w:val="16"/>
            </w:rPr>
            <w:fldChar w:fldCharType="end"/>
          </w:r>
        </w:p>
      </w:tc>
    </w:tr>
    <w:tr w:rsidRPr="00D510CC" w:rsidR="003A737E" w:rsidTr="00592384" w14:paraId="61EF8171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2"/>
          <w:tag w:val="#Nav: Standard_Sales_Invoice/1306"/>
          <w:id w:val="-1210725900"/>
          <w:placeholder>
            <w:docPart w:val="F659137ADA4D4A118AEC8C404D8FDE8A"/>
          </w:placeholder>
          <w:dataBinding w:prefixMappings="xmlns:ns0='urn:microsoft-dynamics-nav/reports/Standard_Sales_Invoice/1306/'" w:xpath="/ns0:NavWordReportXmlPart[1]/ns0:Header[1]/ns0:CustomerAddress2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652B4466" w14:textId="2C6415B6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CustomerAddress2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2"/>
          <w:tag w:val="#Nav: Standard_Sales_Invoice/1306"/>
          <w:id w:val="332809294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2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47EBFC0F" w14:textId="18A359DE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ShipToAddress2</w:t>
              </w:r>
            </w:p>
          </w:tc>
        </w:sdtContent>
      </w:sdt>
      <w:tc>
        <w:tcPr>
          <w:tcW w:w="2568" w:type="dxa"/>
          <w:gridSpan w:val="2"/>
        </w:tcPr>
        <w:p w:rsidRPr="00D510CC" w:rsidR="003A737E" w:rsidP="00374700" w:rsidRDefault="003A737E" w14:paraId="4331A0B8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3A737E" w:rsidTr="00592384" w14:paraId="69A26138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3"/>
          <w:tag w:val="#Nav: Standard_Sales_Invoice/1306"/>
          <w:id w:val="140310601"/>
          <w:placeholder>
            <w:docPart w:val="2942513BCF334FA7B1AB1C0A055D4BEC"/>
          </w:placeholder>
          <w:dataBinding w:prefixMappings="xmlns:ns0='urn:microsoft-dynamics-nav/reports/Standard_Sales_Invoice/1306/'" w:xpath="/ns0:NavWordReportXmlPart[1]/ns0:Header[1]/ns0:CustomerAddress3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3C45BAA5" w14:textId="2FB0FCB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CustomerAddress3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3"/>
          <w:tag w:val="#Nav: Standard_Sales_Invoice/1306"/>
          <w:id w:val="17461737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3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5A1629AD" w14:textId="6C05CCB4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ShipToAddress3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1"/>
          <w:tag w:val="#Nav: Standard_Sales_Invoice/1306"/>
          <w:id w:val="169378599"/>
          <w:placeholder>
            <w:docPart w:val="1B1E13668B4E4B8AAC5BE3300F2AAF9C"/>
          </w:placeholder>
          <w:dataBinding w:prefixMappings="xmlns:ns0='urn:microsoft-dynamics-nav/reports/Standard_Sales_Invoice/1306/'" w:xpath="/ns0:NavWordReportXmlPart[1]/ns0:Header[1]/ns0:CompanyAddress1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1F49B49B" w14:textId="220AD040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CompanyAddress1</w:t>
              </w:r>
            </w:p>
          </w:tc>
        </w:sdtContent>
      </w:sdt>
    </w:tr>
    <w:tr w:rsidRPr="00D510CC" w:rsidR="003A737E" w:rsidTr="00592384" w14:paraId="77CE40C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4"/>
          <w:tag w:val="#Nav: Standard_Sales_Invoice/1306"/>
          <w:id w:val="1678851677"/>
          <w:placeholder>
            <w:docPart w:val="4C5E550FA5F242E89DB1FE17ABA6EC76"/>
          </w:placeholder>
          <w:dataBinding w:prefixMappings="xmlns:ns0='urn:microsoft-dynamics-nav/reports/Standard_Sales_Invoice/1306/'" w:xpath="/ns0:NavWordReportXmlPart[1]/ns0:Header[1]/ns0:CustomerAddress4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1578830E" w14:textId="5876F544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CustomerAddress4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4"/>
          <w:tag w:val="#Nav: Standard_Sales_Invoice/1306"/>
          <w:id w:val="-139087769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4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4B485E2B" w14:textId="1EA62CC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ShipToAddress4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2"/>
          <w:tag w:val="#Nav: Standard_Sales_Invoice/1306"/>
          <w:id w:val="-751428228"/>
          <w:placeholder>
            <w:docPart w:val="55B4179EE1A5475C89F3671B8D7FF5EF"/>
          </w:placeholder>
          <w:dataBinding w:prefixMappings="xmlns:ns0='urn:microsoft-dynamics-nav/reports/Standard_Sales_Invoice/1306/'" w:xpath="/ns0:NavWordReportXmlPart[1]/ns0:Header[1]/ns0:CompanyAddress2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3251664C" w14:textId="0ED0B0A6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CompanyAddress2</w:t>
              </w:r>
            </w:p>
          </w:tc>
        </w:sdtContent>
      </w:sdt>
    </w:tr>
    <w:tr w:rsidRPr="00D510CC" w:rsidR="003A737E" w:rsidTr="00592384" w14:paraId="32C3B630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5"/>
          <w:tag w:val="#Nav: Standard_Sales_Invoice/1306"/>
          <w:id w:val="-747268414"/>
          <w:placeholder>
            <w:docPart w:val="3345FFF338A64D34B42091038226166B"/>
          </w:placeholder>
          <w:dataBinding w:prefixMappings="xmlns:ns0='urn:microsoft-dynamics-nav/reports/Standard_Sales_Invoice/1306/'" w:xpath="/ns0:NavWordReportXmlPart[1]/ns0:Header[1]/ns0:CustomerAddress5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3E991ED0" w14:textId="1ADB6A8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CustomerAddress5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5"/>
          <w:tag w:val="#Nav: Standard_Sales_Invoice/1306"/>
          <w:id w:val="194857721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5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133FF4B2" w14:textId="335E06A6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ShipToAddress5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3"/>
          <w:tag w:val="#Nav: Standard_Sales_Invoice/1306"/>
          <w:id w:val="1547410200"/>
          <w:placeholder>
            <w:docPart w:val="272A0A1D16D442B4A43F621DDEC9BACD"/>
          </w:placeholder>
          <w:dataBinding w:prefixMappings="xmlns:ns0='urn:microsoft-dynamics-nav/reports/Standard_Sales_Invoice/1306/'" w:xpath="/ns0:NavWordReportXmlPart[1]/ns0:Header[1]/ns0:CompanyAddress3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179B100E" w14:textId="28C0C657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CompanyAddress3</w:t>
              </w:r>
            </w:p>
          </w:tc>
        </w:sdtContent>
      </w:sdt>
    </w:tr>
    <w:tr w:rsidRPr="00D510CC" w:rsidR="003A737E" w:rsidTr="00592384" w14:paraId="25F5FFF5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6"/>
          <w:tag w:val="#Nav: Standard_Sales_Invoice/1306"/>
          <w:id w:val="-363757884"/>
          <w:placeholder>
            <w:docPart w:val="9F878C1C1B06417090A62B1A6CBC2ADA"/>
          </w:placeholder>
          <w:dataBinding w:prefixMappings="xmlns:ns0='urn:microsoft-dynamics-nav/reports/Standard_Sales_Invoice/1306/'" w:xpath="/ns0:NavWordReportXmlPart[1]/ns0:Header[1]/ns0:CustomerAddress6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3A6CF422" w14:textId="190079EC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CustomerAddress6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6"/>
          <w:tag w:val="#Nav: Standard_Sales_Invoice/1306"/>
          <w:id w:val="-1298602444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6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00DE93B9" w14:textId="68D2D665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ShipToAddress6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4"/>
          <w:tag w:val="#Nav: Standard_Sales_Invoice/1306"/>
          <w:id w:val="1389382388"/>
          <w:placeholder>
            <w:docPart w:val="29FECF74EA104E0EA1EAF981F980D879"/>
          </w:placeholder>
          <w:dataBinding w:prefixMappings="xmlns:ns0='urn:microsoft-dynamics-nav/reports/Standard_Sales_Invoice/1306/'" w:xpath="/ns0:NavWordReportXmlPart[1]/ns0:Header[1]/ns0:CompanyAddress4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75D5CBBD" w14:textId="6BAD026D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CompanyAddress4</w:t>
              </w:r>
            </w:p>
          </w:tc>
        </w:sdtContent>
      </w:sdt>
    </w:tr>
    <w:tr w:rsidRPr="00D510CC" w:rsidR="003A737E" w:rsidTr="00592384" w14:paraId="792D219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7"/>
          <w:tag w:val="#Nav: Standard_Sales_Invoice/1306"/>
          <w:id w:val="-1952781918"/>
          <w:placeholder>
            <w:docPart w:val="2909981A107345DEB099C0A4D3F93E70"/>
          </w:placeholder>
          <w:dataBinding w:prefixMappings="xmlns:ns0='urn:microsoft-dynamics-nav/reports/Standard_Sales_Invoice/1306/'" w:xpath="/ns0:NavWordReportXmlPart[1]/ns0:Header[1]/ns0:CustomerAddress7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2573FFE9" w14:textId="709AB09E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CustomerAddress7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7"/>
          <w:tag w:val="#Nav: Standard_Sales_Invoice/1306"/>
          <w:id w:val="167307146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7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6E2D4BE8" w14:textId="2BE5615F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ShipToAddress7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5"/>
          <w:tag w:val="#Nav: Standard_Sales_Invoice/1306"/>
          <w:id w:val="-681740594"/>
          <w:placeholder>
            <w:docPart w:val="423D656E2CCD43EF9CCDFBAD3645F7AC"/>
          </w:placeholder>
          <w:dataBinding w:prefixMappings="xmlns:ns0='urn:microsoft-dynamics-nav/reports/Standard_Sales_Invoice/1306/'" w:xpath="/ns0:NavWordReportXmlPart[1]/ns0:Header[1]/ns0:CompanyAddress5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5AC6014F" w14:textId="5CFAE402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CompanyAddress5</w:t>
              </w:r>
            </w:p>
          </w:tc>
        </w:sdtContent>
      </w:sdt>
    </w:tr>
    <w:tr w:rsidRPr="00D510CC" w:rsidR="003A737E" w:rsidTr="00592384" w14:paraId="2C0E5744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ustomerAddress8"/>
          <w:tag w:val="#Nav: Standard_Sales_Invoice/1306"/>
          <w:id w:val="1569450080"/>
          <w:placeholder>
            <w:docPart w:val="DC3AB87A456342AD98FEF819F68D164F"/>
          </w:placeholder>
          <w:dataBinding w:prefixMappings="xmlns:ns0='urn:microsoft-dynamics-nav/reports/Standard_Sales_Invoice/1306/'" w:xpath="/ns0:NavWordReportXmlPart[1]/ns0:Header[1]/ns0:CustomerAddress8[1]" w:storeItemID="{AF7A6226-6056-400F-ADDA-E1ADA7C08250}"/>
          <w:text/>
        </w:sdtPr>
        <w:sdtContent>
          <w:tc>
            <w:tcPr>
              <w:tcW w:w="4808" w:type="dxa"/>
              <w:gridSpan w:val="3"/>
            </w:tcPr>
            <w:p w:rsidRPr="00D510CC" w:rsidR="003A737E" w:rsidP="00374700" w:rsidRDefault="003A737E" w14:paraId="09308E6A" w14:textId="3B669605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CustomerAddress8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hipToAddress8"/>
          <w:tag w:val="#Nav: Standard_Sales_Invoice/1306"/>
          <w:id w:val="116706569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hipToAddress8[1]" w:storeItemID="{AF7A6226-6056-400F-ADDA-E1ADA7C08250}"/>
          <w:text/>
        </w:sdtPr>
        <w:sdtContent>
          <w:tc>
            <w:tcPr>
              <w:tcW w:w="2830" w:type="dxa"/>
              <w:gridSpan w:val="3"/>
            </w:tcPr>
            <w:p w:rsidRPr="00D510CC" w:rsidR="003A737E" w:rsidP="00374700" w:rsidRDefault="006250A3" w14:paraId="26D42AF0" w14:textId="5973A5F1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ShipToAddress8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Address6"/>
          <w:tag w:val="#Nav: Standard_Sales_Invoice/1306"/>
          <w:id w:val="292959747"/>
          <w:placeholder>
            <w:docPart w:val="51AA21971B924DFFB232C933674F04C1"/>
          </w:placeholder>
          <w:dataBinding w:prefixMappings="xmlns:ns0='urn:microsoft-dynamics-nav/reports/Standard_Sales_Invoice/1306/'" w:xpath="/ns0:NavWordReportXmlPart[1]/ns0:Header[1]/ns0:CompanyAddress6[1]" w:storeItemID="{AF7A6226-6056-400F-ADDA-E1ADA7C08250}"/>
          <w:text/>
        </w:sdtPr>
        <w:sdtContent>
          <w:tc>
            <w:tcPr>
              <w:tcW w:w="2568" w:type="dxa"/>
              <w:gridSpan w:val="2"/>
            </w:tcPr>
            <w:p w:rsidRPr="00D510CC" w:rsidR="003A737E" w:rsidP="00374700" w:rsidRDefault="003A737E" w14:paraId="347FF608" w14:textId="53A86B1F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CompanyAddress6</w:t>
              </w:r>
            </w:p>
          </w:tc>
        </w:sdtContent>
      </w:sdt>
    </w:tr>
    <w:tr w:rsidRPr="00D510CC" w:rsidR="00592384" w:rsidTr="00592384" w14:paraId="4FA13220" w14:textId="77777777">
      <w:trPr>
        <w:trHeight w:val="13"/>
      </w:trPr>
      <w:tc>
        <w:tcPr>
          <w:tcW w:w="2402" w:type="dxa"/>
        </w:tcPr>
        <w:p w:rsidRPr="00D510CC" w:rsidR="00592384" w:rsidP="00374700" w:rsidRDefault="00000000" w14:paraId="7751B256" w14:textId="3D5D496A">
          <w:pPr>
            <w:spacing w:after="0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Title_Lbl"/>
              <w:tag w:val="#Nav: Standard_Sales_Invoice/1306"/>
              <w:id w:val="639689174"/>
              <w:placeholder>
                <w:docPart w:val="F835FB459AA64936B78321B5686E8C94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D510CC" w:rsidR="00592384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DocumentTitle_Lbl</w:t>
              </w:r>
              <w:proofErr w:type="spellEnd"/>
            </w:sdtContent>
          </w:sdt>
          <w:r w:rsidRPr="00D510CC" w:rsidR="00592384">
            <w:rPr>
              <w:rFonts w:ascii="Century Gothic" w:hAnsi="Century Gothic"/>
              <w:b/>
              <w:bCs/>
              <w:sz w:val="16"/>
              <w:szCs w:val="16"/>
              <w:lang w:val="fr-BE"/>
            </w:rPr>
            <w:t xml:space="preserve"> </w:t>
          </w:r>
        </w:p>
      </w:tc>
      <w:tc>
        <w:tcPr>
          <w:tcW w:w="2406" w:type="dxa"/>
          <w:gridSpan w:val="2"/>
        </w:tcPr>
        <w:p w:rsidRPr="00D510CC" w:rsidR="00592384" w:rsidP="008A226A" w:rsidRDefault="00000000" w14:paraId="744AB68A" w14:textId="5B3D995A">
          <w:pPr>
            <w:spacing w:after="0"/>
            <w:jc w:val="center"/>
            <w:rPr>
              <w:rFonts w:ascii="Century Gothic" w:hAnsi="Century Gothic"/>
              <w:b/>
              <w:bCs/>
              <w:sz w:val="16"/>
              <w:szCs w:val="16"/>
            </w:rPr>
          </w:pPr>
          <w:sdt>
            <w:sdtPr>
              <w:rPr>
                <w:rFonts w:ascii="Century Gothic" w:hAnsi="Century Gothic"/>
                <w:b/>
                <w:bCs/>
                <w:sz w:val="16"/>
                <w:szCs w:val="16"/>
                <w:lang w:val="fr-BE"/>
              </w:rPr>
              <w:alias w:val="#Nav: /Header/DocumentNo"/>
              <w:tag w:val="#Nav: Standard_Sales_Invoice/1306"/>
              <w:id w:val="898095930"/>
              <w:placeholder>
                <w:docPart w:val="AEE6416161FF49378183689D6FC1C70E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D510CC" w:rsidR="00592384">
                <w:rPr>
                  <w:rFonts w:ascii="Century Gothic" w:hAnsi="Century Gothic"/>
                  <w:b/>
                  <w:bCs/>
                  <w:sz w:val="16"/>
                  <w:szCs w:val="16"/>
                  <w:lang w:val="fr-BE"/>
                </w:rPr>
                <w:t>DocumentNo</w:t>
              </w:r>
              <w:proofErr w:type="spellEnd"/>
            </w:sdtContent>
          </w:sdt>
        </w:p>
      </w:tc>
      <w:tc>
        <w:tcPr>
          <w:tcW w:w="2830" w:type="dxa"/>
          <w:gridSpan w:val="3"/>
        </w:tcPr>
        <w:p w:rsidRPr="00D510CC" w:rsidR="00592384" w:rsidP="00374700" w:rsidRDefault="00592384" w14:paraId="7149BA93" w14:textId="77777777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568" w:type="dxa"/>
          <w:gridSpan w:val="2"/>
        </w:tcPr>
        <w:p w:rsidRPr="00D510CC" w:rsidR="00592384" w:rsidP="00374700" w:rsidRDefault="00592384" w14:paraId="34878FB7" w14:textId="643C0E1C">
          <w:pPr>
            <w:spacing w:after="0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3A737E" w:rsidTr="00592384" w14:paraId="605F94DF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CompanyVATRegistrationNo_Lbl"/>
          <w:tag w:val="#Nav: Standard_Sales_Invoice/1306"/>
          <w:id w:val="-1423644281"/>
          <w:placeholder>
            <w:docPart w:val="9B3F9FCE3A8A482CB9E670DFA771E0C1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3A737E" w:rsidP="00374700" w:rsidRDefault="00D421D3" w14:paraId="58E499BD" w14:textId="28C641C9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CompanyVATRegistrationNo_Lbl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VATRegistrationNo"/>
          <w:tag w:val="#Nav: Standard_Sales_Invoice/1306"/>
          <w:id w:val="-1915461884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VATRegistration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3A737E" w:rsidP="00374700" w:rsidRDefault="00EB0032" w14:paraId="54EABBCE" w14:textId="743C65E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>
                <w:rPr>
                  <w:rFonts w:ascii="Century Gothic" w:hAnsi="Century Gothic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3A737E" w:rsidP="0017557D" w:rsidRDefault="003A737E" w14:paraId="4C33A700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PhoneNo_Lbl"/>
          <w:tag w:val="#Nav: Standard_Sales_Invoice/1306"/>
          <w:id w:val="116397486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3A737E" w:rsidP="0017557D" w:rsidRDefault="00592384" w14:paraId="749A8AAE" w14:textId="514F81F6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PhoneNo"/>
          <w:tag w:val="#Nav: Standard_Sales_Invoice/1306"/>
          <w:id w:val="2135984187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3A737E" w:rsidP="0017557D" w:rsidRDefault="00592384" w14:paraId="7B50A890" w14:textId="03D65909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</w:tr>
    <w:tr w:rsidRPr="00D510CC" w:rsidR="00D421D3" w:rsidTr="00592384" w14:paraId="51CCCF7D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  <w:lang w:val="da-DK"/>
          </w:rPr>
          <w:alias w:val="#Nav: /Header/YourReference_Lbl"/>
          <w:tag w:val="#Nav: Standard_Sales_Invoice/1306"/>
          <w:id w:val="1323777274"/>
          <w:placeholder>
            <w:docPart w:val="CB34C7B8837E410F937CBAB50A0BADFA"/>
          </w:placeholder>
          <w:dataBinding w:prefixMappings="xmlns:ns0='urn:microsoft-dynamics-nav/reports/Standard_Sales_Invoice/1306/'" w:xpath="/ns0:NavWordReportXmlPart[1]/ns0:Header[1]/ns0:YourReference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D421D3" w:rsidP="00374700" w:rsidRDefault="00D421D3" w14:paraId="2A6873E4" w14:textId="50CE51E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YourReference_Lbl</w:t>
              </w:r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YourReference"/>
          <w:tag w:val="#Nav: Standard_Sales_Invoice/1306"/>
          <w:id w:val="1294715424"/>
          <w:placeholder>
            <w:docPart w:val="FD4AA351D82144F7912ACA93B52700D3"/>
          </w:placeholder>
          <w:dataBinding w:prefixMappings="xmlns:ns0='urn:microsoft-dynamics-nav/reports/Standard_Sales_Invoice/1306/'" w:xpath="/ns0:NavWordReportXmlPart[1]/ns0:Header[1]/ns0:YourReference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D421D3" w:rsidP="00374700" w:rsidRDefault="00D421D3" w14:paraId="0432C18E" w14:textId="3ADC4160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  <w:lang w:val="da-DK"/>
                </w:rPr>
                <w:t>YourReference</w:t>
              </w:r>
            </w:p>
          </w:tc>
        </w:sdtContent>
      </w:sdt>
      <w:tc>
        <w:tcPr>
          <w:tcW w:w="1282" w:type="dxa"/>
        </w:tcPr>
        <w:p w:rsidRPr="00D510CC" w:rsidR="00D421D3" w:rsidP="0017557D" w:rsidRDefault="00D421D3" w14:paraId="2A382241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HomePag_Lbl"/>
          <w:tag w:val="#Nav: Standard_Sales_Invoice/1306"/>
          <w:id w:val="-162003014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D421D3" w:rsidP="0017557D" w:rsidRDefault="00592384" w14:paraId="4686DDE5" w14:textId="71519D64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HomePag_Lbl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HomePage"/>
          <w:tag w:val="#Nav: Standard_Sales_Invoice/1306"/>
          <w:id w:val="125547840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D421D3" w:rsidP="0017557D" w:rsidRDefault="00592384" w14:paraId="3EFB8291" w14:textId="54E41A3D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</w:tr>
    <w:tr w:rsidRPr="00D510CC" w:rsidR="00D421D3" w:rsidTr="00592384" w14:paraId="4CCA0E24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BilltoCustomerNo_Lbl"/>
          <w:tag w:val="#Nav: Standard_Sales_Invoice/1306"/>
          <w:id w:val="91629114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BilltoCustomer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D421D3" w:rsidP="00374700" w:rsidRDefault="008A226A" w14:paraId="0642C57D" w14:textId="636DE161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BilltoCustomerNo_Lbl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BilltoCustumerNo"/>
          <w:tag w:val="#Nav: Standard_Sales_Invoice/1306"/>
          <w:id w:val="-67495905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BilltoCustumer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D421D3" w:rsidP="00374700" w:rsidRDefault="008A226A" w14:paraId="4A9F0189" w14:textId="5683ACA3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BilltoCustumerNo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D421D3" w:rsidP="0017557D" w:rsidRDefault="00D421D3" w14:paraId="510AB64A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EMail_Lbl"/>
          <w:tag w:val="#Nav: Standard_Sales_Invoice/1306"/>
          <w:id w:val="25016976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D421D3" w:rsidP="0017557D" w:rsidRDefault="00592384" w14:paraId="230026B3" w14:textId="0771A07E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EMail"/>
          <w:tag w:val="#Nav: Standard_Sales_Invoice/1306"/>
          <w:id w:val="1532302680"/>
          <w:placeholder>
            <w:docPart w:val="0617A6DB7667460DA002C52BAFBC0991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D421D3" w:rsidP="0017557D" w:rsidRDefault="00592384" w14:paraId="57D9777E" w14:textId="06913DD0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Pr="00D510CC" w:rsidR="00592384" w:rsidTr="00592384" w14:paraId="7588285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OrderNo_Lbl"/>
          <w:tag w:val="#Nav: Standard_Sales_Invoice/1306"/>
          <w:id w:val="16490089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OrderNo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592384" w:rsidP="00374700" w:rsidRDefault="00592384" w14:paraId="64C4098A" w14:textId="4AA5F9EB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OrderNo"/>
          <w:tag w:val="#Nav: Standard_Sales_Invoice/1306"/>
          <w:id w:val="76543030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OrderNo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592384" w:rsidP="00374700" w:rsidRDefault="00592384" w14:paraId="4FAEF296" w14:textId="4C37388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OrderNo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592384" w:rsidP="0017557D" w:rsidRDefault="00592384" w14:paraId="059D3D3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CompanyVATRegNo_Lbl"/>
          <w:tag w:val="#Nav: Standard_Sales_Invoice/1306"/>
          <w:id w:val="-155214134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VATRegNo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592384" w:rsidP="0017557D" w:rsidRDefault="00592384" w14:paraId="7C41F67D" w14:textId="4D051541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CompanyVATRegNo"/>
          <w:tag w:val="#Nav: Standard_Sales_Invoice/1306"/>
          <w:id w:val="591125554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VATRegNo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592384" w:rsidP="0017557D" w:rsidRDefault="00592384" w14:paraId="099A0A41" w14:textId="144D9ECF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CompanyVATRegNo</w:t>
              </w:r>
              <w:proofErr w:type="spellEnd"/>
            </w:p>
          </w:tc>
        </w:sdtContent>
      </w:sdt>
    </w:tr>
    <w:tr w:rsidRPr="00D510CC" w:rsidR="00592384" w:rsidTr="00592384" w14:paraId="71B20B97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ocumentDate_Lbl"/>
          <w:tag w:val="#Nav: Standard_Sales_Invoice/1306"/>
          <w:id w:val="-171348523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DocumentDate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592384" w:rsidP="00374700" w:rsidRDefault="006250A3" w14:paraId="5291CE4E" w14:textId="1EC07AD3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ocumentDate"/>
          <w:tag w:val="#Nav: Standard_Sales_Invoice/1306"/>
          <w:id w:val="1560902377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DocumentDate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592384" w:rsidP="00374700" w:rsidRDefault="006250A3" w14:paraId="3EA46DD0" w14:textId="5A2FFF30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r w:rsidRPr="00D510CC">
                <w:rPr>
                  <w:rFonts w:ascii="Century Gothic" w:hAnsi="Century Gothic"/>
                  <w:sz w:val="16"/>
                  <w:szCs w:val="16"/>
                </w:rPr>
                <w:t>DocumentDate</w:t>
              </w:r>
            </w:p>
          </w:tc>
        </w:sdtContent>
      </w:sdt>
      <w:tc>
        <w:tcPr>
          <w:tcW w:w="1282" w:type="dxa"/>
        </w:tcPr>
        <w:p w:rsidRPr="00D510CC" w:rsidR="00592384" w:rsidP="0017557D" w:rsidRDefault="00592384" w14:paraId="4515987B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592384" w:rsidP="0017557D" w:rsidRDefault="00592384" w14:paraId="6887914E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592384" w:rsidP="0017557D" w:rsidRDefault="00592384" w14:paraId="33DE4962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6250A3" w:rsidTr="00592384" w14:paraId="1E7885AC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DueDate_Lbl"/>
          <w:tag w:val="#Nav: Standard_Sales_Invoice/1306"/>
          <w:id w:val="11271377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DueDate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6250A3" w:rsidP="00374700" w:rsidRDefault="006250A3" w14:paraId="7088C141" w14:textId="2B0F14ED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DueDate"/>
          <w:tag w:val="#Nav: Standard_Sales_Invoice/1306"/>
          <w:id w:val="-82697677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DueDate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6250A3" w:rsidP="00374700" w:rsidRDefault="006250A3" w14:paraId="496ABCFE" w14:textId="7E131350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DueDate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6250A3" w:rsidP="0017557D" w:rsidRDefault="006250A3" w14:paraId="1EE14926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6250A3" w:rsidP="0017557D" w:rsidRDefault="006250A3" w14:paraId="43BFE75C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488" w:type="dxa"/>
        </w:tcPr>
        <w:p w:rsidRPr="00D510CC" w:rsidR="006250A3" w:rsidP="0017557D" w:rsidRDefault="006250A3" w14:paraId="341B82DF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  <w:tr w:rsidRPr="00D510CC" w:rsidR="006250A3" w:rsidTr="00592384" w14:paraId="64BFA772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TermsDescription_Lbl"/>
          <w:tag w:val="#Nav: Standard_Sales_Invoice/1306"/>
          <w:id w:val="-196858512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PaymentTermsDescription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6250A3" w:rsidP="00374700" w:rsidRDefault="006250A3" w14:paraId="06383A34" w14:textId="0DDA6276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TermsDescription"/>
          <w:tag w:val="#Nav: Standard_Sales_Invoice/1306"/>
          <w:id w:val="1332413654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PaymentTermsDescription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6250A3" w:rsidP="00374700" w:rsidRDefault="006250A3" w14:paraId="361D83C8" w14:textId="28680287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PaymentTermsDescription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6250A3" w:rsidP="0017557D" w:rsidRDefault="006250A3" w14:paraId="25554D8D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sdt>
        <w:sdtPr>
          <w:rPr>
            <w:rFonts w:ascii="Century Gothic" w:hAnsi="Century Gothic"/>
            <w:sz w:val="16"/>
            <w:szCs w:val="16"/>
          </w:rPr>
          <w:alias w:val="#Nav: /Header/SalesPerson_Lbl"/>
          <w:tag w:val="#Nav: Standard_Sales_Invoice/1306"/>
          <w:id w:val="-117487726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alesPerson_Lbl[1]" w:storeItemID="{AF7A6226-6056-400F-ADDA-E1ADA7C08250}"/>
          <w:text/>
        </w:sdtPr>
        <w:sdtContent>
          <w:tc>
            <w:tcPr>
              <w:tcW w:w="1593" w:type="dxa"/>
              <w:gridSpan w:val="2"/>
            </w:tcPr>
            <w:p w:rsidRPr="00D510CC" w:rsidR="006250A3" w:rsidP="0017557D" w:rsidRDefault="006250A3" w14:paraId="548CCF0C" w14:textId="046B6C83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SalesPersonName"/>
          <w:tag w:val="#Nav: Standard_Sales_Invoice/1306"/>
          <w:id w:val="-7357840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SalesPersonName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6250A3" w:rsidP="0017557D" w:rsidRDefault="006250A3" w14:paraId="38EFDB5F" w14:textId="3BF0B9C1">
              <w:pPr>
                <w:spacing w:after="0"/>
                <w:jc w:val="right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SalesPersonName</w:t>
              </w:r>
              <w:proofErr w:type="spellEnd"/>
            </w:p>
          </w:tc>
        </w:sdtContent>
      </w:sdt>
    </w:tr>
    <w:tr w:rsidRPr="00D510CC" w:rsidR="006250A3" w:rsidTr="00592384" w14:paraId="6F403A6E" w14:textId="77777777">
      <w:trPr>
        <w:trHeight w:val="13"/>
      </w:trPr>
      <w:sdt>
        <w:sdtPr>
          <w:rPr>
            <w:rFonts w:ascii="Century Gothic" w:hAnsi="Century Gothic"/>
            <w:sz w:val="16"/>
            <w:szCs w:val="16"/>
          </w:rPr>
          <w:alias w:val="#Nav: /Header/PaymentMethodDescription_Lbl"/>
          <w:tag w:val="#Nav: Standard_Sales_Invoice/1306"/>
          <w:id w:val="-116600455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PaymentMethodDescription_Lbl[1]" w:storeItemID="{AF7A6226-6056-400F-ADDA-E1ADA7C08250}"/>
          <w:text/>
        </w:sdtPr>
        <w:sdtContent>
          <w:tc>
            <w:tcPr>
              <w:tcW w:w="3104" w:type="dxa"/>
              <w:gridSpan w:val="2"/>
            </w:tcPr>
            <w:p w:rsidRPr="00D510CC" w:rsidR="006250A3" w:rsidP="00374700" w:rsidRDefault="006250A3" w14:paraId="58A65F2D" w14:textId="24BCC97B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PaymentMethodDescription_Lbl</w:t>
              </w:r>
              <w:proofErr w:type="spellEnd"/>
            </w:p>
          </w:tc>
        </w:sdtContent>
      </w:sdt>
      <w:sdt>
        <w:sdtPr>
          <w:rPr>
            <w:rFonts w:ascii="Century Gothic" w:hAnsi="Century Gothic"/>
            <w:sz w:val="16"/>
            <w:szCs w:val="16"/>
          </w:rPr>
          <w:alias w:val="#Nav: /Header/PaymentMethodDescription"/>
          <w:tag w:val="#Nav: Standard_Sales_Invoice/1306"/>
          <w:id w:val="-11222194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PaymentMethodDescription[1]" w:storeItemID="{AF7A6226-6056-400F-ADDA-E1ADA7C08250}"/>
          <w:text/>
        </w:sdtPr>
        <w:sdtContent>
          <w:tc>
            <w:tcPr>
              <w:tcW w:w="2739" w:type="dxa"/>
              <w:gridSpan w:val="2"/>
            </w:tcPr>
            <w:p w:rsidRPr="00D510CC" w:rsidR="006250A3" w:rsidP="00374700" w:rsidRDefault="006250A3" w14:paraId="019E27DB" w14:textId="3C489ECB">
              <w:pPr>
                <w:spacing w:after="0"/>
                <w:rPr>
                  <w:rFonts w:ascii="Century Gothic" w:hAnsi="Century Gothic"/>
                  <w:sz w:val="16"/>
                  <w:szCs w:val="16"/>
                </w:rPr>
              </w:pPr>
              <w:proofErr w:type="spellStart"/>
              <w:r w:rsidRPr="00D510CC">
                <w:rPr>
                  <w:rFonts w:ascii="Century Gothic" w:hAnsi="Century Gothic"/>
                  <w:sz w:val="16"/>
                  <w:szCs w:val="16"/>
                </w:rPr>
                <w:t>PaymentMethodDescription</w:t>
              </w:r>
              <w:proofErr w:type="spellEnd"/>
            </w:p>
          </w:tc>
        </w:sdtContent>
      </w:sdt>
      <w:tc>
        <w:tcPr>
          <w:tcW w:w="1282" w:type="dxa"/>
        </w:tcPr>
        <w:p w:rsidRPr="00D510CC" w:rsidR="006250A3" w:rsidP="0017557D" w:rsidRDefault="006250A3" w14:paraId="2B6B9C41" w14:textId="77777777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1593" w:type="dxa"/>
          <w:gridSpan w:val="2"/>
        </w:tcPr>
        <w:p w:rsidRPr="00D510CC" w:rsidR="00C355D8" w:rsidP="00C355D8" w:rsidRDefault="00C355D8" w14:paraId="5A563D15" w14:textId="636CBB95">
          <w:pPr>
            <w:spacing w:after="0"/>
            <w:jc w:val="right"/>
            <w:rPr>
              <w:rFonts w:ascii="Century Gothic" w:hAnsi="Century Gothic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sz w:val="16"/>
              <w:szCs w:val="16"/>
            </w:rPr>
            <w:t>NºExpedición</w:t>
          </w:r>
          <w:proofErr w:type="spellEnd"/>
        </w:p>
      </w:tc>
      <w:sdt>
        <w:sdtPr>
          <w:rPr>
            <w:rFonts w:ascii="Century Gothic" w:hAnsi="Century Gothic"/>
            <w:b/>
            <w:bCs/>
            <w:sz w:val="20"/>
            <w:szCs w:val="20"/>
          </w:rPr>
          <w:alias w:val="#Nav: /Header/N_expedición"/>
          <w:tag w:val="#Nav: Standard_Sales_Invoice/1306"/>
          <w:id w:val="115618496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N_expedición[1]" w:storeItemID="{AF7A6226-6056-400F-ADDA-E1ADA7C08250}"/>
          <w:text/>
        </w:sdtPr>
        <w:sdtContent>
          <w:tc>
            <w:tcPr>
              <w:tcW w:w="1488" w:type="dxa"/>
            </w:tcPr>
            <w:p w:rsidRPr="00D510CC" w:rsidR="006250A3" w:rsidP="0017557D" w:rsidRDefault="0077283F" w14:paraId="3972414F" w14:textId="0D5B5F20">
              <w:pPr>
                <w:spacing w:after="0"/>
                <w:jc w:val="right"/>
                <w:rPr>
                  <w:rFonts w:ascii="Century Gothic" w:hAnsi="Century Gothic"/>
                  <w:b/>
                  <w:bCs/>
                  <w:sz w:val="16"/>
                  <w:szCs w:val="16"/>
                </w:rPr>
              </w:pPr>
              <w:proofErr w:type="spellStart"/>
              <w:r w:rsidRPr="0077283F">
                <w:rPr>
                  <w:rFonts w:ascii="Century Gothic" w:hAnsi="Century Gothic"/>
                  <w:b/>
                  <w:bCs/>
                  <w:sz w:val="20"/>
                  <w:szCs w:val="20"/>
                </w:rPr>
                <w:t>N_expedición</w:t>
              </w:r>
              <w:proofErr w:type="spellEnd"/>
            </w:p>
          </w:tc>
        </w:sdtContent>
      </w:sdt>
    </w:tr>
  </w:tbl>
  <w:p w:rsidR="00A67D51" w:rsidP="00374700" w:rsidRDefault="00A67D51" w14:paraId="2F4681EE" w14:textId="0E13FA66">
    <w:pPr>
      <w:spacing w:after="0"/>
    </w:pPr>
  </w:p>
  <w:p w:rsidR="00C43401" w:rsidRDefault="00C43401" w14:paraId="0506655D" w14:textId="5E8BB2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236B"/>
    <w:rsid w:val="00013493"/>
    <w:rsid w:val="00013FC3"/>
    <w:rsid w:val="00027A4C"/>
    <w:rsid w:val="00032E69"/>
    <w:rsid w:val="000357EB"/>
    <w:rsid w:val="00043319"/>
    <w:rsid w:val="00047D3F"/>
    <w:rsid w:val="00051A15"/>
    <w:rsid w:val="00052A25"/>
    <w:rsid w:val="00061513"/>
    <w:rsid w:val="00070EE8"/>
    <w:rsid w:val="00074151"/>
    <w:rsid w:val="00077B31"/>
    <w:rsid w:val="000844A3"/>
    <w:rsid w:val="00085CB8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41F58"/>
    <w:rsid w:val="00142B06"/>
    <w:rsid w:val="00151C73"/>
    <w:rsid w:val="001621D9"/>
    <w:rsid w:val="001705BD"/>
    <w:rsid w:val="0017557D"/>
    <w:rsid w:val="00182FB1"/>
    <w:rsid w:val="00190D67"/>
    <w:rsid w:val="001A118A"/>
    <w:rsid w:val="001B0F9B"/>
    <w:rsid w:val="001B5A8E"/>
    <w:rsid w:val="001B793C"/>
    <w:rsid w:val="001C7C1D"/>
    <w:rsid w:val="001C7E7F"/>
    <w:rsid w:val="001D1CE2"/>
    <w:rsid w:val="001D6807"/>
    <w:rsid w:val="001F2868"/>
    <w:rsid w:val="001F76A3"/>
    <w:rsid w:val="0020108A"/>
    <w:rsid w:val="002279E6"/>
    <w:rsid w:val="00231B32"/>
    <w:rsid w:val="002334A5"/>
    <w:rsid w:val="002335DD"/>
    <w:rsid w:val="00235CA0"/>
    <w:rsid w:val="00245B0E"/>
    <w:rsid w:val="0024677E"/>
    <w:rsid w:val="00253E6A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332E"/>
    <w:rsid w:val="002D7EC8"/>
    <w:rsid w:val="002E26C2"/>
    <w:rsid w:val="002E2A56"/>
    <w:rsid w:val="00303C16"/>
    <w:rsid w:val="0032130E"/>
    <w:rsid w:val="00334E52"/>
    <w:rsid w:val="003370D1"/>
    <w:rsid w:val="00337723"/>
    <w:rsid w:val="00340BD3"/>
    <w:rsid w:val="00345493"/>
    <w:rsid w:val="00351B89"/>
    <w:rsid w:val="00355E20"/>
    <w:rsid w:val="0036306F"/>
    <w:rsid w:val="00374316"/>
    <w:rsid w:val="00374700"/>
    <w:rsid w:val="0038349C"/>
    <w:rsid w:val="003866C6"/>
    <w:rsid w:val="00386DBC"/>
    <w:rsid w:val="00391B74"/>
    <w:rsid w:val="00394029"/>
    <w:rsid w:val="0039756E"/>
    <w:rsid w:val="003A0907"/>
    <w:rsid w:val="003A31D7"/>
    <w:rsid w:val="003A705C"/>
    <w:rsid w:val="003A737E"/>
    <w:rsid w:val="003A7E69"/>
    <w:rsid w:val="003B1D59"/>
    <w:rsid w:val="003B3835"/>
    <w:rsid w:val="003C2C96"/>
    <w:rsid w:val="003D120B"/>
    <w:rsid w:val="003D3D99"/>
    <w:rsid w:val="003D4B80"/>
    <w:rsid w:val="003E2178"/>
    <w:rsid w:val="003F1217"/>
    <w:rsid w:val="003F3F36"/>
    <w:rsid w:val="003F4E35"/>
    <w:rsid w:val="003F77E2"/>
    <w:rsid w:val="00417ABE"/>
    <w:rsid w:val="004250C2"/>
    <w:rsid w:val="00434FBB"/>
    <w:rsid w:val="004406A0"/>
    <w:rsid w:val="00451877"/>
    <w:rsid w:val="004725CB"/>
    <w:rsid w:val="00492354"/>
    <w:rsid w:val="004A4D71"/>
    <w:rsid w:val="004A713D"/>
    <w:rsid w:val="004B22F6"/>
    <w:rsid w:val="004B47ED"/>
    <w:rsid w:val="004B4EE3"/>
    <w:rsid w:val="004B5D2F"/>
    <w:rsid w:val="004B6FE5"/>
    <w:rsid w:val="004C51D3"/>
    <w:rsid w:val="004C5AFA"/>
    <w:rsid w:val="004C60A5"/>
    <w:rsid w:val="004D1C94"/>
    <w:rsid w:val="004E18A1"/>
    <w:rsid w:val="004E7407"/>
    <w:rsid w:val="004F2432"/>
    <w:rsid w:val="005008BF"/>
    <w:rsid w:val="0051660C"/>
    <w:rsid w:val="00524115"/>
    <w:rsid w:val="00524FE6"/>
    <w:rsid w:val="00532E23"/>
    <w:rsid w:val="00543913"/>
    <w:rsid w:val="00545960"/>
    <w:rsid w:val="00552846"/>
    <w:rsid w:val="00563DCD"/>
    <w:rsid w:val="00565DCB"/>
    <w:rsid w:val="005731CF"/>
    <w:rsid w:val="00587157"/>
    <w:rsid w:val="00592384"/>
    <w:rsid w:val="00595F7F"/>
    <w:rsid w:val="005963DE"/>
    <w:rsid w:val="005A0994"/>
    <w:rsid w:val="005A491F"/>
    <w:rsid w:val="005C497A"/>
    <w:rsid w:val="005D2423"/>
    <w:rsid w:val="005D3195"/>
    <w:rsid w:val="005E42A0"/>
    <w:rsid w:val="005F2559"/>
    <w:rsid w:val="005F5EC9"/>
    <w:rsid w:val="005F6BCC"/>
    <w:rsid w:val="0060202A"/>
    <w:rsid w:val="00610A30"/>
    <w:rsid w:val="00612ABF"/>
    <w:rsid w:val="00613E0D"/>
    <w:rsid w:val="006206C2"/>
    <w:rsid w:val="00620FA7"/>
    <w:rsid w:val="006245DA"/>
    <w:rsid w:val="006250A3"/>
    <w:rsid w:val="00635720"/>
    <w:rsid w:val="0063620D"/>
    <w:rsid w:val="006412D8"/>
    <w:rsid w:val="006418FA"/>
    <w:rsid w:val="0067225B"/>
    <w:rsid w:val="00677AD5"/>
    <w:rsid w:val="0068273F"/>
    <w:rsid w:val="00683CCE"/>
    <w:rsid w:val="00684C66"/>
    <w:rsid w:val="00684EEB"/>
    <w:rsid w:val="006907F2"/>
    <w:rsid w:val="006968B0"/>
    <w:rsid w:val="006A2A7B"/>
    <w:rsid w:val="006B5E6F"/>
    <w:rsid w:val="006B6D9A"/>
    <w:rsid w:val="006C2ADB"/>
    <w:rsid w:val="006C30D9"/>
    <w:rsid w:val="006C4581"/>
    <w:rsid w:val="006C6796"/>
    <w:rsid w:val="006D4B90"/>
    <w:rsid w:val="006D64AE"/>
    <w:rsid w:val="006F2626"/>
    <w:rsid w:val="006F7E85"/>
    <w:rsid w:val="00710C91"/>
    <w:rsid w:val="0071314B"/>
    <w:rsid w:val="0071439C"/>
    <w:rsid w:val="00715BF0"/>
    <w:rsid w:val="00715BF9"/>
    <w:rsid w:val="00716E24"/>
    <w:rsid w:val="00741F6B"/>
    <w:rsid w:val="00744A2C"/>
    <w:rsid w:val="007537BA"/>
    <w:rsid w:val="00754C12"/>
    <w:rsid w:val="00760FA8"/>
    <w:rsid w:val="00765190"/>
    <w:rsid w:val="00766078"/>
    <w:rsid w:val="0077283F"/>
    <w:rsid w:val="007766EE"/>
    <w:rsid w:val="007773B8"/>
    <w:rsid w:val="00777ADC"/>
    <w:rsid w:val="00797305"/>
    <w:rsid w:val="007A0A2F"/>
    <w:rsid w:val="007B235B"/>
    <w:rsid w:val="007E323C"/>
    <w:rsid w:val="007F600C"/>
    <w:rsid w:val="00802B5B"/>
    <w:rsid w:val="008033F9"/>
    <w:rsid w:val="00807754"/>
    <w:rsid w:val="00815D27"/>
    <w:rsid w:val="008179F0"/>
    <w:rsid w:val="00817EE6"/>
    <w:rsid w:val="00820262"/>
    <w:rsid w:val="00836184"/>
    <w:rsid w:val="008374B5"/>
    <w:rsid w:val="0084098C"/>
    <w:rsid w:val="00844D12"/>
    <w:rsid w:val="00845DAF"/>
    <w:rsid w:val="00845E08"/>
    <w:rsid w:val="008533EF"/>
    <w:rsid w:val="00856BBF"/>
    <w:rsid w:val="00860150"/>
    <w:rsid w:val="00865297"/>
    <w:rsid w:val="00870482"/>
    <w:rsid w:val="00874417"/>
    <w:rsid w:val="00892DEE"/>
    <w:rsid w:val="00892F16"/>
    <w:rsid w:val="008A226A"/>
    <w:rsid w:val="008A3828"/>
    <w:rsid w:val="008C248C"/>
    <w:rsid w:val="008C3901"/>
    <w:rsid w:val="008C62D2"/>
    <w:rsid w:val="008D450A"/>
    <w:rsid w:val="008D7475"/>
    <w:rsid w:val="008E6F68"/>
    <w:rsid w:val="008E766D"/>
    <w:rsid w:val="008F0A38"/>
    <w:rsid w:val="008F4628"/>
    <w:rsid w:val="0090637C"/>
    <w:rsid w:val="009072D1"/>
    <w:rsid w:val="0092542A"/>
    <w:rsid w:val="00933DB5"/>
    <w:rsid w:val="00936E6F"/>
    <w:rsid w:val="00940735"/>
    <w:rsid w:val="00943A17"/>
    <w:rsid w:val="009453BC"/>
    <w:rsid w:val="00954C6C"/>
    <w:rsid w:val="0095594D"/>
    <w:rsid w:val="00966D04"/>
    <w:rsid w:val="00972E96"/>
    <w:rsid w:val="00977150"/>
    <w:rsid w:val="00982950"/>
    <w:rsid w:val="00991278"/>
    <w:rsid w:val="0099175E"/>
    <w:rsid w:val="009943A4"/>
    <w:rsid w:val="009953DF"/>
    <w:rsid w:val="00997858"/>
    <w:rsid w:val="009A4E3A"/>
    <w:rsid w:val="009B485A"/>
    <w:rsid w:val="009B7C0C"/>
    <w:rsid w:val="009C7016"/>
    <w:rsid w:val="009D508B"/>
    <w:rsid w:val="009D5F73"/>
    <w:rsid w:val="009D6FE7"/>
    <w:rsid w:val="009E16EA"/>
    <w:rsid w:val="009E251E"/>
    <w:rsid w:val="009E7BC6"/>
    <w:rsid w:val="009F21B5"/>
    <w:rsid w:val="009F3D39"/>
    <w:rsid w:val="00A00B95"/>
    <w:rsid w:val="00A01AB9"/>
    <w:rsid w:val="00A048EC"/>
    <w:rsid w:val="00A160ED"/>
    <w:rsid w:val="00A30C38"/>
    <w:rsid w:val="00A42BE5"/>
    <w:rsid w:val="00A439CA"/>
    <w:rsid w:val="00A628F4"/>
    <w:rsid w:val="00A67D51"/>
    <w:rsid w:val="00A73CDC"/>
    <w:rsid w:val="00A76F36"/>
    <w:rsid w:val="00A829E1"/>
    <w:rsid w:val="00A9010E"/>
    <w:rsid w:val="00A92148"/>
    <w:rsid w:val="00A940EF"/>
    <w:rsid w:val="00A960DE"/>
    <w:rsid w:val="00A9726D"/>
    <w:rsid w:val="00AA7326"/>
    <w:rsid w:val="00AB6F4E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2A65"/>
    <w:rsid w:val="00B86BCD"/>
    <w:rsid w:val="00B86E6F"/>
    <w:rsid w:val="00B91CA1"/>
    <w:rsid w:val="00B92F96"/>
    <w:rsid w:val="00B96060"/>
    <w:rsid w:val="00BA4252"/>
    <w:rsid w:val="00BB7769"/>
    <w:rsid w:val="00BC21B4"/>
    <w:rsid w:val="00BC232B"/>
    <w:rsid w:val="00BC3BE0"/>
    <w:rsid w:val="00BC6FEF"/>
    <w:rsid w:val="00BD2533"/>
    <w:rsid w:val="00BD35AE"/>
    <w:rsid w:val="00BE0A17"/>
    <w:rsid w:val="00BE5952"/>
    <w:rsid w:val="00BE6BE6"/>
    <w:rsid w:val="00BF0F10"/>
    <w:rsid w:val="00BF5C89"/>
    <w:rsid w:val="00C00D73"/>
    <w:rsid w:val="00C0279E"/>
    <w:rsid w:val="00C108B0"/>
    <w:rsid w:val="00C27C1A"/>
    <w:rsid w:val="00C3054A"/>
    <w:rsid w:val="00C32E88"/>
    <w:rsid w:val="00C355D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2AD5"/>
    <w:rsid w:val="00CE4EFC"/>
    <w:rsid w:val="00D02A85"/>
    <w:rsid w:val="00D21D63"/>
    <w:rsid w:val="00D21F88"/>
    <w:rsid w:val="00D235D0"/>
    <w:rsid w:val="00D31073"/>
    <w:rsid w:val="00D31FC2"/>
    <w:rsid w:val="00D40479"/>
    <w:rsid w:val="00D408FB"/>
    <w:rsid w:val="00D40A70"/>
    <w:rsid w:val="00D41DC8"/>
    <w:rsid w:val="00D421D3"/>
    <w:rsid w:val="00D441AB"/>
    <w:rsid w:val="00D510CC"/>
    <w:rsid w:val="00D53B6F"/>
    <w:rsid w:val="00D54A61"/>
    <w:rsid w:val="00D54DEE"/>
    <w:rsid w:val="00D6006D"/>
    <w:rsid w:val="00D66DFE"/>
    <w:rsid w:val="00D714F5"/>
    <w:rsid w:val="00D72A07"/>
    <w:rsid w:val="00D72E02"/>
    <w:rsid w:val="00D7380C"/>
    <w:rsid w:val="00D754C6"/>
    <w:rsid w:val="00D75AAF"/>
    <w:rsid w:val="00DA0F11"/>
    <w:rsid w:val="00DA161D"/>
    <w:rsid w:val="00DA1FBA"/>
    <w:rsid w:val="00DA580A"/>
    <w:rsid w:val="00DB4B5B"/>
    <w:rsid w:val="00DC0EEE"/>
    <w:rsid w:val="00DE2656"/>
    <w:rsid w:val="00DF30F1"/>
    <w:rsid w:val="00DF7E1B"/>
    <w:rsid w:val="00E111C4"/>
    <w:rsid w:val="00E11CF4"/>
    <w:rsid w:val="00E16686"/>
    <w:rsid w:val="00E22B7E"/>
    <w:rsid w:val="00E2712B"/>
    <w:rsid w:val="00E40C63"/>
    <w:rsid w:val="00E41182"/>
    <w:rsid w:val="00E4361D"/>
    <w:rsid w:val="00E4786B"/>
    <w:rsid w:val="00E54F17"/>
    <w:rsid w:val="00E55812"/>
    <w:rsid w:val="00E561BA"/>
    <w:rsid w:val="00E65451"/>
    <w:rsid w:val="00E67097"/>
    <w:rsid w:val="00E902EA"/>
    <w:rsid w:val="00E94E79"/>
    <w:rsid w:val="00E96A2B"/>
    <w:rsid w:val="00EA246E"/>
    <w:rsid w:val="00EA259E"/>
    <w:rsid w:val="00EA27AA"/>
    <w:rsid w:val="00EB0032"/>
    <w:rsid w:val="00EB26BB"/>
    <w:rsid w:val="00EB5B19"/>
    <w:rsid w:val="00EC1995"/>
    <w:rsid w:val="00EC4C86"/>
    <w:rsid w:val="00ED0377"/>
    <w:rsid w:val="00EE2CA3"/>
    <w:rsid w:val="00EE53F7"/>
    <w:rsid w:val="00F14176"/>
    <w:rsid w:val="00F158D3"/>
    <w:rsid w:val="00F20F72"/>
    <w:rsid w:val="00F219F1"/>
    <w:rsid w:val="00F21EA3"/>
    <w:rsid w:val="00F36FA0"/>
    <w:rsid w:val="00F37AC4"/>
    <w:rsid w:val="00F44822"/>
    <w:rsid w:val="00F457B6"/>
    <w:rsid w:val="00F45DD7"/>
    <w:rsid w:val="00F47692"/>
    <w:rsid w:val="00F66A1F"/>
    <w:rsid w:val="00F70019"/>
    <w:rsid w:val="00F7015A"/>
    <w:rsid w:val="00F7093D"/>
    <w:rsid w:val="00F81AE9"/>
    <w:rsid w:val="00F83AD9"/>
    <w:rsid w:val="00F848FB"/>
    <w:rsid w:val="00F86468"/>
    <w:rsid w:val="00F97B0E"/>
    <w:rsid w:val="00FA4D66"/>
    <w:rsid w:val="00FB06A1"/>
    <w:rsid w:val="00FB3DCE"/>
    <w:rsid w:val="00FC2348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  <w15:docId w15:val="{653FCD52-886F-43CB-B5D8-C15E0193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ierreCar">
    <w:name w:val="Cierre Car"/>
    <w:basedOn w:val="Fuentedeprrafopredeter"/>
    <w:link w:val="Cierr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Fuentedeprrafopredeter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Fuentedeprrafopredeter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Fuentedeprrafopredeter"/>
    <w:link w:val="RightAlignmentNormal"/>
    <w:rsid w:val="00BA4252"/>
    <w:rPr>
      <w:rFonts w:ascii="Segoe UI" w:eastAsiaTheme="minorEastAsia" w:hAnsi="Segoe UI" w:cs="Segoe U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12FED80A5064E00ABA722D45E015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F301-BDF3-4356-B65E-1B53CCF50478}"/>
      </w:docPartPr>
      <w:docPartBody>
        <w:p w:rsidR="00BD2F92" w:rsidRDefault="009B10DC" w:rsidP="009B10DC">
          <w:pPr>
            <w:pStyle w:val="B12FED80A5064E00ABA722D45E01576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9E0E937706B4E67BE8BD328290C6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01FC-89EA-4E9A-B805-E6B2674A9D02}"/>
      </w:docPartPr>
      <w:docPartBody>
        <w:p w:rsidR="00BD2F92" w:rsidRDefault="009B10DC" w:rsidP="009B10DC">
          <w:pPr>
            <w:pStyle w:val="B9E0E937706B4E67BE8BD328290C65D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659137ADA4D4A118AEC8C404D8F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1EBFA-F316-414C-B318-A7B2C740A3A0}"/>
      </w:docPartPr>
      <w:docPartBody>
        <w:p w:rsidR="00BD2F92" w:rsidRDefault="009B10DC" w:rsidP="009B10DC">
          <w:pPr>
            <w:pStyle w:val="F659137ADA4D4A118AEC8C404D8FDE8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42513BCF334FA7B1AB1C0A055D4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CBE18-3790-4C9F-BAA5-0132E957D25F}"/>
      </w:docPartPr>
      <w:docPartBody>
        <w:p w:rsidR="00BD2F92" w:rsidRDefault="009B10DC" w:rsidP="009B10DC">
          <w:pPr>
            <w:pStyle w:val="2942513BCF334FA7B1AB1C0A055D4BE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B1E13668B4E4B8AAC5BE3300F2A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8DB9E-BE15-4956-B192-533AC3B81015}"/>
      </w:docPartPr>
      <w:docPartBody>
        <w:p w:rsidR="00BD2F92" w:rsidRDefault="009B10DC" w:rsidP="009B10DC">
          <w:pPr>
            <w:pStyle w:val="1B1E13668B4E4B8AAC5BE3300F2AAF9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C5E550FA5F242E89DB1FE17ABA6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5F3D-B3D0-4A18-ADE3-1091FEC1CF75}"/>
      </w:docPartPr>
      <w:docPartBody>
        <w:p w:rsidR="00BD2F92" w:rsidRDefault="009B10DC" w:rsidP="009B10DC">
          <w:pPr>
            <w:pStyle w:val="4C5E550FA5F242E89DB1FE17ABA6EC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B4179EE1A5475C89F3671B8D7FF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A465-5076-42D5-8AE4-7905BF151DFA}"/>
      </w:docPartPr>
      <w:docPartBody>
        <w:p w:rsidR="00BD2F92" w:rsidRDefault="009B10DC" w:rsidP="009B10DC">
          <w:pPr>
            <w:pStyle w:val="55B4179EE1A5475C89F3671B8D7FF5E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345FFF338A64D34B420910382261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2DEC-E23E-496B-A175-6802F5ADF402}"/>
      </w:docPartPr>
      <w:docPartBody>
        <w:p w:rsidR="00BD2F92" w:rsidRDefault="009B10DC" w:rsidP="009B10DC">
          <w:pPr>
            <w:pStyle w:val="3345FFF338A64D34B42091038226166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72A0A1D16D442B4A43F621DDEC9B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C4D8-8586-4239-9D51-47D26F9CC44F}"/>
      </w:docPartPr>
      <w:docPartBody>
        <w:p w:rsidR="00BD2F92" w:rsidRDefault="009B10DC" w:rsidP="009B10DC">
          <w:pPr>
            <w:pStyle w:val="272A0A1D16D442B4A43F621DDEC9BAC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F878C1C1B06417090A62B1A6CBC2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C16E-2AC6-46BD-BBC5-0FE2C58F4383}"/>
      </w:docPartPr>
      <w:docPartBody>
        <w:p w:rsidR="00BD2F92" w:rsidRDefault="009B10DC" w:rsidP="009B10DC">
          <w:pPr>
            <w:pStyle w:val="9F878C1C1B06417090A62B1A6CBC2AD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FECF74EA104E0EA1EAF981F980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0D244-9588-4B64-A608-097BE4E5BA3F}"/>
      </w:docPartPr>
      <w:docPartBody>
        <w:p w:rsidR="00BD2F92" w:rsidRDefault="009B10DC" w:rsidP="009B10DC">
          <w:pPr>
            <w:pStyle w:val="29FECF74EA104E0EA1EAF981F980D87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09981A107345DEB099C0A4D3F93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6EF92-53E5-4BBD-9DFC-8B75120C96F5}"/>
      </w:docPartPr>
      <w:docPartBody>
        <w:p w:rsidR="00BD2F92" w:rsidRDefault="009B10DC" w:rsidP="009B10DC">
          <w:pPr>
            <w:pStyle w:val="2909981A107345DEB099C0A4D3F93E7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3D656E2CCD43EF9CCDFBAD3645F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1FBCB-8651-40F4-9D42-73036C9DC5F9}"/>
      </w:docPartPr>
      <w:docPartBody>
        <w:p w:rsidR="00BD2F92" w:rsidRDefault="009B10DC" w:rsidP="009B10DC">
          <w:pPr>
            <w:pStyle w:val="423D656E2CCD43EF9CCDFBAD3645F7A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C3AB87A456342AD98FEF819F68D1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86F5F-5098-45CC-BA81-354F85D3D698}"/>
      </w:docPartPr>
      <w:docPartBody>
        <w:p w:rsidR="00BD2F92" w:rsidRDefault="009B10DC" w:rsidP="009B10DC">
          <w:pPr>
            <w:pStyle w:val="DC3AB87A456342AD98FEF819F68D164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1AA21971B924DFFB232C933674F0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E5053-C049-469B-857D-1CF898D02C18}"/>
      </w:docPartPr>
      <w:docPartBody>
        <w:p w:rsidR="00BD2F92" w:rsidRDefault="009B10DC" w:rsidP="009B10DC">
          <w:pPr>
            <w:pStyle w:val="51AA21971B924DFFB232C933674F04C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B3F9FCE3A8A482CB9E670DFA771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CF115-DEAE-4B17-B253-20C0B3800F2B}"/>
      </w:docPartPr>
      <w:docPartBody>
        <w:p w:rsidR="00BD2F92" w:rsidRDefault="009B10DC" w:rsidP="009B10DC">
          <w:pPr>
            <w:pStyle w:val="9B3F9FCE3A8A482CB9E670DFA771E0C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B34C7B8837E410F937CBAB50A0BA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7AF55-835B-4439-94DF-DA19CE15C7EB}"/>
      </w:docPartPr>
      <w:docPartBody>
        <w:p w:rsidR="00BD2F92" w:rsidRDefault="009B10DC" w:rsidP="009B10DC">
          <w:pPr>
            <w:pStyle w:val="CB34C7B8837E410F937CBAB50A0BADF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D4AA351D82144F7912ACA93B5270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9D06-8554-4BE5-9338-1E60419C0B66}"/>
      </w:docPartPr>
      <w:docPartBody>
        <w:p w:rsidR="00BD2F92" w:rsidRDefault="009B10DC" w:rsidP="009B10DC">
          <w:pPr>
            <w:pStyle w:val="FD4AA351D82144F7912ACA93B52700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835FB459AA64936B78321B5686E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3F250-E0A3-4032-AEB2-6EC82971EA1D}"/>
      </w:docPartPr>
      <w:docPartBody>
        <w:p w:rsidR="00210B6D" w:rsidRDefault="00BD2F92" w:rsidP="00BD2F92">
          <w:pPr>
            <w:pStyle w:val="F835FB459AA64936B78321B5686E8C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EE6416161FF49378183689D6FC1C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BD34-F32D-45FF-9831-E871111FEC5E}"/>
      </w:docPartPr>
      <w:docPartBody>
        <w:p w:rsidR="00210B6D" w:rsidRDefault="00BD2F92" w:rsidP="00BD2F92">
          <w:pPr>
            <w:pStyle w:val="AEE6416161FF49378183689D6FC1C70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17A6DB7667460DA002C52BAFBC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CF256-FB32-4BE0-8D89-BC9A5086726B}"/>
      </w:docPartPr>
      <w:docPartBody>
        <w:p w:rsidR="00210B6D" w:rsidRDefault="00BD2F92" w:rsidP="00BD2F92">
          <w:pPr>
            <w:pStyle w:val="0617A6DB7667460DA002C52BAFBC0991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322C0A60EE746A4853BBA77A6F2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1C49-2F2D-4AEC-BF8C-16C8D36EAF45}"/>
      </w:docPartPr>
      <w:docPartBody>
        <w:p w:rsidR="00CD5FF2" w:rsidRDefault="0021484F" w:rsidP="0021484F">
          <w:pPr>
            <w:pStyle w:val="E322C0A60EE746A4853BBA77A6F2F98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E645B66B7645CEA4F3DFD9131B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4F245-4482-4BD3-8FA3-0FE9588D69A8}"/>
      </w:docPartPr>
      <w:docPartBody>
        <w:p w:rsidR="00CD5FF2" w:rsidRDefault="0021484F" w:rsidP="0021484F">
          <w:pPr>
            <w:pStyle w:val="55E645B66B7645CEA4F3DFD9131BA2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C232C8F4C594860BA5A3BB58CDC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D62A3-904E-4EF1-9959-2374461BBE55}"/>
      </w:docPartPr>
      <w:docPartBody>
        <w:p w:rsidR="00CD5FF2" w:rsidRDefault="0021484F" w:rsidP="0021484F">
          <w:pPr>
            <w:pStyle w:val="CC232C8F4C594860BA5A3BB58CDC6836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6CF7AFEC264B83AFA37A0D5E18B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1838-B13B-4810-A76A-C1931EE08B62}"/>
      </w:docPartPr>
      <w:docPartBody>
        <w:p w:rsidR="00CD5FF2" w:rsidRDefault="0021484F" w:rsidP="0021484F">
          <w:pPr>
            <w:pStyle w:val="3D6CF7AFEC264B83AFA37A0D5E18B9E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22EA276EAD4C0390801D1F18BD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429-3AD2-4AC8-B7AB-94C236177042}"/>
      </w:docPartPr>
      <w:docPartBody>
        <w:p w:rsidR="00CD5FF2" w:rsidRDefault="0021484F" w:rsidP="0021484F">
          <w:pPr>
            <w:pStyle w:val="F422EA276EAD4C0390801D1F18BDBBA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2B3A0083B9740CBA7FBC785E285E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4F1D5-8936-4A3A-AA32-990443C8608B}"/>
      </w:docPartPr>
      <w:docPartBody>
        <w:p w:rsidR="00CD5FF2" w:rsidRDefault="0021484F" w:rsidP="0021484F">
          <w:pPr>
            <w:pStyle w:val="92B3A0083B9740CBA7FBC785E285EB2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B5F98582F454763B714FC29252F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C7AF-C8B7-4CA7-93DD-00CC5F52D6F2}"/>
      </w:docPartPr>
      <w:docPartBody>
        <w:p w:rsidR="00CD5FF2" w:rsidRDefault="0021484F" w:rsidP="0021484F">
          <w:pPr>
            <w:pStyle w:val="4B5F98582F454763B714FC29252FFBC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D08397C6AD844CEB4707D9BA2C3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1910-EE61-45CD-8E75-FD9F86976B71}"/>
      </w:docPartPr>
      <w:docPartBody>
        <w:p w:rsidR="00CD5FF2" w:rsidRDefault="0021484F" w:rsidP="0021484F">
          <w:pPr>
            <w:pStyle w:val="1D08397C6AD844CEB4707D9BA2C307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69AC6822084D51BC04DD39D79A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AECA3-B1C9-47DF-936D-288693CE047D}"/>
      </w:docPartPr>
      <w:docPartBody>
        <w:p w:rsidR="00CD5FF2" w:rsidRDefault="0021484F" w:rsidP="0021484F">
          <w:pPr>
            <w:pStyle w:val="E069AC6822084D51BC04DD39D79A406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B68E6BE23341E9AB7293AB03F23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1F1E-1928-4946-A397-81B4BCE4AE50}"/>
      </w:docPartPr>
      <w:docPartBody>
        <w:p w:rsidR="00CD5FF2" w:rsidRDefault="0021484F" w:rsidP="0021484F">
          <w:pPr>
            <w:pStyle w:val="69B68E6BE23341E9AB7293AB03F2323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C2E2990FF5E4CFBA128E28528B91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0B5DE-4229-4AD9-990C-C48425B116F0}"/>
      </w:docPartPr>
      <w:docPartBody>
        <w:p w:rsidR="00CD5FF2" w:rsidRDefault="0021484F" w:rsidP="0021484F">
          <w:pPr>
            <w:pStyle w:val="CC2E2990FF5E4CFBA128E28528B91AC4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6B6D167DEC7D442494AA150791EBA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12C76-543B-4F4C-8B53-3168BFB6CD3F}"/>
      </w:docPartPr>
      <w:docPartBody>
        <w:p w:rsidR="00A25DFD" w:rsidRDefault="001B41E0" w:rsidP="001B41E0">
          <w:pPr>
            <w:pStyle w:val="6B6D167DEC7D442494AA150791EBA5BD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55AA2E4F6F845058991C18128A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E330A-8E25-401A-9EB0-F9855A6A5611}"/>
      </w:docPartPr>
      <w:docPartBody>
        <w:p w:rsidR="00A25DFD" w:rsidRDefault="001B41E0" w:rsidP="001B41E0">
          <w:pPr>
            <w:pStyle w:val="455AA2E4F6F845058991C18128A2128B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443421A5DD045F7B3347DC404BFA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83A8-E8C2-4617-BA0E-89AC7D7B0744}"/>
      </w:docPartPr>
      <w:docPartBody>
        <w:p w:rsidR="00A25DFD" w:rsidRDefault="001B41E0" w:rsidP="001B41E0">
          <w:pPr>
            <w:pStyle w:val="4443421A5DD045F7B3347DC404BFA6AC"/>
          </w:pPr>
          <w:r w:rsidRPr="00F571B2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8623BAA75714F96B90D5440D6AC3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D0FB6-960D-4A48-B514-2A739F99A942}"/>
      </w:docPartPr>
      <w:docPartBody>
        <w:p w:rsidR="00A25DFD" w:rsidRDefault="001B41E0" w:rsidP="001B41E0">
          <w:pPr>
            <w:pStyle w:val="38623BAA75714F96B90D5440D6AC397D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04726BA773B416582125505E6DA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A9B99-7C16-41C3-833C-9B12D2030C38}"/>
      </w:docPartPr>
      <w:docPartBody>
        <w:p w:rsidR="00A25DFD" w:rsidRDefault="001B41E0" w:rsidP="001B41E0">
          <w:pPr>
            <w:pStyle w:val="E04726BA773B416582125505E6DAB09B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5F4CBB71C364C0DA2EE2B5473B11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79140-BA8F-4C5C-B8C2-D1C788DF9B52}"/>
      </w:docPartPr>
      <w:docPartBody>
        <w:p w:rsidR="006D2616" w:rsidRDefault="00D811DA" w:rsidP="00D811DA">
          <w:pPr>
            <w:pStyle w:val="15F4CBB71C364C0DA2EE2B5473B11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2C881018F24A98A7D58B8E3A7D3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1FA34-0497-4ED7-9064-08D9B4616AD2}"/>
      </w:docPartPr>
      <w:docPartBody>
        <w:p w:rsidR="006D2616" w:rsidRDefault="00D811DA" w:rsidP="00D811DA">
          <w:pPr>
            <w:pStyle w:val="F42C881018F24A98A7D58B8E3A7D35DA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8D1C0E0001C4BD3B976FDF5F057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F161-8B11-4BDE-8EE3-533040D64BE1}"/>
      </w:docPartPr>
      <w:docPartBody>
        <w:p w:rsidR="006D2616" w:rsidRDefault="00D811DA" w:rsidP="00D811DA">
          <w:pPr>
            <w:pStyle w:val="A8D1C0E0001C4BD3B976FDF5F057A8A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2BF83012C254DA6944216CF4E3AE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4C744-9774-4570-8A2D-E9373F664FCF}"/>
      </w:docPartPr>
      <w:docPartBody>
        <w:p w:rsidR="006D2616" w:rsidRDefault="00D811DA" w:rsidP="00D811DA">
          <w:pPr>
            <w:pStyle w:val="32BF83012C254DA6944216CF4E3AE40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BFD25A2A026495EAD04653DB2E08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59E5-D24F-46D0-9EC7-96A58B087327}"/>
      </w:docPartPr>
      <w:docPartBody>
        <w:p w:rsidR="006D2616" w:rsidRDefault="00D811DA" w:rsidP="00D811DA">
          <w:pPr>
            <w:pStyle w:val="4BFD25A2A026495EAD04653DB2E08E0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C7ADBCDE06349A0B0A2C5D8761A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C9DC8-B186-47E1-AE20-0025687FCF4F}"/>
      </w:docPartPr>
      <w:docPartBody>
        <w:p w:rsidR="006D2616" w:rsidRDefault="00D811DA" w:rsidP="00D811DA">
          <w:pPr>
            <w:pStyle w:val="7C7ADBCDE06349A0B0A2C5D8761A29C8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2275E31E4548108FD255E7860A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BF10-5206-40D4-A8BF-16B5F6F4700C}"/>
      </w:docPartPr>
      <w:docPartBody>
        <w:p w:rsidR="006D2616" w:rsidRDefault="00D811DA" w:rsidP="00D811DA">
          <w:pPr>
            <w:pStyle w:val="202275E31E4548108FD255E7860A2AE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5B652D2DAE44E0D96D18B0DF2A1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B9BC0-548D-40E4-B70F-3992951F3C4F}"/>
      </w:docPartPr>
      <w:docPartBody>
        <w:p w:rsidR="006D2616" w:rsidRDefault="00D811DA" w:rsidP="00D811DA">
          <w:pPr>
            <w:pStyle w:val="15B652D2DAE44E0D96D18B0DF2A1AEA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E4BA30DB704BA98A551CA1A84E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61D3C-E855-4EEE-863D-642400C47759}"/>
      </w:docPartPr>
      <w:docPartBody>
        <w:p w:rsidR="006D2616" w:rsidRDefault="00D811DA" w:rsidP="00D811DA">
          <w:pPr>
            <w:pStyle w:val="29E4BA30DB704BA98A551CA1A84E7B8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9A62D5F006D4C73B416F64C39151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969B4-D52E-4A18-9C0A-9C541AE1F76C}"/>
      </w:docPartPr>
      <w:docPartBody>
        <w:p w:rsidR="006D2616" w:rsidRDefault="00D811DA" w:rsidP="00D811DA">
          <w:pPr>
            <w:pStyle w:val="39A62D5F006D4C73B416F64C39151A08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DA8804FBB2140B9897FBD877A2F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F7F49-025D-4176-A74B-5A932BAC3176}"/>
      </w:docPartPr>
      <w:docPartBody>
        <w:p w:rsidR="006D2616" w:rsidRDefault="00D811DA" w:rsidP="00D811DA">
          <w:pPr>
            <w:pStyle w:val="EDA8804FBB2140B9897FBD877A2F128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13544F1770345DBBABFCCA03948E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70A95-9293-4BEE-B20F-3CA8168D1763}"/>
      </w:docPartPr>
      <w:docPartBody>
        <w:p w:rsidR="006D2616" w:rsidRDefault="00D811DA" w:rsidP="00D811DA">
          <w:pPr>
            <w:pStyle w:val="113544F1770345DBBABFCCA03948E38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29B11ED77B84DFBAB9712EE20FFF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D8EC-D5A5-48C0-ABEC-ADE49163A6CB}"/>
      </w:docPartPr>
      <w:docPartBody>
        <w:p w:rsidR="006D2616" w:rsidRDefault="00D811DA" w:rsidP="00D811DA">
          <w:pPr>
            <w:pStyle w:val="129B11ED77B84DFBAB9712EE20FFF00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728D44FD3914D90942A5B4ADAB3B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E06E0-1F60-4D4A-9D1C-58257A36FED3}"/>
      </w:docPartPr>
      <w:docPartBody>
        <w:p w:rsidR="006D2616" w:rsidRDefault="00D811DA" w:rsidP="00D811DA">
          <w:pPr>
            <w:pStyle w:val="3728D44FD3914D90942A5B4ADAB3B41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07F79BC1F1403A882FC1C79A70C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CF01E-52ED-459E-9E81-DB0EF2D7E25B}"/>
      </w:docPartPr>
      <w:docPartBody>
        <w:p w:rsidR="006D2616" w:rsidRDefault="00D811DA" w:rsidP="00D811DA">
          <w:pPr>
            <w:pStyle w:val="EE07F79BC1F1403A882FC1C79A70C06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1A73EFA86494A3E987D5E42EEF7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922AE-AB3A-483F-BB9F-F98BC1F128F3}"/>
      </w:docPartPr>
      <w:docPartBody>
        <w:p w:rsidR="006D2616" w:rsidRDefault="00D811DA" w:rsidP="00D811DA">
          <w:pPr>
            <w:pStyle w:val="01A73EFA86494A3E987D5E42EEF7FF0C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791293916AA43B4B69A8CB8F956B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041F-7917-4055-B684-1D34955A2026}"/>
      </w:docPartPr>
      <w:docPartBody>
        <w:p w:rsidR="006D2616" w:rsidRDefault="00D811DA" w:rsidP="00D811DA">
          <w:pPr>
            <w:pStyle w:val="F791293916AA43B4B69A8CB8F956BA9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C9B35E8117B4501A0BA8969A1CA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2197-F5DB-46BE-8DF7-CD1C3A502AAE}"/>
      </w:docPartPr>
      <w:docPartBody>
        <w:p w:rsidR="006D2616" w:rsidRDefault="00D811DA" w:rsidP="00D811DA">
          <w:pPr>
            <w:pStyle w:val="7C9B35E8117B4501A0BA8969A1CA842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D47C64DA94A4F449851315004E8A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6A88-50DD-4F42-A220-4DCAA28DE571}"/>
      </w:docPartPr>
      <w:docPartBody>
        <w:p w:rsidR="006D2616" w:rsidRDefault="00D811DA" w:rsidP="00D811DA">
          <w:pPr>
            <w:pStyle w:val="CD47C64DA94A4F449851315004E8A83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58FEFB311CD4A85AC7519BD56DD0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30D7B-30E7-4D1D-8EA5-82BBC09629C4}"/>
      </w:docPartPr>
      <w:docPartBody>
        <w:p w:rsidR="006D2616" w:rsidRDefault="00D811DA" w:rsidP="00D811DA">
          <w:pPr>
            <w:pStyle w:val="858FEFB311CD4A85AC7519BD56DD07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794A8A5D0646769F9B28CAFF4C1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0B508-EA0B-4724-8E2D-2DA9BE54533A}"/>
      </w:docPartPr>
      <w:docPartBody>
        <w:p w:rsidR="006D2616" w:rsidRDefault="00D811DA" w:rsidP="00D811DA">
          <w:pPr>
            <w:pStyle w:val="0E794A8A5D0646769F9B28CAFF4C10B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15EB769C00941959AA0E84B6106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87A3-9549-4948-B69F-CFC62A6CE0D2}"/>
      </w:docPartPr>
      <w:docPartBody>
        <w:p w:rsidR="006D2616" w:rsidRDefault="00D811DA" w:rsidP="00D811DA">
          <w:pPr>
            <w:pStyle w:val="915EB769C00941959AA0E84B6106C8A7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12E47"/>
    <w:rsid w:val="00027A4C"/>
    <w:rsid w:val="00073078"/>
    <w:rsid w:val="00095827"/>
    <w:rsid w:val="000A2E8F"/>
    <w:rsid w:val="000B71DC"/>
    <w:rsid w:val="001024F7"/>
    <w:rsid w:val="00133336"/>
    <w:rsid w:val="001B0F9B"/>
    <w:rsid w:val="001B41E0"/>
    <w:rsid w:val="001D6FE3"/>
    <w:rsid w:val="001F6C15"/>
    <w:rsid w:val="00210B6D"/>
    <w:rsid w:val="0021484F"/>
    <w:rsid w:val="00216081"/>
    <w:rsid w:val="002210C8"/>
    <w:rsid w:val="002279E6"/>
    <w:rsid w:val="00231B32"/>
    <w:rsid w:val="002335DD"/>
    <w:rsid w:val="0027442B"/>
    <w:rsid w:val="002A6E8F"/>
    <w:rsid w:val="002B3B07"/>
    <w:rsid w:val="002B6532"/>
    <w:rsid w:val="002F6AA1"/>
    <w:rsid w:val="003156C4"/>
    <w:rsid w:val="0032130E"/>
    <w:rsid w:val="00322176"/>
    <w:rsid w:val="003370D1"/>
    <w:rsid w:val="00340BD3"/>
    <w:rsid w:val="00345493"/>
    <w:rsid w:val="003514EE"/>
    <w:rsid w:val="003618EB"/>
    <w:rsid w:val="00377866"/>
    <w:rsid w:val="00386DBC"/>
    <w:rsid w:val="003C12CB"/>
    <w:rsid w:val="003D1B0C"/>
    <w:rsid w:val="003E037C"/>
    <w:rsid w:val="003F1217"/>
    <w:rsid w:val="003F5C4E"/>
    <w:rsid w:val="00401EE8"/>
    <w:rsid w:val="00441283"/>
    <w:rsid w:val="004535EF"/>
    <w:rsid w:val="004966EF"/>
    <w:rsid w:val="004B5D2F"/>
    <w:rsid w:val="004D1C94"/>
    <w:rsid w:val="0050211F"/>
    <w:rsid w:val="005073E4"/>
    <w:rsid w:val="00507E0A"/>
    <w:rsid w:val="00511A38"/>
    <w:rsid w:val="0053340E"/>
    <w:rsid w:val="00591BD2"/>
    <w:rsid w:val="005A491F"/>
    <w:rsid w:val="005C545E"/>
    <w:rsid w:val="005E35BE"/>
    <w:rsid w:val="00635720"/>
    <w:rsid w:val="006659E4"/>
    <w:rsid w:val="006A0321"/>
    <w:rsid w:val="006D2616"/>
    <w:rsid w:val="006E0D0A"/>
    <w:rsid w:val="007131A3"/>
    <w:rsid w:val="00715BF9"/>
    <w:rsid w:val="00781235"/>
    <w:rsid w:val="00784F9C"/>
    <w:rsid w:val="00793DCC"/>
    <w:rsid w:val="007B17D1"/>
    <w:rsid w:val="007F1293"/>
    <w:rsid w:val="0080614B"/>
    <w:rsid w:val="00817E69"/>
    <w:rsid w:val="00875F7A"/>
    <w:rsid w:val="0089757A"/>
    <w:rsid w:val="008A720C"/>
    <w:rsid w:val="00916429"/>
    <w:rsid w:val="00920D69"/>
    <w:rsid w:val="0095594D"/>
    <w:rsid w:val="009A5EC5"/>
    <w:rsid w:val="009B10DC"/>
    <w:rsid w:val="009C4954"/>
    <w:rsid w:val="009D5F73"/>
    <w:rsid w:val="00A01C7A"/>
    <w:rsid w:val="00A103E8"/>
    <w:rsid w:val="00A10449"/>
    <w:rsid w:val="00A160ED"/>
    <w:rsid w:val="00A25DFD"/>
    <w:rsid w:val="00A46F73"/>
    <w:rsid w:val="00A518B9"/>
    <w:rsid w:val="00A67FEA"/>
    <w:rsid w:val="00AC48B9"/>
    <w:rsid w:val="00AD7BCB"/>
    <w:rsid w:val="00B06A1E"/>
    <w:rsid w:val="00B5335B"/>
    <w:rsid w:val="00B86A27"/>
    <w:rsid w:val="00B95809"/>
    <w:rsid w:val="00BC1455"/>
    <w:rsid w:val="00BD2F92"/>
    <w:rsid w:val="00BD662E"/>
    <w:rsid w:val="00BF27CE"/>
    <w:rsid w:val="00BF5C89"/>
    <w:rsid w:val="00C00D73"/>
    <w:rsid w:val="00C0279E"/>
    <w:rsid w:val="00C03606"/>
    <w:rsid w:val="00CB7A61"/>
    <w:rsid w:val="00CB7A74"/>
    <w:rsid w:val="00CC4D9A"/>
    <w:rsid w:val="00CC7327"/>
    <w:rsid w:val="00CD5FF2"/>
    <w:rsid w:val="00CD6CA3"/>
    <w:rsid w:val="00D31073"/>
    <w:rsid w:val="00D46D19"/>
    <w:rsid w:val="00D52343"/>
    <w:rsid w:val="00D811DA"/>
    <w:rsid w:val="00DD62E8"/>
    <w:rsid w:val="00DE2BF8"/>
    <w:rsid w:val="00E11CF4"/>
    <w:rsid w:val="00EB2345"/>
    <w:rsid w:val="00F21EA3"/>
    <w:rsid w:val="00F3718A"/>
    <w:rsid w:val="00F37AC4"/>
    <w:rsid w:val="00F635C5"/>
    <w:rsid w:val="00F64A28"/>
    <w:rsid w:val="00F66C64"/>
    <w:rsid w:val="00F97378"/>
    <w:rsid w:val="00FD1359"/>
    <w:rsid w:val="00FE2407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11DA"/>
    <w:rPr>
      <w:color w:val="808080"/>
    </w:rPr>
  </w:style>
  <w:style w:type="paragraph" w:customStyle="1" w:styleId="F835FB459AA64936B78321B5686E8C94">
    <w:name w:val="F835FB459AA64936B78321B5686E8C94"/>
    <w:rsid w:val="00BD2F9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EE6416161FF49378183689D6FC1C70E">
    <w:name w:val="AEE6416161FF49378183689D6FC1C70E"/>
    <w:rsid w:val="00BD2F9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617A6DB7667460DA002C52BAFBC0991">
    <w:name w:val="0617A6DB7667460DA002C52BAFBC0991"/>
    <w:rsid w:val="00BD2F9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12FED80A5064E00ABA722D45E015769">
    <w:name w:val="B12FED80A5064E00ABA722D45E015769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9E0E937706B4E67BE8BD328290C65D4">
    <w:name w:val="B9E0E937706B4E67BE8BD328290C65D4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659137ADA4D4A118AEC8C404D8FDE8A">
    <w:name w:val="F659137ADA4D4A118AEC8C404D8FDE8A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42513BCF334FA7B1AB1C0A055D4BEC">
    <w:name w:val="2942513BCF334FA7B1AB1C0A055D4BEC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B1E13668B4E4B8AAC5BE3300F2AAF9C">
    <w:name w:val="1B1E13668B4E4B8AAC5BE3300F2AAF9C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C5E550FA5F242E89DB1FE17ABA6EC76">
    <w:name w:val="4C5E550FA5F242E89DB1FE17ABA6EC76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5B4179EE1A5475C89F3671B8D7FF5EF">
    <w:name w:val="55B4179EE1A5475C89F3671B8D7FF5EF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345FFF338A64D34B42091038226166B">
    <w:name w:val="3345FFF338A64D34B42091038226166B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72A0A1D16D442B4A43F621DDEC9BACD">
    <w:name w:val="272A0A1D16D442B4A43F621DDEC9BACD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F878C1C1B06417090A62B1A6CBC2ADA">
    <w:name w:val="9F878C1C1B06417090A62B1A6CBC2ADA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FECF74EA104E0EA1EAF981F980D879">
    <w:name w:val="29FECF74EA104E0EA1EAF981F980D879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09981A107345DEB099C0A4D3F93E70">
    <w:name w:val="2909981A107345DEB099C0A4D3F93E70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23D656E2CCD43EF9CCDFBAD3645F7AC">
    <w:name w:val="423D656E2CCD43EF9CCDFBAD3645F7AC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DC3AB87A456342AD98FEF819F68D164F">
    <w:name w:val="DC3AB87A456342AD98FEF819F68D164F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1AA21971B924DFFB232C933674F04C1">
    <w:name w:val="51AA21971B924DFFB232C933674F04C1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B3F9FCE3A8A482CB9E670DFA771E0C1">
    <w:name w:val="9B3F9FCE3A8A482CB9E670DFA771E0C1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C05C421FD474F13B26741BBD241F0E3">
    <w:name w:val="5C05C421FD474F13B26741BBD241F0E3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B34C7B8837E410F937CBAB50A0BADFA">
    <w:name w:val="CB34C7B8837E410F937CBAB50A0BADFA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D4AA351D82144F7912ACA93B52700D3">
    <w:name w:val="FD4AA351D82144F7912ACA93B52700D3"/>
    <w:rsid w:val="009B10DC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322C0A60EE746A4853BBA77A6F2F986">
    <w:name w:val="E322C0A60EE746A4853BBA77A6F2F986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5E645B66B7645CEA4F3DFD9131BA27B">
    <w:name w:val="55E645B66B7645CEA4F3DFD9131BA27B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D8BFA16FBD44284A17D95EF01A7B137">
    <w:name w:val="CD8BFA16FBD44284A17D95EF01A7B137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DEB8FDFAD104D8A9CC4F5E9E2C7FF12">
    <w:name w:val="BDEB8FDFAD104D8A9CC4F5E9E2C7FF12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C232C8F4C594860BA5A3BB58CDC6836">
    <w:name w:val="CC232C8F4C594860BA5A3BB58CDC6836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D6CF7AFEC264B83AFA37A0D5E18B9E4">
    <w:name w:val="3D6CF7AFEC264B83AFA37A0D5E18B9E4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422EA276EAD4C0390801D1F18BDBBA4">
    <w:name w:val="F422EA276EAD4C0390801D1F18BDBBA4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2B3A0083B9740CBA7FBC785E285EB20">
    <w:name w:val="92B3A0083B9740CBA7FBC785E285EB20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B5F98582F454763B714FC29252FFBCF">
    <w:name w:val="4B5F98582F454763B714FC29252FFBCF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5721A97774894AFBB9CAFEA55B5E9E72">
    <w:name w:val="5721A97774894AFBB9CAFEA55B5E9E72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E5949345B254F5DA5C7CFAE2C3F6B3E">
    <w:name w:val="4E5949345B254F5DA5C7CFAE2C3F6B3E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D08397C6AD844CEB4707D9BA2C30765">
    <w:name w:val="1D08397C6AD844CEB4707D9BA2C30765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069AC6822084D51BC04DD39D79A4062">
    <w:name w:val="E069AC6822084D51BC04DD39D79A4062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9B68E6BE23341E9AB7293AB03F2323F">
    <w:name w:val="69B68E6BE23341E9AB7293AB03F2323F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C2E2990FF5E4CFBA128E28528B91AC4">
    <w:name w:val="CC2E2990FF5E4CFBA128E28528B91AC4"/>
    <w:rsid w:val="0021484F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B6D167DEC7D442494AA150791EBA5BD">
    <w:name w:val="6B6D167DEC7D442494AA150791EBA5BD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55AA2E4F6F845058991C18128A2128B">
    <w:name w:val="455AA2E4F6F845058991C18128A2128B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443421A5DD045F7B3347DC404BFA6AC">
    <w:name w:val="4443421A5DD045F7B3347DC404BFA6AC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8623BAA75714F96B90D5440D6AC397D">
    <w:name w:val="38623BAA75714F96B90D5440D6AC397D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04726BA773B416582125505E6DAB09B">
    <w:name w:val="E04726BA773B416582125505E6DAB09B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B0F0E75DCE94BEC83A118D68EFC66F8">
    <w:name w:val="4B0F0E75DCE94BEC83A118D68EFC66F8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67F50382305493CB53237A23FABFB7F">
    <w:name w:val="667F50382305493CB53237A23FABFB7F"/>
    <w:rsid w:val="001B41E0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B9E0EDB9342C4A37B39DE30660C5955F">
    <w:name w:val="B9E0EDB9342C4A37B39DE30660C5955F"/>
    <w:rsid w:val="00A25DFD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8CB7AA3DC9242349C372DAE672D927E">
    <w:name w:val="98CB7AA3DC9242349C372DAE672D927E"/>
    <w:rsid w:val="00D46D19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5F4CBB71C364C0DA2EE2B5473B11744">
    <w:name w:val="15F4CBB71C364C0DA2EE2B5473B11744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42C881018F24A98A7D58B8E3A7D35DA">
    <w:name w:val="F42C881018F24A98A7D58B8E3A7D35DA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8D1C0E0001C4BD3B976FDF5F057A8A3">
    <w:name w:val="A8D1C0E0001C4BD3B976FDF5F057A8A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2BF83012C254DA6944216CF4E3AE400">
    <w:name w:val="32BF83012C254DA6944216CF4E3AE400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4BFD25A2A026495EAD04653DB2E08E03">
    <w:name w:val="4BFD25A2A026495EAD04653DB2E08E0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C7ADBCDE06349A0B0A2C5D8761A29C8">
    <w:name w:val="7C7ADBCDE06349A0B0A2C5D8761A29C8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02275E31E4548108FD255E7860A2AE9">
    <w:name w:val="202275E31E4548108FD255E7860A2AE9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5B652D2DAE44E0D96D18B0DF2A1AEA1">
    <w:name w:val="15B652D2DAE44E0D96D18B0DF2A1AEA1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9E4BA30DB704BA98A551CA1A84E7B82">
    <w:name w:val="29E4BA30DB704BA98A551CA1A84E7B82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9A62D5F006D4C73B416F64C39151A08">
    <w:name w:val="39A62D5F006D4C73B416F64C39151A08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DA8804FBB2140B9897FBD877A2F1280">
    <w:name w:val="EDA8804FBB2140B9897FBD877A2F1280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13544F1770345DBBABFCCA03948E38F">
    <w:name w:val="113544F1770345DBBABFCCA03948E38F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29B11ED77B84DFBAB9712EE20FFF001">
    <w:name w:val="129B11ED77B84DFBAB9712EE20FFF001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728D44FD3914D90942A5B4ADAB3B413">
    <w:name w:val="3728D44FD3914D90942A5B4ADAB3B41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E07F79BC1F1403A882FC1C79A70C066">
    <w:name w:val="EE07F79BC1F1403A882FC1C79A70C066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1A73EFA86494A3E987D5E42EEF7FF0C">
    <w:name w:val="01A73EFA86494A3E987D5E42EEF7FF0C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791293916AA43B4B69A8CB8F956BA93">
    <w:name w:val="F791293916AA43B4B69A8CB8F956BA93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C9B35E8117B4501A0BA8969A1CA8424">
    <w:name w:val="7C9B35E8117B4501A0BA8969A1CA8424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D47C64DA94A4F449851315004E8A83A">
    <w:name w:val="CD47C64DA94A4F449851315004E8A83A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58FEFB311CD4A85AC7519BD56DD07F9">
    <w:name w:val="858FEFB311CD4A85AC7519BD56DD07F9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0E794A8A5D0646769F9B28CAFF4C10B1">
    <w:name w:val="0E794A8A5D0646769F9B28CAFF4C10B1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15EB769C00941959AA0E84B6106C8A7">
    <w:name w:val="915EB769C00941959AA0E84B6106C8A7"/>
    <w:rsid w:val="00D811DA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_ e x p e d i c i � n > N _ e x p e d i c i � n < / N _ e x p e d i c i �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t o _ 2 0 0 9 > D t o _ 2 0 0 9 < / D t o _ 2 0 0 9 >  
             < E a n > E a n < / E a n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e c i o _ b a s e > P r e c i o _ b a s e < / P r e c i o _ b a s e >  
             < P r e c i o _ f i n a l > P r e c i o _ f i n a l < / P r e c i o _ f i n a l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131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Gisbert</cp:lastModifiedBy>
  <cp:revision>37</cp:revision>
  <dcterms:created xsi:type="dcterms:W3CDTF">2018-08-23T08:35:00Z</dcterms:created>
  <dcterms:modified xsi:type="dcterms:W3CDTF">2025-02-21T11:18:00Z</dcterms:modified>
</cp:coreProperties>
</file>