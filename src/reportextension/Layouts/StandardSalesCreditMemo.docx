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60" w:type="dxa"/>
        <w:jc w:val="center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043"/>
        <w:gridCol w:w="2076"/>
        <w:gridCol w:w="709"/>
        <w:gridCol w:w="560"/>
        <w:gridCol w:w="510"/>
        <w:gridCol w:w="57"/>
        <w:gridCol w:w="624"/>
        <w:gridCol w:w="396"/>
        <w:gridCol w:w="560"/>
        <w:gridCol w:w="567"/>
        <w:gridCol w:w="624"/>
        <w:gridCol w:w="567"/>
        <w:gridCol w:w="461"/>
        <w:gridCol w:w="372"/>
        <w:gridCol w:w="1125"/>
        <w:gridCol w:w="9"/>
      </w:tblGrid>
      <w:tr w:rsidRPr="00D510CC" w:rsidR="00A92148" w:rsidTr="006C2ADB" w14:paraId="1CE1B975" w14:textId="77777777">
        <w:trPr>
          <w:trHeight w:val="170"/>
          <w:tblHeader/>
          <w:jc w:val="center"/>
        </w:trPr>
        <w:sdt>
          <w:sdtPr>
            <w:rPr>
              <w:rFonts w:ascii="Century Gothic" w:hAnsi="Century Gothic" w:cstheme="minorHAnsi"/>
              <w:sz w:val="16"/>
            </w:rPr>
            <w:alias w:val="#Nav: /Header/Line/ItemNo_Line_Lbl"/>
            <w:tag w:val="#Nav: Standard_Sales_Credit_Memo/1307"/>
            <w:id w:val="771446451"/>
            <w:placeholder>
              <w:docPart w:val="E322C0A60EE746A4853BBA77A6F2F986"/>
            </w:placeholder>
            <w:dataBinding w:prefixMappings="xmlns:ns0='urn:microsoft-dynamics-nav/reports/Standard_Sales_Credit_Memo/1307/'" w:xpath="/ns0:NavWordReportXmlPart[1]/ns0:Header[1]/ns0:Line[1]/ns0:ItemNo_Line_Lbl[1]" w:storeItemID="{54F5B11A-FF59-464C-BEF9-25E13AA26774}"/>
            <w:text/>
          </w:sdtPr>
          <w:sdtContent>
            <w:tc>
              <w:tcPr>
                <w:tcW w:w="1043" w:type="dxa"/>
                <w:tcBorders>
                  <w:bottom w:val="single" w:color="auto" w:sz="12" w:space="0"/>
                </w:tcBorders>
                <w:vAlign w:val="bottom"/>
              </w:tcPr>
              <w:p w:rsidRPr="00CE2AD5" w:rsidR="00D408FB" w:rsidP="00D408FB" w:rsidRDefault="00D408FB" w14:paraId="4613A8AC" w14:textId="77777777">
                <w:pPr>
                  <w:pStyle w:val="Ttulo1"/>
                  <w:rPr>
                    <w:rFonts w:ascii="Century Gothic" w:hAnsi="Century Gothic" w:cstheme="minorHAnsi"/>
                    <w:sz w:val="16"/>
                  </w:rPr>
                </w:pPr>
                <w:r w:rsidRPr="00CE2AD5">
                  <w:rPr>
                    <w:rFonts w:ascii="Century Gothic" w:hAnsi="Century Gothic" w:cstheme="minorHAnsi"/>
                    <w:sz w:val="16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rFonts w:ascii="Century Gothic" w:hAnsi="Century Gothic" w:cstheme="minorHAnsi"/>
              <w:sz w:val="16"/>
            </w:rPr>
            <w:alias w:val="#Nav: /Header/Line/Description_Line_Lbl"/>
            <w:tag w:val="#Nav: Standard_Sales_Credit_Memo/1307"/>
            <w:id w:val="1545399846"/>
            <w:placeholder>
              <w:docPart w:val="E322C0A60EE746A4853BBA77A6F2F986"/>
            </w:placeholder>
            <w:dataBinding w:prefixMappings="xmlns:ns0='urn:microsoft-dynamics-nav/reports/Standard_Sales_Credit_Memo/1307/'" w:xpath="/ns0:NavWordReportXmlPart[1]/ns0:Header[1]/ns0:Line[1]/ns0:Description_Line_Lbl[1]" w:storeItemID="{54F5B11A-FF59-464C-BEF9-25E13AA26774}"/>
            <w:text/>
          </w:sdtPr>
          <w:sdtContent>
            <w:tc>
              <w:tcPr>
                <w:tcW w:w="3855" w:type="dxa"/>
                <w:gridSpan w:val="4"/>
                <w:tcBorders>
                  <w:bottom w:val="single" w:color="auto" w:sz="12" w:space="0"/>
                </w:tcBorders>
                <w:vAlign w:val="bottom"/>
              </w:tcPr>
              <w:p w:rsidRPr="00CE2AD5" w:rsidR="00D408FB" w:rsidP="00D408FB" w:rsidRDefault="00D408FB" w14:paraId="7B3A9656" w14:textId="77777777">
                <w:pPr>
                  <w:pStyle w:val="Ttulo1"/>
                  <w:rPr>
                    <w:rFonts w:ascii="Century Gothic" w:hAnsi="Century Gothic" w:cstheme="minorHAnsi"/>
                    <w:sz w:val="16"/>
                  </w:rPr>
                </w:pPr>
                <w:r w:rsidRPr="00CE2AD5">
                  <w:rPr>
                    <w:rFonts w:ascii="Century Gothic" w:hAnsi="Century Gothic" w:cstheme="minorHAnsi"/>
                    <w:sz w:val="16"/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077" w:type="dxa"/>
            <w:gridSpan w:val="3"/>
            <w:tcBorders>
              <w:bottom w:val="single" w:color="auto" w:sz="12" w:space="0"/>
            </w:tcBorders>
          </w:tcPr>
          <w:p w:rsidRPr="00CE2AD5" w:rsidR="00D408FB" w:rsidP="00A73CDC" w:rsidRDefault="0084098C" w14:paraId="2B7C8AEB" w14:textId="2300E3AE">
            <w:pPr>
              <w:pStyle w:val="Ttulo1"/>
              <w:spacing w:before="240" w:line="240" w:lineRule="auto"/>
              <w:jc w:val="center"/>
              <w:rPr>
                <w:rFonts w:ascii="Century Gothic" w:hAnsi="Century Gothic" w:cstheme="minorHAnsi"/>
                <w:sz w:val="16"/>
              </w:rPr>
            </w:pPr>
            <w:r w:rsidRPr="00CE2AD5">
              <w:rPr>
                <w:rFonts w:ascii="Century Gothic" w:hAnsi="Century Gothic" w:cstheme="minorHAnsi"/>
                <w:sz w:val="16"/>
              </w:rPr>
              <w:t>Ean</w:t>
            </w:r>
          </w:p>
        </w:tc>
        <w:sdt>
          <w:sdtPr>
            <w:rPr>
              <w:rFonts w:ascii="Century Gothic" w:hAnsi="Century Gothic" w:cstheme="minorHAnsi"/>
              <w:sz w:val="16"/>
            </w:rPr>
            <w:alias w:val="#Nav: /Header/Line/VATPct_Line_Lbl"/>
            <w:tag w:val="#Nav: Standard_Sales_Credit_Memo/1307"/>
            <w:id w:val="-356200520"/>
            <w:placeholder>
              <w:docPart w:val="55E645B66B7645CEA4F3DFD9131BA27B"/>
            </w:placeholder>
            <w:dataBinding w:prefixMappings="xmlns:ns0='urn:microsoft-dynamics-nav/reports/Standard_Sales_Credit_Memo/1307/'" w:xpath="/ns0:NavWordReportXmlPart[1]/ns0:Header[1]/ns0:Line[1]/ns0:VATPct_Line_Lbl[1]" w:storeItemID="{54F5B11A-FF59-464C-BEF9-25E13AA26774}"/>
            <w:text/>
          </w:sdtPr>
          <w:sdtContent>
            <w:tc>
              <w:tcPr>
                <w:tcW w:w="560" w:type="dxa"/>
                <w:tcBorders>
                  <w:bottom w:val="single" w:color="auto" w:sz="12" w:space="0"/>
                </w:tcBorders>
                <w:vAlign w:val="bottom"/>
              </w:tcPr>
              <w:p w:rsidRPr="00CE2AD5" w:rsidR="00D408FB" w:rsidP="008A226A" w:rsidRDefault="00D408FB" w14:paraId="16782158" w14:textId="1D5CC9EE">
                <w:pPr>
                  <w:pStyle w:val="Ttulo1"/>
                  <w:jc w:val="center"/>
                  <w:rPr>
                    <w:rFonts w:ascii="Century Gothic" w:hAnsi="Century Gothic" w:cstheme="minorHAnsi"/>
                    <w:sz w:val="16"/>
                  </w:rPr>
                </w:pPr>
                <w:r w:rsidRPr="00CE2AD5">
                  <w:rPr>
                    <w:rFonts w:ascii="Century Gothic" w:hAnsi="Century Gothic" w:cstheme="minorHAnsi"/>
                    <w:sz w:val="16"/>
                    <w:lang w:val="da-DK"/>
                  </w:rPr>
                  <w:t>VATPct_Line_Lbl</w:t>
                </w:r>
              </w:p>
            </w:tc>
          </w:sdtContent>
        </w:sdt>
        <w:tc>
          <w:tcPr>
            <w:tcW w:w="567" w:type="dxa"/>
            <w:tcBorders>
              <w:bottom w:val="single" w:color="auto" w:sz="12" w:space="0"/>
            </w:tcBorders>
            <w:vAlign w:val="bottom"/>
          </w:tcPr>
          <w:p w:rsidRPr="00CE2AD5" w:rsidR="00D408FB" w:rsidP="008A226A" w:rsidRDefault="008A226A" w14:paraId="3811B76F" w14:textId="32ABC38E">
            <w:pPr>
              <w:pStyle w:val="Ttulo1"/>
              <w:jc w:val="center"/>
              <w:rPr>
                <w:rFonts w:ascii="Century Gothic" w:hAnsi="Century Gothic" w:cstheme="minorHAnsi"/>
                <w:sz w:val="16"/>
              </w:rPr>
            </w:pPr>
            <w:r w:rsidRPr="00CE2AD5">
              <w:rPr>
                <w:rFonts w:ascii="Century Gothic" w:hAnsi="Century Gothic" w:cstheme="minorHAnsi"/>
                <w:sz w:val="16"/>
                <w:lang w:val="da-DK"/>
              </w:rPr>
              <w:t>Cant.</w:t>
            </w:r>
          </w:p>
        </w:tc>
        <w:tc>
          <w:tcPr>
            <w:tcW w:w="624" w:type="dxa"/>
            <w:tcBorders>
              <w:bottom w:val="single" w:color="auto" w:sz="12" w:space="0"/>
            </w:tcBorders>
            <w:vAlign w:val="bottom"/>
          </w:tcPr>
          <w:p w:rsidRPr="00CE2AD5" w:rsidR="00D408FB" w:rsidP="004725CB" w:rsidRDefault="004725CB" w14:paraId="1AB6EC4D" w14:textId="4B64164F">
            <w:pPr>
              <w:pStyle w:val="Ttulo1"/>
              <w:jc w:val="center"/>
              <w:rPr>
                <w:rFonts w:ascii="Century Gothic" w:hAnsi="Century Gothic" w:cstheme="minorHAnsi"/>
                <w:sz w:val="16"/>
              </w:rPr>
            </w:pPr>
            <w:r w:rsidRPr="00CE2AD5">
              <w:rPr>
                <w:rFonts w:ascii="Century Gothic" w:hAnsi="Century Gothic" w:cstheme="minorHAnsi"/>
                <w:sz w:val="16"/>
              </w:rPr>
              <w:t>Tarifa</w:t>
            </w:r>
          </w:p>
        </w:tc>
        <w:tc>
          <w:tcPr>
            <w:tcW w:w="567" w:type="dxa"/>
            <w:tcBorders>
              <w:bottom w:val="single" w:color="auto" w:sz="12" w:space="0"/>
            </w:tcBorders>
            <w:vAlign w:val="bottom"/>
          </w:tcPr>
          <w:p w:rsidRPr="00CE2AD5" w:rsidR="00D408FB" w:rsidP="008A226A" w:rsidRDefault="00D408FB" w14:paraId="76940AAE" w14:textId="06622F6C">
            <w:pPr>
              <w:pStyle w:val="Ttulo1"/>
              <w:jc w:val="center"/>
              <w:rPr>
                <w:rFonts w:ascii="Century Gothic" w:hAnsi="Century Gothic" w:cstheme="minorHAnsi"/>
                <w:sz w:val="16"/>
              </w:rPr>
            </w:pPr>
            <w:r w:rsidRPr="00CE2AD5">
              <w:rPr>
                <w:rFonts w:ascii="Century Gothic" w:hAnsi="Century Gothic" w:cstheme="minorHAnsi"/>
                <w:sz w:val="16"/>
              </w:rPr>
              <w:t>% Des</w:t>
            </w:r>
          </w:p>
        </w:tc>
        <w:tc>
          <w:tcPr>
            <w:tcW w:w="833" w:type="dxa"/>
            <w:gridSpan w:val="2"/>
            <w:tcBorders>
              <w:bottom w:val="single" w:color="auto" w:sz="12" w:space="0"/>
            </w:tcBorders>
            <w:vAlign w:val="bottom"/>
          </w:tcPr>
          <w:p w:rsidRPr="00CE2AD5" w:rsidR="00D408FB" w:rsidP="008A226A" w:rsidRDefault="004725CB" w14:paraId="1E3D7206" w14:textId="0DCAFDA1">
            <w:pPr>
              <w:pStyle w:val="Ttulo1"/>
              <w:jc w:val="center"/>
              <w:rPr>
                <w:rFonts w:ascii="Century Gothic" w:hAnsi="Century Gothic" w:cstheme="minorHAnsi"/>
                <w:sz w:val="16"/>
              </w:rPr>
            </w:pPr>
            <w:r w:rsidRPr="00CE2AD5">
              <w:rPr>
                <w:rFonts w:ascii="Century Gothic" w:hAnsi="Century Gothic" w:cstheme="minorHAnsi"/>
                <w:sz w:val="16"/>
                <w:lang w:val="da-DK"/>
              </w:rPr>
              <w:t>Precio Final</w:t>
            </w:r>
          </w:p>
        </w:tc>
        <w:tc>
          <w:tcPr>
            <w:tcW w:w="1134" w:type="dxa"/>
            <w:gridSpan w:val="2"/>
            <w:tcBorders>
              <w:bottom w:val="single" w:color="auto" w:sz="12" w:space="0"/>
            </w:tcBorders>
            <w:tcMar>
              <w:right w:w="0" w:type="dxa"/>
            </w:tcMar>
            <w:vAlign w:val="bottom"/>
          </w:tcPr>
          <w:p w:rsidRPr="00CE2AD5" w:rsidR="00D408FB" w:rsidP="004725CB" w:rsidRDefault="004725CB" w14:paraId="364C017C" w14:textId="65E4DE25">
            <w:pPr>
              <w:pStyle w:val="Ttulo1"/>
              <w:jc w:val="right"/>
              <w:rPr>
                <w:rFonts w:ascii="Century Gothic" w:hAnsi="Century Gothic" w:cstheme="minorHAnsi"/>
                <w:sz w:val="16"/>
              </w:rPr>
            </w:pPr>
            <w:r w:rsidRPr="00CE2AD5">
              <w:rPr>
                <w:rFonts w:ascii="Century Gothic" w:hAnsi="Century Gothic" w:cstheme="minorHAnsi"/>
                <w:sz w:val="16"/>
                <w:lang w:val="da-DK"/>
              </w:rPr>
              <w:t>Importe</w:t>
            </w:r>
          </w:p>
        </w:tc>
      </w:tr>
      <w:tr w:rsidRPr="00D510CC" w:rsidR="00A92148" w:rsidTr="00077B31" w14:paraId="0EC5B037" w14:textId="77777777">
        <w:trPr>
          <w:trHeight w:val="182"/>
          <w:jc w:val="center"/>
        </w:trPr>
        <w:tc>
          <w:tcPr>
            <w:tcW w:w="1043" w:type="dxa"/>
            <w:tcBorders>
              <w:top w:val="single" w:color="auto" w:sz="12" w:space="0"/>
            </w:tcBorders>
          </w:tcPr>
          <w:p w:rsidRPr="00D510CC" w:rsidR="00D408FB" w:rsidP="00A960DE" w:rsidRDefault="00D408FB" w14:paraId="1A9474F4" w14:textId="77777777">
            <w:pPr>
              <w:spacing w:after="0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3855" w:type="dxa"/>
            <w:gridSpan w:val="4"/>
            <w:tcBorders>
              <w:top w:val="single" w:color="auto" w:sz="12" w:space="0"/>
            </w:tcBorders>
          </w:tcPr>
          <w:p w:rsidRPr="00D510CC" w:rsidR="00D408FB" w:rsidP="00A960DE" w:rsidRDefault="00D408FB" w14:paraId="4C577800" w14:textId="77777777">
            <w:pPr>
              <w:spacing w:after="0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1077" w:type="dxa"/>
            <w:gridSpan w:val="3"/>
            <w:tcBorders>
              <w:top w:val="single" w:color="auto" w:sz="12" w:space="0"/>
            </w:tcBorders>
          </w:tcPr>
          <w:p w:rsidRPr="00D510CC" w:rsidR="00D408FB" w:rsidP="00A960DE" w:rsidRDefault="00D408FB" w14:paraId="2AEF2DF6" w14:textId="77777777">
            <w:pPr>
              <w:spacing w:after="0"/>
              <w:jc w:val="center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single" w:color="auto" w:sz="12" w:space="0"/>
            </w:tcBorders>
          </w:tcPr>
          <w:p w:rsidRPr="00D510CC" w:rsidR="00D408FB" w:rsidP="00A960DE" w:rsidRDefault="00D408FB" w14:paraId="3D90367A" w14:textId="77777777">
            <w:pPr>
              <w:spacing w:after="0"/>
              <w:jc w:val="center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single" w:color="auto" w:sz="12" w:space="0"/>
            </w:tcBorders>
          </w:tcPr>
          <w:p w:rsidRPr="00D510CC" w:rsidR="00D408FB" w:rsidP="00A960DE" w:rsidRDefault="00D408FB" w14:paraId="6505233F" w14:textId="19A3D788">
            <w:pPr>
              <w:spacing w:after="0"/>
              <w:jc w:val="center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color="auto" w:sz="12" w:space="0"/>
            </w:tcBorders>
          </w:tcPr>
          <w:p w:rsidRPr="00D510CC" w:rsidR="00D408FB" w:rsidP="00A960DE" w:rsidRDefault="00D408FB" w14:paraId="11261F2D" w14:textId="77777777">
            <w:pPr>
              <w:spacing w:after="0"/>
              <w:jc w:val="center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single" w:color="auto" w:sz="12" w:space="0"/>
            </w:tcBorders>
          </w:tcPr>
          <w:p w:rsidRPr="00D510CC" w:rsidR="00D408FB" w:rsidP="00A960DE" w:rsidRDefault="00D408FB" w14:paraId="7E86BB6A" w14:textId="77777777">
            <w:pPr>
              <w:spacing w:after="0"/>
              <w:jc w:val="center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833" w:type="dxa"/>
            <w:gridSpan w:val="2"/>
            <w:tcBorders>
              <w:top w:val="single" w:color="auto" w:sz="12" w:space="0"/>
            </w:tcBorders>
          </w:tcPr>
          <w:p w:rsidRPr="00D510CC" w:rsidR="00D408FB" w:rsidP="00A960DE" w:rsidRDefault="00D408FB" w14:paraId="11B9B413" w14:textId="77777777">
            <w:pPr>
              <w:spacing w:after="0"/>
              <w:jc w:val="center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1134" w:type="dxa"/>
            <w:gridSpan w:val="2"/>
            <w:tcBorders>
              <w:top w:val="single" w:color="auto" w:sz="12" w:space="0"/>
            </w:tcBorders>
            <w:tcMar>
              <w:right w:w="0" w:type="dxa"/>
            </w:tcMar>
          </w:tcPr>
          <w:p w:rsidRPr="00D510CC" w:rsidR="00D408FB" w:rsidP="00A960DE" w:rsidRDefault="00D408FB" w14:paraId="1C3DED4F" w14:textId="77777777">
            <w:pPr>
              <w:spacing w:after="0"/>
              <w:jc w:val="center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</w:tr>
      <w:sdt>
        <w:sdtPr>
          <w:rPr>
            <w:rFonts w:ascii="Century Gothic" w:hAnsi="Century Gothic" w:cstheme="minorHAnsi"/>
            <w:b/>
            <w:bCs/>
            <w:sz w:val="14"/>
            <w:szCs w:val="14"/>
          </w:r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54F5B11A-FF59-464C-BEF9-25E13AA26774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Century Gothic" w:hAnsi="Century Gothic" w:cstheme="minorHAnsi"/>
                <w:b/>
                <w:bCs/>
                <w:sz w:val="14"/>
                <w:szCs w:val="14"/>
              </w:rPr>
              <w:id w:val="872800820"/>
              <w:placeholder>
                <w:docPart w:val="CC232C8F4C594860BA5A3BB58CDC6836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D510CC" w:rsidR="00A92148" w:rsidTr="00077B31" w14:paraId="2E5EEEAC" w14:textId="77777777">
                <w:trPr>
                  <w:trHeight w:val="227"/>
                  <w:jc w:val="center"/>
                </w:trPr>
                <w:sdt>
                  <w:sdtPr>
                    <w:rPr>
                      <w:rFonts w:ascii="Century Gothic" w:hAnsi="Century Gothic" w:cstheme="minorHAnsi"/>
                      <w:b/>
                      <w:bCs/>
                      <w:sz w:val="14"/>
                      <w:szCs w:val="14"/>
                    </w:rPr>
                    <w:alias w:val="#Nav: /Header/Line/ItemNo_Line"/>
                    <w:tag w:val="#Nav: Standard_Sales_Credit_Memo/1307"/>
                    <w:id w:val="-1032108260"/>
                    <w:placeholder>
                      <w:docPart w:val="3D6CF7AFEC264B83AFA37A0D5E18B9E4"/>
                    </w:placeholder>
                    <w:dataBinding w:prefixMappings="xmlns:ns0='urn:microsoft-dynamics-nav/reports/Standard_Sales_Credit_Memo/1307/'" w:xpath="/ns0:NavWordReportXmlPart[1]/ns0:Header[1]/ns0:Line[1]/ns0:ItemNo_Line[1]" w:storeItemID="{54F5B11A-FF59-464C-BEF9-25E13AA26774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43" w:type="dxa"/>
                      </w:tcPr>
                      <w:p w:rsidRPr="00D510CC" w:rsidR="00D408FB" w:rsidP="006A57DA" w:rsidRDefault="00D408FB" w14:paraId="5105F084" w14:textId="77777777">
                        <w:pPr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r w:rsidRPr="00D510CC">
                          <w:rPr>
                            <w:rFonts w:ascii="Century Gothic" w:hAnsi="Century Gothic" w:cstheme="minorHAnsi"/>
                            <w:sz w:val="14"/>
                            <w:szCs w:val="14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Description_Line"/>
                    <w:tag w:val="#Nav: Standard_Sales_Credit_Memo/1307"/>
                    <w:id w:val="-1420935410"/>
                    <w:placeholder>
                      <w:docPart w:val="F422EA276EAD4C0390801D1F18BDBBA4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54F5B11A-FF59-464C-BEF9-25E13AA26774}"/>
                    <w:text/>
                  </w:sdtPr>
                  <w:sdtContent>
                    <w:tc>
                      <w:tcPr>
                        <w:tcW w:w="3855" w:type="dxa"/>
                        <w:gridSpan w:val="4"/>
                      </w:tcPr>
                      <w:p w:rsidRPr="00D510CC" w:rsidR="00D408FB" w:rsidP="006A57DA" w:rsidRDefault="00D408FB" w14:paraId="6BE8DD2E" w14:textId="77777777">
                        <w:pPr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r w:rsidRPr="00D510CC">
                          <w:rPr>
                            <w:rFonts w:ascii="Century Gothic" w:hAnsi="Century Gothic" w:cstheme="minorHAnsi"/>
                            <w:sz w:val="14"/>
                            <w:szCs w:val="14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Ean"/>
                    <w:tag w:val="#Nav: Standard_Sales_Credit_Memo/1307"/>
                    <w:id w:val="366260540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Line[1]/ns0:Ean[1]" w:storeItemID="{54F5B11A-FF59-464C-BEF9-25E13AA26774}"/>
                    <w:text/>
                  </w:sdtPr>
                  <w:sdtContent>
                    <w:tc>
                      <w:tcPr>
                        <w:tcW w:w="1077" w:type="dxa"/>
                        <w:gridSpan w:val="3"/>
                      </w:tcPr>
                      <w:p w:rsidRPr="00D510CC" w:rsidR="00D408FB" w:rsidP="006A57DA" w:rsidRDefault="00DE2656" w14:paraId="3AA20F4E" w14:textId="21B46305">
                        <w:pPr>
                          <w:jc w:val="center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  <w:t>Ean</w:t>
                        </w:r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VATPct_Line"/>
                    <w:tag w:val="#Nav: Standard_Sales_Credit_Memo/1307"/>
                    <w:id w:val="1717708728"/>
                    <w:placeholder>
                      <w:docPart w:val="92B3A0083B9740CBA7FBC785E285EB20"/>
                    </w:placeholder>
                    <w:dataBinding w:prefixMappings="xmlns:ns0='urn:microsoft-dynamics-nav/reports/Standard_Sales_Credit_Memo/1307/'" w:xpath="/ns0:NavWordReportXmlPart[1]/ns0:Header[1]/ns0:Line[1]/ns0:VATPct_Line[1]" w:storeItemID="{54F5B11A-FF59-464C-BEF9-25E13AA26774}"/>
                    <w:text/>
                  </w:sdtPr>
                  <w:sdtContent>
                    <w:tc>
                      <w:tcPr>
                        <w:tcW w:w="560" w:type="dxa"/>
                      </w:tcPr>
                      <w:p w:rsidRPr="00D510CC" w:rsidR="00D408FB" w:rsidP="006A57DA" w:rsidRDefault="008A226A" w14:paraId="2B3665B3" w14:textId="42293B59">
                        <w:pPr>
                          <w:jc w:val="center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proofErr w:type="spellStart"/>
                        <w:r w:rsidRPr="00D510CC"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Quantity_Line"/>
                    <w:tag w:val="#Nav: Standard_Sales_Credit_Memo/1307"/>
                    <w:id w:val="382909601"/>
                    <w:placeholder>
                      <w:docPart w:val="4B5F98582F454763B714FC29252FFBCF"/>
                    </w:placeholder>
                    <w:dataBinding w:prefixMappings="xmlns:ns0='urn:microsoft-dynamics-nav/reports/Standard_Sales_Credit_Memo/1307/'" w:xpath="/ns0:NavWordReportXmlPart[1]/ns0:Header[1]/ns0:Line[1]/ns0:Quantity_Line[1]" w:storeItemID="{54F5B11A-FF59-464C-BEF9-25E13AA26774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D510CC" w:rsidR="00D408FB" w:rsidP="006A57DA" w:rsidRDefault="00D408FB" w14:paraId="69C803CA" w14:textId="6086B764">
                        <w:pPr>
                          <w:jc w:val="center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r w:rsidRPr="00D510CC">
                          <w:rPr>
                            <w:rFonts w:ascii="Century Gothic" w:hAnsi="Century Gothic" w:cstheme="minorHAnsi"/>
                            <w:sz w:val="14"/>
                            <w:szCs w:val="14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Precio_base"/>
                    <w:tag w:val="#Nav: Standard_Sales_Credit_Memo/1307"/>
                    <w:id w:val="-998107370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Line[1]/ns0:Precio_base[1]" w:storeItemID="{54F5B11A-FF59-464C-BEF9-25E13AA26774}"/>
                    <w:text/>
                  </w:sdtPr>
                  <w:sdtContent>
                    <w:tc>
                      <w:tcPr>
                        <w:tcW w:w="624" w:type="dxa"/>
                      </w:tcPr>
                      <w:p w:rsidRPr="00D510CC" w:rsidR="00D408FB" w:rsidP="006A57DA" w:rsidRDefault="0077283F" w14:paraId="39464B21" w14:textId="2387D83A">
                        <w:pPr>
                          <w:jc w:val="center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  <w:t>Precio_base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Dto_2009"/>
                    <w:tag w:val="#Nav: Standard_Sales_Credit_Memo/1307"/>
                    <w:id w:val="2046011689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Line[1]/ns0:Dto_2009[1]" w:storeItemID="{54F5B11A-FF59-464C-BEF9-25E13AA26774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D510CC" w:rsidR="00D408FB" w:rsidP="006A57DA" w:rsidRDefault="0077283F" w14:paraId="58BCF64C" w14:textId="445CB8C2">
                        <w:pPr>
                          <w:jc w:val="center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  <w:t>Dto_2009</w:t>
                        </w:r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Precio_final"/>
                    <w:tag w:val="#Nav: Standard_Sales_Credit_Memo/1307"/>
                    <w:id w:val="1733435575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Line[1]/ns0:Precio_final[1]" w:storeItemID="{54F5B11A-FF59-464C-BEF9-25E13AA26774}"/>
                    <w:text/>
                  </w:sdtPr>
                  <w:sdtContent>
                    <w:tc>
                      <w:tcPr>
                        <w:tcW w:w="833" w:type="dxa"/>
                        <w:gridSpan w:val="2"/>
                      </w:tcPr>
                      <w:p w:rsidRPr="00D510CC" w:rsidR="00D408FB" w:rsidP="006A57DA" w:rsidRDefault="00CE3A83" w14:paraId="440F3B49" w14:textId="6DA38A82">
                        <w:pPr>
                          <w:jc w:val="center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  <w:t>Precio_final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LineAmount_Line"/>
                    <w:tag w:val="#Nav: Standard_Sales_Credit_Memo/1307"/>
                    <w:id w:val="-1829895906"/>
                    <w:placeholder>
                      <w:docPart w:val="1D08397C6AD844CEB4707D9BA2C30765"/>
                    </w:placeholder>
                    <w:dataBinding w:prefixMappings="xmlns:ns0='urn:microsoft-dynamics-nav/reports/Standard_Sales_Credit_Memo/1307/'" w:xpath="/ns0:NavWordReportXmlPart[1]/ns0:Header[1]/ns0:Line[1]/ns0:LineAmount_Line[1]" w:storeItemID="{54F5B11A-FF59-464C-BEF9-25E13AA26774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D510CC" w:rsidR="00D408FB" w:rsidP="006A57DA" w:rsidRDefault="00D408FB" w14:paraId="17623A30" w14:textId="77777777">
                        <w:pPr>
                          <w:jc w:val="right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r w:rsidRPr="00D510CC">
                          <w:rPr>
                            <w:rFonts w:ascii="Century Gothic" w:hAnsi="Century Gothic" w:cstheme="minorHAnsi"/>
                            <w:sz w:val="14"/>
                            <w:szCs w:val="14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Century Gothic" w:hAnsi="Century Gothic" w:cstheme="minorHAnsi"/>
            <w:b/>
            <w:bCs/>
            <w:sz w:val="14"/>
            <w:szCs w:val="14"/>
          </w:r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54F5B11A-FF59-464C-BEF9-25E13AA26774}"/>
          <w15:repeatingSection/>
        </w:sdtPr>
        <w:sdtEndPr>
          <w:rPr>
            <w:b w:val="0"/>
            <w:bCs w:val="0"/>
            <w:sz w:val="16"/>
            <w:szCs w:val="16"/>
          </w:rPr>
        </w:sdtEndPr>
        <w:sdtContent>
          <w:sdt>
            <w:sdtPr>
              <w:rPr>
                <w:rFonts w:ascii="Century Gothic" w:hAnsi="Century Gothic" w:cstheme="minorHAnsi"/>
                <w:b/>
                <w:bCs/>
                <w:sz w:val="14"/>
                <w:szCs w:val="14"/>
              </w:rPr>
              <w:id w:val="768507247"/>
              <w:placeholder>
                <w:docPart w:val="E069AC6822084D51BC04DD39D79A4062"/>
              </w:placeholder>
              <w15:repeatingSectionItem/>
            </w:sdtPr>
            <w:sdtEndPr>
              <w:rPr>
                <w:b w:val="0"/>
                <w:bCs w:val="0"/>
                <w:sz w:val="16"/>
                <w:szCs w:val="16"/>
              </w:rPr>
            </w:sdtEndPr>
            <w:sdtContent>
              <w:tr w:rsidRPr="00D510CC" w:rsidR="008A226A" w:rsidTr="004725CB" w14:paraId="2BFBA2EB" w14:textId="77777777">
                <w:trPr>
                  <w:gridAfter w:val="1"/>
                  <w:wAfter w:w="9" w:type="dxa"/>
                  <w:trHeight w:val="227"/>
                  <w:jc w:val="center"/>
                </w:trPr>
                <w:tc>
                  <w:tcPr>
                    <w:tcW w:w="1043" w:type="dxa"/>
                  </w:tcPr>
                  <w:p w:rsidRPr="00D510CC" w:rsidR="00D408FB" w:rsidP="00D408FB" w:rsidRDefault="00D408FB" w14:paraId="4EB0704C" w14:textId="77777777">
                    <w:pPr>
                      <w:pStyle w:val="Sinespaciado"/>
                      <w:rPr>
                        <w:rFonts w:ascii="Century Gothic" w:hAnsi="Century Gothic" w:cstheme="minorHAns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076" w:type="dxa"/>
                  </w:tcPr>
                  <w:p w:rsidRPr="00D510CC" w:rsidR="00D408FB" w:rsidP="00D408FB" w:rsidRDefault="00D408FB" w14:paraId="61D0EAC0" w14:textId="77777777">
                    <w:pPr>
                      <w:pStyle w:val="Sinespaciado"/>
                      <w:rPr>
                        <w:rFonts w:ascii="Century Gothic" w:hAnsi="Century Gothic" w:cstheme="minorHAns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709" w:type="dxa"/>
                  </w:tcPr>
                  <w:p w:rsidRPr="00D510CC" w:rsidR="00D408FB" w:rsidP="00D408FB" w:rsidRDefault="00D408FB" w14:paraId="5A0E3386" w14:textId="77777777">
                    <w:pPr>
                      <w:pStyle w:val="Sinespaciado"/>
                      <w:rPr>
                        <w:rFonts w:ascii="Century Gothic" w:hAnsi="Century Gothic" w:cstheme="minorHAns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560" w:type="dxa"/>
                  </w:tcPr>
                  <w:p w:rsidRPr="00D510CC" w:rsidR="00D408FB" w:rsidP="00D408FB" w:rsidRDefault="00D408FB" w14:paraId="1D5B62E9" w14:textId="77777777">
                    <w:pPr>
                      <w:pStyle w:val="Sinespaciado"/>
                      <w:rPr>
                        <w:rFonts w:ascii="Century Gothic" w:hAnsi="Century Gothic" w:cstheme="minorHAns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567" w:type="dxa"/>
                    <w:gridSpan w:val="2"/>
                  </w:tcPr>
                  <w:p w:rsidRPr="00D510CC" w:rsidR="00D408FB" w:rsidP="00D408FB" w:rsidRDefault="00D408FB" w14:paraId="4812FF1A" w14:textId="0FC54100">
                    <w:pPr>
                      <w:pStyle w:val="Sinespaciado"/>
                      <w:rPr>
                        <w:rFonts w:ascii="Century Gothic" w:hAnsi="Century Gothic" w:cstheme="minorHAns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624" w:type="dxa"/>
                  </w:tcPr>
                  <w:p w:rsidRPr="00D510CC" w:rsidR="00D408FB" w:rsidP="00D408FB" w:rsidRDefault="00D408FB" w14:paraId="1BD16F8D" w14:textId="77777777">
                    <w:pPr>
                      <w:pStyle w:val="Sinespaciado"/>
                      <w:rPr>
                        <w:rFonts w:ascii="Century Gothic" w:hAnsi="Century Gothic" w:cstheme="minorHAnsi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Century Gothic" w:hAnsi="Century Gothic" w:cstheme="minorHAnsi"/>
                      <w:b/>
                      <w:bCs/>
                      <w:sz w:val="14"/>
                      <w:szCs w:val="14"/>
                    </w:r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69B68E6BE23341E9AB7293AB03F2323F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54F5B11A-FF59-464C-BEF9-25E13AA26774}"/>
                    <w:text/>
                  </w:sdtPr>
                  <w:sdtContent>
                    <w:tc>
                      <w:tcPr>
                        <w:tcW w:w="3175" w:type="dxa"/>
                        <w:gridSpan w:val="6"/>
                      </w:tcPr>
                      <w:p w:rsidRPr="00D510CC" w:rsidR="00D408FB" w:rsidP="006A57DA" w:rsidRDefault="00D408FB" w14:paraId="4CB1254D" w14:textId="77777777">
                        <w:pPr>
                          <w:pStyle w:val="Sinespaciado"/>
                          <w:jc w:val="right"/>
                          <w:rPr>
                            <w:rFonts w:ascii="Century Gothic" w:hAnsi="Century Gothic" w:cstheme="minorHAnsi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D510CC">
                          <w:rPr>
                            <w:rFonts w:ascii="Century Gothic" w:hAnsi="Century Gothic" w:cstheme="minorHAnsi"/>
                            <w:b/>
                            <w:bCs/>
                            <w:sz w:val="14"/>
                            <w:szCs w:val="14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b/>
                      <w:bCs/>
                      <w:sz w:val="16"/>
                      <w:szCs w:val="16"/>
                    </w:r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69B68E6BE23341E9AB7293AB03F2323F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54F5B11A-FF59-464C-BEF9-25E13AA26774}"/>
                    <w:text/>
                  </w:sdtPr>
                  <w:sdtContent>
                    <w:tc>
                      <w:tcPr>
                        <w:tcW w:w="1497" w:type="dxa"/>
                        <w:gridSpan w:val="2"/>
                        <w:tcMar>
                          <w:right w:w="0" w:type="dxa"/>
                        </w:tcMar>
                      </w:tcPr>
                      <w:p w:rsidRPr="00CE2AD5" w:rsidR="00D408FB" w:rsidP="006A57DA" w:rsidRDefault="00D408FB" w14:paraId="42F0D3D6" w14:textId="77777777">
                        <w:pPr>
                          <w:pStyle w:val="Sinespaciado"/>
                          <w:rPr>
                            <w:rFonts w:ascii="Century Gothic" w:hAnsi="Century Gothic" w:cstheme="minorHAnsi"/>
                            <w:sz w:val="16"/>
                            <w:szCs w:val="16"/>
                          </w:rPr>
                        </w:pPr>
                        <w:r w:rsidRPr="00CE2AD5">
                          <w:rPr>
                            <w:rFonts w:ascii="Century Gothic" w:hAnsi="Century Gothic" w:cstheme="minorHAnsi"/>
                            <w:b/>
                            <w:bCs/>
                            <w:sz w:val="16"/>
                            <w:szCs w:val="16"/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D510CC" w:rsidR="008A226A" w:rsidTr="004725CB" w14:paraId="518508DB" w14:textId="77777777">
        <w:trPr>
          <w:gridAfter w:val="1"/>
          <w:wAfter w:w="9" w:type="dxa"/>
          <w:trHeight w:val="113"/>
          <w:jc w:val="center"/>
        </w:trPr>
        <w:tc>
          <w:tcPr>
            <w:tcW w:w="1043" w:type="dxa"/>
          </w:tcPr>
          <w:p w:rsidRPr="00D510CC" w:rsidR="00D408FB" w:rsidP="00D408FB" w:rsidRDefault="00D408FB" w14:paraId="6FA5D39B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2076" w:type="dxa"/>
          </w:tcPr>
          <w:p w:rsidRPr="00D510CC" w:rsidR="00D408FB" w:rsidP="00D408FB" w:rsidRDefault="00D408FB" w14:paraId="47B3D107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709" w:type="dxa"/>
          </w:tcPr>
          <w:p w:rsidRPr="00D510CC" w:rsidR="00D408FB" w:rsidP="00D408FB" w:rsidRDefault="00D408FB" w14:paraId="1B6E477F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560" w:type="dxa"/>
          </w:tcPr>
          <w:p w:rsidRPr="00D510CC" w:rsidR="00D408FB" w:rsidP="00D408FB" w:rsidRDefault="00D408FB" w14:paraId="31A08FC4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567" w:type="dxa"/>
            <w:gridSpan w:val="2"/>
          </w:tcPr>
          <w:p w:rsidRPr="00D510CC" w:rsidR="00D408FB" w:rsidP="00D408FB" w:rsidRDefault="00D408FB" w14:paraId="7ACB33A7" w14:textId="55EE4A2D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624" w:type="dxa"/>
          </w:tcPr>
          <w:p w:rsidRPr="00D510CC" w:rsidR="00D408FB" w:rsidP="00D408FB" w:rsidRDefault="00D408FB" w14:paraId="60897870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3175" w:type="dxa"/>
            <w:gridSpan w:val="6"/>
          </w:tcPr>
          <w:p w:rsidRPr="00D510CC" w:rsidR="00D408FB" w:rsidP="00D21F88" w:rsidRDefault="00D408FB" w14:paraId="14DE5AC0" w14:textId="77777777">
            <w:pPr>
              <w:pStyle w:val="Sinespaciado"/>
              <w:jc w:val="right"/>
              <w:rPr>
                <w:rFonts w:ascii="Century Gothic" w:hAnsi="Century Gothic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497" w:type="dxa"/>
            <w:gridSpan w:val="2"/>
            <w:tcMar>
              <w:right w:w="0" w:type="dxa"/>
            </w:tcMar>
          </w:tcPr>
          <w:p w:rsidRPr="00CE2AD5" w:rsidR="00D408FB" w:rsidP="00D408FB" w:rsidRDefault="00D408FB" w14:paraId="314C271B" w14:textId="77777777">
            <w:pPr>
              <w:pStyle w:val="Sinespaciado"/>
              <w:rPr>
                <w:rFonts w:ascii="Century Gothic" w:hAnsi="Century Gothic" w:cstheme="minorHAnsi"/>
                <w:sz w:val="16"/>
                <w:szCs w:val="16"/>
              </w:rPr>
            </w:pPr>
          </w:p>
        </w:tc>
      </w:tr>
      <w:tr w:rsidRPr="00D510CC" w:rsidR="008A226A" w:rsidTr="004725CB" w14:paraId="45C60C20" w14:textId="77777777">
        <w:trPr>
          <w:gridAfter w:val="1"/>
          <w:wAfter w:w="9" w:type="dxa"/>
          <w:trHeight w:val="227"/>
          <w:jc w:val="center"/>
        </w:trPr>
        <w:tc>
          <w:tcPr>
            <w:tcW w:w="1043" w:type="dxa"/>
          </w:tcPr>
          <w:p w:rsidRPr="00D510CC" w:rsidR="00D408FB" w:rsidP="00D408FB" w:rsidRDefault="00D408FB" w14:paraId="77B18F6C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2076" w:type="dxa"/>
          </w:tcPr>
          <w:p w:rsidRPr="00D510CC" w:rsidR="00D408FB" w:rsidP="00D408FB" w:rsidRDefault="00D408FB" w14:paraId="71D82894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709" w:type="dxa"/>
          </w:tcPr>
          <w:p w:rsidRPr="00D510CC" w:rsidR="00D408FB" w:rsidP="00D408FB" w:rsidRDefault="00D408FB" w14:paraId="1B1FE7AC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560" w:type="dxa"/>
          </w:tcPr>
          <w:p w:rsidRPr="00D510CC" w:rsidR="00D408FB" w:rsidP="00D408FB" w:rsidRDefault="00D408FB" w14:paraId="70110D12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567" w:type="dxa"/>
            <w:gridSpan w:val="2"/>
          </w:tcPr>
          <w:p w:rsidRPr="00D510CC" w:rsidR="00D408FB" w:rsidP="00D408FB" w:rsidRDefault="00D408FB" w14:paraId="7E1511CA" w14:textId="77B82FDC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624" w:type="dxa"/>
          </w:tcPr>
          <w:p w:rsidRPr="00D510CC" w:rsidR="00D408FB" w:rsidP="00D408FB" w:rsidRDefault="00D408FB" w14:paraId="0958622E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sdt>
          <w:sdtPr>
            <w:rPr>
              <w:rFonts w:ascii="Century Gothic" w:hAnsi="Century Gothic" w:cstheme="minorHAnsi"/>
              <w:b/>
              <w:bCs/>
              <w:sz w:val="14"/>
              <w:szCs w:val="14"/>
            </w:rPr>
            <w:alias w:val="#Nav: /Header/Totals/TotalIncludingVATText"/>
            <w:tag w:val="#Nav: Standard_Sales_Credit_Memo/1307"/>
            <w:id w:val="-57874412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Totals[1]/ns0:TotalIncludingVATText[1]" w:storeItemID="{54F5B11A-FF59-464C-BEF9-25E13AA26774}"/>
            <w:text/>
          </w:sdtPr>
          <w:sdtContent>
            <w:tc>
              <w:tcPr>
                <w:tcW w:w="3175" w:type="dxa"/>
                <w:gridSpan w:val="6"/>
              </w:tcPr>
              <w:p w:rsidRPr="00D510CC" w:rsidR="00D408FB" w:rsidP="00D21F88" w:rsidRDefault="00E844A4" w14:paraId="1EBB327D" w14:textId="5BE14503">
                <w:pPr>
                  <w:pStyle w:val="Sinespaciado"/>
                  <w:jc w:val="right"/>
                  <w:rPr>
                    <w:rFonts w:ascii="Century Gothic" w:hAnsi="Century Gothic" w:cstheme="minorHAns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Century Gothic" w:hAnsi="Century Gothic" w:cstheme="minorHAnsi"/>
                    <w:b/>
                    <w:bCs/>
                    <w:sz w:val="14"/>
                    <w:szCs w:val="14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 w:cstheme="minorHAnsi"/>
              <w:b/>
              <w:sz w:val="16"/>
              <w:szCs w:val="16"/>
            </w:rPr>
            <w:alias w:val="#Nav: /Header/Totals/TotalAmountIncludingVAT"/>
            <w:tag w:val="#Nav: Standard_Sales_Credit_Memo/1307"/>
            <w:id w:val="2637657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Totals[1]/ns0:TotalAmountIncludingVAT[1]" w:storeItemID="{54F5B11A-FF59-464C-BEF9-25E13AA26774}"/>
            <w:text/>
          </w:sdtPr>
          <w:sdtContent>
            <w:tc>
              <w:tcPr>
                <w:tcW w:w="1497" w:type="dxa"/>
                <w:gridSpan w:val="2"/>
                <w:tcMar>
                  <w:right w:w="0" w:type="dxa"/>
                </w:tcMar>
              </w:tcPr>
              <w:p w:rsidRPr="00CE2AD5" w:rsidR="00D408FB" w:rsidP="00D408FB" w:rsidRDefault="00E844A4" w14:paraId="0E8CAC98" w14:textId="6455A3C8">
                <w:pPr>
                  <w:pStyle w:val="Sinespaciado"/>
                  <w:jc w:val="right"/>
                  <w:rPr>
                    <w:rFonts w:ascii="Century Gothic" w:hAnsi="Century Gothic" w:cstheme="minorHAnsi"/>
                    <w:b/>
                    <w:sz w:val="16"/>
                    <w:szCs w:val="16"/>
                  </w:rPr>
                </w:pPr>
                <w:proofErr w:type="spellStart"/>
                <w:r>
                  <w:rPr>
                    <w:rFonts w:ascii="Century Gothic" w:hAnsi="Century Gothic" w:cstheme="minorHAnsi"/>
                    <w:b/>
                    <w:sz w:val="16"/>
                    <w:szCs w:val="16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54DEE" w:rsidP="005E42A0" w:rsidRDefault="00D54DEE" w14:paraId="59CBF759" w14:textId="28E27A67">
      <w:pPr>
        <w:keepNext/>
        <w:spacing w:before="60" w:after="60"/>
        <w:jc w:val="right"/>
        <w:rPr>
          <w:b/>
          <w:sz w:val="18"/>
          <w:szCs w:val="18"/>
        </w:rPr>
      </w:pPr>
    </w:p>
    <w:p w:rsidR="00E561BA" w:rsidP="005E42A0" w:rsidRDefault="00E561BA" w14:paraId="26EC332D" w14:textId="77777777">
      <w:pPr>
        <w:keepNext/>
        <w:spacing w:before="60" w:after="60"/>
        <w:jc w:val="right"/>
        <w:rPr>
          <w:b/>
          <w:sz w:val="18"/>
          <w:szCs w:val="18"/>
        </w:rPr>
      </w:pPr>
    </w:p>
    <w:tbl>
      <w:tblPr>
        <w:tblStyle w:val="Tablaconcuadrcula"/>
        <w:tblW w:w="101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365"/>
        <w:gridCol w:w="1800"/>
        <w:gridCol w:w="1800"/>
        <w:gridCol w:w="1710"/>
        <w:gridCol w:w="1800"/>
      </w:tblGrid>
      <w:tr w:rsidRPr="00E561BA" w:rsidR="00E561BA" w:rsidTr="0001236B" w14:paraId="31127240" w14:textId="77777777">
        <w:trPr>
          <w:cantSplit/>
        </w:trPr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alias w:val="#Nav: /Header/VATAmountSpecification_Lbl"/>
            <w:tag w:val="#Nav: Standard_Sales_Credit_Memo/1307"/>
            <w:id w:val="592601378"/>
            <w:placeholder>
              <w:docPart w:val="6B6D167DEC7D442494AA150791EBA5BD"/>
            </w:placeholder>
            <w:dataBinding w:prefixMappings="xmlns:ns0='urn:microsoft-dynamics-nav/reports/Standard_Sales_Credit_Memo/1307/'" w:xpath="/ns0:NavWordReportXmlPart[1]/ns0:Header[1]/ns0:VATAmountSpecification_Lbl[1]" w:storeItemID="{54F5B11A-FF59-464C-BEF9-25E13AA26774}"/>
            <w:text/>
          </w:sdtPr>
          <w:sdtContent>
            <w:tc>
              <w:tcPr>
                <w:tcW w:w="10170" w:type="dxa"/>
                <w:gridSpan w:val="6"/>
              </w:tcPr>
              <w:p w:rsidRPr="00E561BA" w:rsidR="00E561BA" w:rsidP="001E0474" w:rsidRDefault="00E561BA" w14:paraId="23F60B0B" w14:textId="77777777">
                <w:pPr>
                  <w:keepNext/>
                  <w:spacing w:before="120" w:after="60"/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</w:pPr>
                <w:proofErr w:type="spellStart"/>
                <w:r w:rsidRPr="00E561BA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VATAmountSpecification_Lbl</w:t>
                </w:r>
                <w:proofErr w:type="spellEnd"/>
              </w:p>
            </w:tc>
          </w:sdtContent>
        </w:sdt>
      </w:tr>
      <w:tr w:rsidRPr="00E561BA" w:rsidR="00E561BA" w:rsidTr="0001236B" w14:paraId="044F23E2" w14:textId="77777777">
        <w:trPr>
          <w:cantSplit/>
        </w:trPr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VATAmountLine/VATIdentifier_VatAmountLine_Lbl"/>
            <w:tag w:val="#Nav: Standard_Sales_Credit_Memo/1307"/>
            <w:id w:val="-1625768685"/>
            <w:placeholder>
              <w:docPart w:val="455AA2E4F6F845058991C18128A2128B"/>
            </w:placeholder>
            <w:dataBinding w:prefixMappings="xmlns:ns0='urn:microsoft-dynamics-nav/reports/Standard_Sales_Credit_Memo/1307/'" w:xpath="/ns0:NavWordReportXmlPart[1]/ns0:Header[1]/ns0:VATAmountLine[1]/ns0:VATIdentifier_VatAmountLine_Lbl[1]" w:storeItemID="{54F5B11A-FF59-464C-BEF9-25E13AA26774}"/>
            <w:text/>
          </w:sdtPr>
          <w:sdtContent>
            <w:tc>
              <w:tcPr>
                <w:tcW w:w="1695" w:type="dxa"/>
                <w:tcBorders>
                  <w:bottom w:val="single" w:color="auto" w:sz="12" w:space="0"/>
                </w:tcBorders>
              </w:tcPr>
              <w:p w:rsidRPr="00CE2AD5" w:rsidR="00E561BA" w:rsidP="00BE0A17" w:rsidRDefault="00E561BA" w14:paraId="2BB5BF24" w14:textId="77777777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 w:rsidRPr="00CE2AD5"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VATIdentifier_VatAmountLine_Lbl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VATAmountLine/VATPct_VatAmountLine_Lbl"/>
            <w:tag w:val="#Nav: Standard_Sales_Credit_Memo/1307"/>
            <w:id w:val="420607187"/>
            <w:placeholder>
              <w:docPart w:val="455AA2E4F6F845058991C18128A2128B"/>
            </w:placeholder>
            <w:dataBinding w:prefixMappings="xmlns:ns0='urn:microsoft-dynamics-nav/reports/Standard_Sales_Credit_Memo/1307/'" w:xpath="/ns0:NavWordReportXmlPart[1]/ns0:Header[1]/ns0:VATAmountLine[1]/ns0:VATPct_VatAmountLine_Lbl[1]" w:storeItemID="{54F5B11A-FF59-464C-BEF9-25E13AA26774}"/>
            <w:text/>
          </w:sdtPr>
          <w:sdtContent>
            <w:tc>
              <w:tcPr>
                <w:tcW w:w="1365" w:type="dxa"/>
                <w:tcBorders>
                  <w:bottom w:val="single" w:color="auto" w:sz="12" w:space="0"/>
                </w:tcBorders>
              </w:tcPr>
              <w:p w:rsidRPr="00CE2AD5" w:rsidR="00E561BA" w:rsidP="00BE0A17" w:rsidRDefault="00E561BA" w14:paraId="7672A343" w14:textId="77777777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 w:rsidRPr="00CE2AD5"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VATPct_VatAmountLine_Lbl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VATAmountLine/VATBase_VatAmountLine_Lbl"/>
            <w:tag w:val="#Nav: Standard_Sales_Credit_Memo/1307"/>
            <w:id w:val="1300191147"/>
            <w:placeholder>
              <w:docPart w:val="455AA2E4F6F845058991C18128A2128B"/>
            </w:placeholder>
            <w:dataBinding w:prefixMappings="xmlns:ns0='urn:microsoft-dynamics-nav/reports/Standard_Sales_Credit_Memo/1307/'" w:xpath="/ns0:NavWordReportXmlPart[1]/ns0:Header[1]/ns0:VATAmountLine[1]/ns0:VATBase_VatAmountLine_Lbl[1]" w:storeItemID="{54F5B11A-FF59-464C-BEF9-25E13AA26774}"/>
            <w:text/>
          </w:sdtPr>
          <w:sdtContent>
            <w:tc>
              <w:tcPr>
                <w:tcW w:w="1800" w:type="dxa"/>
                <w:tcBorders>
                  <w:bottom w:val="single" w:color="auto" w:sz="12" w:space="0"/>
                </w:tcBorders>
              </w:tcPr>
              <w:p w:rsidRPr="00CE2AD5" w:rsidR="00E561BA" w:rsidP="00BE0A17" w:rsidRDefault="00E561BA" w14:paraId="26EE43B8" w14:textId="77777777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 w:rsidRPr="00CE2AD5"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VATBase_VatAmountLine_Lbl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VATAmountLine/VATAmount_VatAmountLine_Lbl"/>
            <w:tag w:val="#Nav: Standard_Sales_Credit_Memo/1307"/>
            <w:id w:val="350611914"/>
            <w:placeholder>
              <w:docPart w:val="455AA2E4F6F845058991C18128A2128B"/>
            </w:placeholder>
            <w:dataBinding w:prefixMappings="xmlns:ns0='urn:microsoft-dynamics-nav/reports/Standard_Sales_Credit_Memo/1307/'" w:xpath="/ns0:NavWordReportXmlPart[1]/ns0:Header[1]/ns0:VATAmountLine[1]/ns0:VATAmount_VatAmountLine_Lbl[1]" w:storeItemID="{54F5B11A-FF59-464C-BEF9-25E13AA26774}"/>
            <w:text/>
          </w:sdtPr>
          <w:sdtContent>
            <w:tc>
              <w:tcPr>
                <w:tcW w:w="1800" w:type="dxa"/>
                <w:tcBorders>
                  <w:bottom w:val="single" w:color="auto" w:sz="12" w:space="0"/>
                </w:tcBorders>
              </w:tcPr>
              <w:p w:rsidRPr="00CE2AD5" w:rsidR="00E561BA" w:rsidP="00BE0A17" w:rsidRDefault="00E561BA" w14:paraId="1DA89F6B" w14:textId="77777777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 w:rsidRPr="00CE2AD5"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VATAmount_VatAmountLine_Lbl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VATAmountLine/ECPct_VatAmountLine_Lbl"/>
            <w:tag w:val="#Nav: Standard_Sales_Credit_Memo/1307"/>
            <w:id w:val="63183143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VATAmountLine[1]/ns0:ECPct_VatAmountLine_Lbl[1]" w:storeItemID="{54F5B11A-FF59-464C-BEF9-25E13AA26774}"/>
            <w:text/>
          </w:sdtPr>
          <w:sdtContent>
            <w:tc>
              <w:tcPr>
                <w:tcW w:w="1710" w:type="dxa"/>
                <w:tcBorders>
                  <w:bottom w:val="single" w:color="auto" w:sz="12" w:space="0"/>
                </w:tcBorders>
              </w:tcPr>
              <w:p w:rsidRPr="00CE2AD5" w:rsidR="00E561BA" w:rsidP="00BE0A17" w:rsidRDefault="00391B74" w14:paraId="68F8A0D6" w14:textId="36A35581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ECPct_VatAmountLine_Lbl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VATAmountLine/ECAmount_VatAmountLine_Lbl"/>
            <w:tag w:val="#Nav: Standard_Sales_Credit_Memo/1307"/>
            <w:id w:val="366184255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VATAmountLine[1]/ns0:ECAmount_VatAmountLine_Lbl[1]" w:storeItemID="{54F5B11A-FF59-464C-BEF9-25E13AA26774}"/>
            <w:text/>
          </w:sdtPr>
          <w:sdtContent>
            <w:tc>
              <w:tcPr>
                <w:tcW w:w="1800" w:type="dxa"/>
                <w:tcBorders>
                  <w:bottom w:val="single" w:color="auto" w:sz="12" w:space="0"/>
                </w:tcBorders>
              </w:tcPr>
              <w:p w:rsidRPr="00CE2AD5" w:rsidR="00E561BA" w:rsidP="00BE0A17" w:rsidRDefault="00936E6F" w14:paraId="253F3132" w14:textId="1C5357E3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ECAmount_VatAmountLine_Lbl</w:t>
                </w:r>
                <w:proofErr w:type="spellEnd"/>
              </w:p>
            </w:tc>
          </w:sdtContent>
        </w:sdt>
      </w:tr>
      <w:sdt>
        <w:sdtPr>
          <w:rPr>
            <w:rFonts w:ascii="Century Gothic" w:hAnsi="Century Gothic"/>
            <w:sz w:val="16"/>
            <w:szCs w:val="16"/>
          </w:rPr>
          <w:alias w:val="#Nav: /Header/VATAmountLine"/>
          <w:tag w:val="#Nav: Standard_Sales_Credit_Memo/1307"/>
          <w:id w:val="595054573"/>
          <w15:dataBinding w:prefixMappings="xmlns:ns0='urn:microsoft-dynamics-nav/reports/Standard_Sales_Credit_Memo/1307/'" w:xpath="/ns0:NavWordReportXmlPart[1]/ns0:Header[1]/ns0:VATAmountLine" w:storeItemID="{54F5B11A-FF59-464C-BEF9-25E13AA26774}"/>
          <w15:repeatingSection/>
        </w:sdtPr>
        <w:sdtContent>
          <w:sdt>
            <w:sdtPr>
              <w:rPr>
                <w:rFonts w:ascii="Century Gothic" w:hAnsi="Century Gothic"/>
                <w:sz w:val="16"/>
                <w:szCs w:val="16"/>
              </w:rPr>
              <w:id w:val="988219774"/>
              <w:placeholder>
                <w:docPart w:val="4443421A5DD045F7B3347DC404BFA6AC"/>
              </w:placeholder>
              <w15:repeatingSectionItem/>
            </w:sdtPr>
            <w:sdtContent>
              <w:tr w:rsidRPr="00E561BA" w:rsidR="00E561BA" w:rsidTr="0001236B" w14:paraId="71B01261" w14:textId="77777777">
                <w:trPr>
                  <w:cantSplit/>
                </w:trPr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Header/VATAmountLine/VATIdentifier_VatAmountLine"/>
                    <w:tag w:val="#Nav: Standard_Sales_Credit_Memo/1307"/>
                    <w:id w:val="1656719032"/>
                    <w:placeholder>
                      <w:docPart w:val="38623BAA75714F96B90D5440D6AC397D"/>
                    </w:placeholder>
                    <w:dataBinding w:prefixMappings="xmlns:ns0='urn:microsoft-dynamics-nav/reports/Standard_Sales_Credit_Memo/1307/'" w:xpath="/ns0:NavWordReportXmlPart[1]/ns0:Header[1]/ns0:VATAmountLine[1]/ns0:VATIdentifier_VatAmountLine[1]" w:storeItemID="{54F5B11A-FF59-464C-BEF9-25E13AA26774}"/>
                    <w:text/>
                  </w:sdtPr>
                  <w:sdtContent>
                    <w:tc>
                      <w:tcPr>
                        <w:tcW w:w="1695" w:type="dxa"/>
                        <w:tcBorders>
                          <w:top w:val="single" w:color="auto" w:sz="12" w:space="0"/>
                        </w:tcBorders>
                      </w:tcPr>
                      <w:p w:rsidRPr="00CE2AD5" w:rsidR="00E561BA" w:rsidP="006A57DA" w:rsidRDefault="00E561BA" w14:paraId="6B204AF9" w14:textId="77777777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 w:rsidRPr="00CE2AD5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VATIdentifier_VatAmountLine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Header/VATAmountLine/VATPct_VatAmountLine"/>
                    <w:tag w:val="#Nav: Standard_Sales_Credit_Memo/1307"/>
                    <w:id w:val="1402412575"/>
                    <w:placeholder>
                      <w:docPart w:val="38623BAA75714F96B90D5440D6AC397D"/>
                    </w:placeholder>
                    <w:dataBinding w:prefixMappings="xmlns:ns0='urn:microsoft-dynamics-nav/reports/Standard_Sales_Credit_Memo/1307/'" w:xpath="/ns0:NavWordReportXmlPart[1]/ns0:Header[1]/ns0:VATAmountLine[1]/ns0:VATPct_VatAmountLine[1]" w:storeItemID="{54F5B11A-FF59-464C-BEF9-25E13AA26774}"/>
                    <w:text/>
                  </w:sdtPr>
                  <w:sdtContent>
                    <w:tc>
                      <w:tcPr>
                        <w:tcW w:w="1365" w:type="dxa"/>
                        <w:tcBorders>
                          <w:top w:val="single" w:color="auto" w:sz="12" w:space="0"/>
                        </w:tcBorders>
                      </w:tcPr>
                      <w:p w:rsidRPr="00CE2AD5" w:rsidR="00E561BA" w:rsidP="006A57DA" w:rsidRDefault="00E561BA" w14:paraId="50E9234C" w14:textId="77777777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 w:rsidRPr="00CE2AD5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VATPct_VatAmountLine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Header/VATAmountLine/VATBase_VatAmountLine"/>
                    <w:tag w:val="#Nav: Standard_Sales_Credit_Memo/1307"/>
                    <w:id w:val="-1193222661"/>
                    <w:placeholder>
                      <w:docPart w:val="38623BAA75714F96B90D5440D6AC397D"/>
                    </w:placeholder>
                    <w:dataBinding w:prefixMappings="xmlns:ns0='urn:microsoft-dynamics-nav/reports/Standard_Sales_Credit_Memo/1307/'" w:xpath="/ns0:NavWordReportXmlPart[1]/ns0:Header[1]/ns0:VATAmountLine[1]/ns0:VATBase_VatAmountLine[1]" w:storeItemID="{54F5B11A-FF59-464C-BEF9-25E13AA26774}"/>
                    <w:text/>
                  </w:sdtPr>
                  <w:sdtContent>
                    <w:tc>
                      <w:tcPr>
                        <w:tcW w:w="1800" w:type="dxa"/>
                        <w:tcBorders>
                          <w:top w:val="single" w:color="auto" w:sz="12" w:space="0"/>
                          <w:bottom w:val="single" w:color="auto" w:sz="12" w:space="0"/>
                        </w:tcBorders>
                      </w:tcPr>
                      <w:p w:rsidRPr="00CE2AD5" w:rsidR="00E561BA" w:rsidP="006A57DA" w:rsidRDefault="00E561BA" w14:paraId="1AFC09BB" w14:textId="77777777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 w:rsidRPr="00CE2AD5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VATBase_VatAmountLine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Header/VATAmountLine/VATAmount_VatAmountLine"/>
                    <w:tag w:val="#Nav: Standard_Sales_Credit_Memo/1307"/>
                    <w:id w:val="1197042123"/>
                    <w:placeholder>
                      <w:docPart w:val="38623BAA75714F96B90D5440D6AC397D"/>
                    </w:placeholder>
                    <w:dataBinding w:prefixMappings="xmlns:ns0='urn:microsoft-dynamics-nav/reports/Standard_Sales_Credit_Memo/1307/'" w:xpath="/ns0:NavWordReportXmlPart[1]/ns0:Header[1]/ns0:VATAmountLine[1]/ns0:VATAmount_VatAmountLine[1]" w:storeItemID="{54F5B11A-FF59-464C-BEF9-25E13AA26774}"/>
                    <w:text/>
                  </w:sdtPr>
                  <w:sdtContent>
                    <w:tc>
                      <w:tcPr>
                        <w:tcW w:w="1800" w:type="dxa"/>
                        <w:tcBorders>
                          <w:top w:val="single" w:color="auto" w:sz="12" w:space="0"/>
                          <w:bottom w:val="single" w:color="auto" w:sz="12" w:space="0"/>
                        </w:tcBorders>
                      </w:tcPr>
                      <w:p w:rsidRPr="00CE2AD5" w:rsidR="00E561BA" w:rsidP="006A57DA" w:rsidRDefault="00E561BA" w14:paraId="520E0CB8" w14:textId="77777777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 w:rsidRPr="00CE2AD5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VATAmount_VatAmountLine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Header/VATAmountLine/ECPct_VatAmountLine"/>
                    <w:tag w:val="#Nav: Standard_Sales_Credit_Memo/1307"/>
                    <w:id w:val="-934127656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VATAmountLine[1]/ns0:ECPct_VatAmountLine[1]" w:storeItemID="{54F5B11A-FF59-464C-BEF9-25E13AA26774}"/>
                    <w:text/>
                  </w:sdtPr>
                  <w:sdtContent>
                    <w:tc>
                      <w:tcPr>
                        <w:tcW w:w="1710" w:type="dxa"/>
                        <w:tcBorders>
                          <w:top w:val="single" w:color="auto" w:sz="12" w:space="0"/>
                          <w:bottom w:val="single" w:color="auto" w:sz="12" w:space="0"/>
                        </w:tcBorders>
                      </w:tcPr>
                      <w:p w:rsidRPr="00CE2AD5" w:rsidR="00E561BA" w:rsidP="006A57DA" w:rsidRDefault="00391B74" w14:paraId="000ADB1F" w14:textId="5C1DB641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ECPct_VatAmountLine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Header/VATAmountLine/ECAmountLCY_VatAmountLine"/>
                    <w:tag w:val="#Nav: Standard_Sales_Credit_Memo/1307"/>
                    <w:id w:val="-1897421931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VATAmountLine[1]/ns0:ECAmountLCY_VatAmountLine[1]" w:storeItemID="{54F5B11A-FF59-464C-BEF9-25E13AA26774}"/>
                    <w:text/>
                  </w:sdtPr>
                  <w:sdtContent>
                    <w:tc>
                      <w:tcPr>
                        <w:tcW w:w="1800" w:type="dxa"/>
                        <w:tcBorders>
                          <w:top w:val="single" w:color="auto" w:sz="12" w:space="0"/>
                          <w:bottom w:val="single" w:color="auto" w:sz="12" w:space="0"/>
                        </w:tcBorders>
                      </w:tcPr>
                      <w:p w:rsidRPr="00CE2AD5" w:rsidR="00E561BA" w:rsidP="006A57DA" w:rsidRDefault="00391B74" w14:paraId="3B84D36F" w14:textId="4FA36E4A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ECAmountLCY_VatAmountLine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E561BA" w:rsidR="00E561BA" w:rsidTr="0001236B" w14:paraId="2A465330" w14:textId="77777777">
        <w:trPr>
          <w:cantSplit/>
        </w:trPr>
        <w:tc>
          <w:tcPr>
            <w:tcW w:w="1695" w:type="dxa"/>
          </w:tcPr>
          <w:p w:rsidRPr="0001236B" w:rsidR="00E561BA" w:rsidP="00BE0A17" w:rsidRDefault="0001236B" w14:paraId="0ABDFE8A" w14:textId="0A841DFA">
            <w:pPr>
              <w:keepNext/>
              <w:spacing w:before="120" w:after="60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CE2AD5">
              <w:rPr>
                <w:rFonts w:ascii="Century Gothic" w:hAnsi="Century Gothic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365" w:type="dxa"/>
          </w:tcPr>
          <w:p w:rsidRPr="00E561BA" w:rsidR="00E561BA" w:rsidP="00BE0A17" w:rsidRDefault="00E561BA" w14:paraId="35DAABCE" w14:textId="77777777">
            <w:pPr>
              <w:keepNext/>
              <w:spacing w:before="120" w:after="60"/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</w:p>
        </w:tc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id w:val="-1653676422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Totals[1]/ns0:TotalVATBaseLCY[1]" w:storeItemID="{54F5B11A-FF59-464C-BEF9-25E13AA26774}"/>
            <w:text/>
            <w:alias w:val="#Nav: /Header/Totals/TotalVATBaseLCY"/>
            <w:tag w:val="#Nav: Standard_Sales_Credit_Memo/1307"/>
          </w:sdtPr>
          <w:sdtContent>
            <w:tc>
              <w:tcPr>
                <w:tcW w:w="1800" w:type="dxa"/>
                <w:tcBorders>
                  <w:top w:val="single" w:color="auto" w:sz="12" w:space="0"/>
                </w:tcBorders>
              </w:tcPr>
              <w:p w:rsidRPr="00CE2AD5" w:rsidR="00E561BA" w:rsidP="00BE0A17" w:rsidRDefault="006A57DA" w14:paraId="20FDD61B" w14:textId="0FAED26C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TotalVATBaseLCY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id w:val="166034231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Totals[1]/ns0:TotalVATAmount[1]" w:storeItemID="{54F5B11A-FF59-464C-BEF9-25E13AA26774}"/>
            <w:text/>
            <w:alias w:val="#Nav: /Header/Totals/TotalVATAmount"/>
            <w:tag w:val="#Nav: Standard_Sales_Credit_Memo/1307"/>
          </w:sdtPr>
          <w:sdtContent>
            <w:tc>
              <w:tcPr>
                <w:tcW w:w="1800" w:type="dxa"/>
                <w:tcBorders>
                  <w:top w:val="single" w:color="auto" w:sz="12" w:space="0"/>
                </w:tcBorders>
              </w:tcPr>
              <w:p w:rsidRPr="00CE2AD5" w:rsidR="00E561BA" w:rsidP="00BE0A17" w:rsidRDefault="006A57DA" w14:paraId="450B7C3C" w14:textId="747610F8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TotalVATAmount</w:t>
                </w:r>
                <w:proofErr w:type="spellEnd"/>
              </w:p>
            </w:tc>
          </w:sdtContent>
        </w:sdt>
        <w:tc>
          <w:tcPr>
            <w:tcW w:w="1710" w:type="dxa"/>
            <w:tcBorders>
              <w:top w:val="single" w:color="auto" w:sz="12" w:space="0"/>
            </w:tcBorders>
          </w:tcPr>
          <w:p w:rsidRPr="00CE2AD5" w:rsidR="00E561BA" w:rsidP="00391B74" w:rsidRDefault="00E561BA" w14:paraId="64A9ED00" w14:textId="5CE6A612">
            <w:pPr>
              <w:keepNext/>
              <w:spacing w:before="120" w:after="60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Totals/TotalECAmount"/>
            <w:tag w:val="#Nav: Standard_Sales_Credit_Memo/1307"/>
            <w:id w:val="93918123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Totals[1]/ns0:TotalECAmount[1]" w:storeItemID="{54F5B11A-FF59-464C-BEF9-25E13AA26774}"/>
            <w:text/>
          </w:sdtPr>
          <w:sdtContent>
            <w:tc>
              <w:tcPr>
                <w:tcW w:w="1800" w:type="dxa"/>
                <w:tcBorders>
                  <w:top w:val="single" w:color="auto" w:sz="12" w:space="0"/>
                </w:tcBorders>
              </w:tcPr>
              <w:p w:rsidRPr="00CE2AD5" w:rsidR="00E561BA" w:rsidP="00BE0A17" w:rsidRDefault="00391B74" w14:paraId="65F605B8" w14:textId="249855A8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TotalECAmount</w:t>
                </w:r>
                <w:proofErr w:type="spellEnd"/>
              </w:p>
            </w:tc>
          </w:sdtContent>
        </w:sdt>
      </w:tr>
    </w:tbl>
    <w:p w:rsidRPr="005E42A0" w:rsidR="00E561BA" w:rsidP="005E42A0" w:rsidRDefault="00E561BA" w14:paraId="56AF73B0" w14:textId="77777777">
      <w:pPr>
        <w:keepNext/>
        <w:spacing w:before="60" w:after="60"/>
        <w:jc w:val="right"/>
        <w:rPr>
          <w:b/>
        </w:rPr>
      </w:pPr>
    </w:p>
    <w:sectPr w:rsidRPr="005E42A0" w:rsidR="00E561BA" w:rsidSect="008374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40A6" w:rsidP="00E40C63" w:rsidRDefault="000D40A6" w14:paraId="6E846873" w14:textId="77777777">
      <w:pPr>
        <w:spacing w:after="0"/>
      </w:pPr>
      <w:r>
        <w:separator/>
      </w:r>
    </w:p>
  </w:endnote>
  <w:endnote w:type="continuationSeparator" w:id="0">
    <w:p w:rsidR="000D40A6" w:rsidP="00E40C63" w:rsidRDefault="000D40A6" w14:paraId="0C1E7A7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6631" w:rsidRDefault="00AF6631" w14:paraId="6D765E19" w14:textId="77777777">
    <w:pPr>
      <w:pStyle w:val="Piedepgina"/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p w:rsidR="001D1CE2" w:rsidP="0090637C" w:rsidRDefault="00613E0D" w14:paraId="1E679666" w14:textId="6D6FA419">
          <w:pPr>
            <w:pStyle w:val="Sinespaciado"/>
            <w:rPr>
              <w:sz w:val="18"/>
              <w:szCs w:val="18"/>
            </w:rPr>
          </w:pPr>
          <w:r w:rsidRPr="00BE0A17">
            <w:rPr>
              <w:noProof/>
            </w:rPr>
            <w:drawing>
              <wp:inline distT="0" distB="0" distL="0" distR="0" wp14:anchorId="6EF75694" wp14:editId="21C16394">
                <wp:extent cx="6480810" cy="335280"/>
                <wp:effectExtent l="0" t="0" r="0" b="7620"/>
                <wp:docPr id="37864351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3992468" name=""/>
                        <pic:cNvPicPr/>
                      </pic:nvPicPr>
                      <pic:blipFill rotWithShape="1">
                        <a:blip r:embed="rId1"/>
                        <a:srcRect t="3649" b="1"/>
                        <a:stretch/>
                      </pic:blipFill>
                      <pic:spPr bwMode="auto">
                        <a:xfrm>
                          <a:off x="0" y="0"/>
                          <a:ext cx="6480810" cy="335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Pr="001D1CE2" w:rsidR="000E071F" w:rsidP="001D1CE2" w:rsidRDefault="000E071F" w14:paraId="634FD0D4" w14:textId="77777777">
    <w:pPr>
      <w:pStyle w:val="Piedepgina"/>
      <w:rPr>
        <w:sz w:val="12"/>
        <w:szCs w:val="12"/>
      </w:rPr>
    </w:pPr>
  </w:p>
</w:ftr>
</file>

<file path=word/footer3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355D8" w:rsidRDefault="00C355D8" w14:paraId="495D08E3" w14:textId="77777777">
    <w:pPr>
      <w:pStyle w:val="Piedepgina"/>
      <w:rPr>
        <w:noProof/>
      </w:rPr>
    </w:pPr>
  </w:p>
  <w:p w:rsidR="00BE0A17" w:rsidRDefault="00BE0A17" w14:paraId="1CD13D17" w14:textId="5CB29077">
    <w:pPr>
      <w:pStyle w:val="Piedepgina"/>
    </w:pPr>
    <w:r w:rsidRPr="00BE0A17">
      <w:rPr>
        <w:noProof/>
      </w:rPr>
      <w:drawing>
        <wp:inline distT="0" distB="0" distL="0" distR="0" wp14:anchorId="70A7D1B4" wp14:editId="30275184">
          <wp:extent cx="6480810" cy="335280"/>
          <wp:effectExtent l="0" t="0" r="0" b="7620"/>
          <wp:docPr id="179399246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3992468" name=""/>
                  <pic:cNvPicPr/>
                </pic:nvPicPr>
                <pic:blipFill rotWithShape="1">
                  <a:blip r:embed="rId1"/>
                  <a:srcRect t="3649" b="1"/>
                  <a:stretch/>
                </pic:blipFill>
                <pic:spPr bwMode="auto">
                  <a:xfrm>
                    <a:off x="0" y="0"/>
                    <a:ext cx="6480810" cy="3352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BE0A17" w:rsidRDefault="00BE0A17" w14:paraId="6B4DA574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40A6" w:rsidP="00E40C63" w:rsidRDefault="000D40A6" w14:paraId="61E6F578" w14:textId="77777777">
      <w:pPr>
        <w:spacing w:after="0"/>
      </w:pPr>
      <w:r>
        <w:separator/>
      </w:r>
    </w:p>
  </w:footnote>
  <w:footnote w:type="continuationSeparator" w:id="0">
    <w:p w:rsidR="000D40A6" w:rsidP="00E40C63" w:rsidRDefault="000D40A6" w14:paraId="38F78607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6631" w:rsidRDefault="00AF6631" w14:paraId="7F50277E" w14:textId="77777777">
    <w:pPr>
      <w:pStyle w:val="Encabezado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374B5" w:rsidP="008374B5" w:rsidRDefault="008374B5" w14:paraId="65113961" w14:textId="14F510D5">
    <w:r w:rsidRPr="00BE0A17">
      <w:rPr>
        <w:noProof/>
      </w:rPr>
      <w:drawing>
        <wp:anchor distT="0" distB="0" distL="114300" distR="114300" simplePos="0" relativeHeight="251661312" behindDoc="0" locked="0" layoutInCell="1" allowOverlap="1" wp14:editId="226BFAA1" wp14:anchorId="70525AA2">
          <wp:simplePos x="0" y="0"/>
          <wp:positionH relativeFrom="margin">
            <wp:align>right</wp:align>
          </wp:positionH>
          <wp:positionV relativeFrom="paragraph">
            <wp:posOffset>8255</wp:posOffset>
          </wp:positionV>
          <wp:extent cx="1546860" cy="297180"/>
          <wp:effectExtent l="0" t="0" r="0" b="7620"/>
          <wp:wrapSquare wrapText="bothSides"/>
          <wp:docPr id="1541527947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344643" name="Imagen 1" descr="Text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860" cy="297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noProof/>
        </w:rPr>
        <w:alias w:val="#Nav: /Header/CompanyPicture"/>
        <w:tag w:val="#Nav: Standard_Sales_Credit_Memo/1307"/>
        <w:id w:val="1300416588"/>
        <w:dataBinding w:prefixMappings="xmlns:ns0='urn:microsoft-dynamics-nav/reports/Standard_Sales_Credit_Memo/1307/'" w:xpath="/ns0:NavWordReportXmlPart[1]/ns0:Header[1]/ns0:CompanyPicture[1]" w:storeItemID="{54F5B11A-FF59-464C-BEF9-25E13AA26774}"/>
        <w:picture/>
      </w:sdtPr>
      <w:sdtContent>
        <w:r w:rsidRPr="001B5A8E">
          <w:rPr>
            <w:noProof/>
          </w:rPr>
          <w:drawing>
            <wp:inline distT="0" distB="0" distL="0" distR="0" wp14:anchorId="237ABD0B" wp14:editId="5361E60C">
              <wp:extent cx="635033" cy="635033"/>
              <wp:effectExtent l="0" t="0" r="0" b="0"/>
              <wp:docPr id="185446476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4464761" name="Imagen 1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33" cy="6350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69"/>
      <w:gridCol w:w="636"/>
      <w:gridCol w:w="1704"/>
      <w:gridCol w:w="855"/>
      <w:gridCol w:w="726"/>
      <w:gridCol w:w="688"/>
      <w:gridCol w:w="1441"/>
      <w:gridCol w:w="1887"/>
    </w:tblGrid>
    <w:tr w:rsidRPr="00D510CC" w:rsidR="008374B5" w:rsidTr="00592384" w14:paraId="09B044AD" w14:textId="77777777">
      <w:trPr>
        <w:trHeight w:val="194"/>
      </w:trPr>
      <w:tc>
        <w:tcPr>
          <w:tcW w:w="4808" w:type="dxa"/>
          <w:gridSpan w:val="3"/>
        </w:tcPr>
        <w:p w:rsidRPr="00D510CC" w:rsidR="008374B5" w:rsidP="008374B5" w:rsidRDefault="008374B5" w14:paraId="60D32FFA" w14:textId="77777777">
          <w:pPr>
            <w:spacing w:after="0"/>
            <w:rPr>
              <w:rFonts w:ascii="Century Gothic" w:hAnsi="Century Gothic"/>
              <w:b/>
              <w:bCs/>
              <w:sz w:val="16"/>
              <w:szCs w:val="16"/>
            </w:rPr>
          </w:pPr>
          <w:proofErr w:type="spellStart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>Dirección</w:t>
          </w:r>
          <w:proofErr w:type="spellEnd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 xml:space="preserve"> fiscal</w:t>
          </w:r>
        </w:p>
      </w:tc>
      <w:tc>
        <w:tcPr>
          <w:tcW w:w="2830" w:type="dxa"/>
          <w:gridSpan w:val="3"/>
        </w:tcPr>
        <w:p w:rsidRPr="00D510CC" w:rsidR="008374B5" w:rsidP="008374B5" w:rsidRDefault="008374B5" w14:paraId="20E47FAF" w14:textId="7104DD90">
          <w:pPr>
            <w:spacing w:after="0"/>
            <w:rPr>
              <w:rFonts w:ascii="Century Gothic" w:hAnsi="Century Gothic"/>
              <w:b/>
              <w:bCs/>
              <w:sz w:val="16"/>
              <w:szCs w:val="16"/>
            </w:rPr>
          </w:pPr>
        </w:p>
      </w:tc>
      <w:tc>
        <w:tcPr>
          <w:tcW w:w="2568" w:type="dxa"/>
          <w:gridSpan w:val="2"/>
        </w:tcPr>
        <w:p w:rsidRPr="00D510CC" w:rsidR="008374B5" w:rsidP="008374B5" w:rsidRDefault="008374B5" w14:paraId="79032BB2" w14:textId="484AC6B3">
          <w:pPr>
            <w:spacing w:after="0"/>
            <w:jc w:val="right"/>
            <w:rPr>
              <w:rFonts w:ascii="Century Gothic" w:hAnsi="Century Gothic"/>
              <w:b/>
              <w:bCs/>
              <w:sz w:val="16"/>
              <w:szCs w:val="16"/>
            </w:rPr>
          </w:pPr>
          <w:r w:rsidRPr="00D510CC">
            <w:rPr>
              <w:rFonts w:ascii="Century Gothic" w:hAnsi="Century Gothic"/>
              <w:b/>
              <w:bCs/>
              <w:sz w:val="24"/>
              <w:szCs w:val="24"/>
            </w:rPr>
            <w:t>A</w:t>
          </w:r>
          <w:r w:rsidR="00AF6631">
            <w:rPr>
              <w:rFonts w:ascii="Century Gothic" w:hAnsi="Century Gothic"/>
              <w:b/>
              <w:bCs/>
              <w:sz w:val="24"/>
              <w:szCs w:val="24"/>
            </w:rPr>
            <w:t>BONO</w:t>
          </w:r>
        </w:p>
      </w:tc>
    </w:tr>
    <w:tr w:rsidRPr="00D510CC" w:rsidR="008374B5" w:rsidTr="00592384" w14:paraId="39841DB8" w14:textId="77777777">
      <w:trPr>
        <w:trHeight w:val="13"/>
      </w:trPr>
      <w:sdt>
        <w:sdtPr>
          <w:rPr>
            <w:rFonts w:ascii="Century Gothic" w:hAnsi="Century Gothic"/>
            <w:b/>
            <w:bCs/>
            <w:sz w:val="16"/>
            <w:szCs w:val="16"/>
          </w:rPr>
          <w:alias w:val="#Nav: /Header/CustomerAddress1"/>
          <w:tag w:val="#Nav: Standard_Sales_Credit_Memo/1307"/>
          <w:id w:val="1931163056"/>
          <w:placeholder>
            <w:docPart w:val="15F4CBB71C364C0DA2EE2B5473B11744"/>
          </w:placeholder>
          <w:dataBinding w:prefixMappings="xmlns:ns0='urn:microsoft-dynamics-nav/reports/Standard_Sales_Credit_Memo/1307/'" w:xpath="/ns0:NavWordReportXmlPart[1]/ns0:Header[1]/ns0:CustomerAddress1[1]" w:storeItemID="{54F5B11A-FF59-464C-BEF9-25E13AA26774}"/>
          <w:text/>
        </w:sdtPr>
        <w:sdtEndPr>
          <w:rPr>
            <w:b w:val="0"/>
            <w:bCs w:val="0"/>
          </w:rPr>
        </w:sdtEnd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4A4761CF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CustomerAddress1</w:t>
              </w:r>
            </w:p>
          </w:tc>
        </w:sdtContent>
      </w:sdt>
      <w:tc>
        <w:tcPr>
          <w:tcW w:w="2830" w:type="dxa"/>
          <w:gridSpan w:val="3"/>
        </w:tcPr>
        <w:p w:rsidRPr="00D510CC" w:rsidR="008374B5" w:rsidP="008374B5" w:rsidRDefault="008374B5" w14:paraId="2F802E8C" w14:textId="4D6E6397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568" w:type="dxa"/>
          <w:gridSpan w:val="2"/>
        </w:tcPr>
        <w:p w:rsidRPr="00D510CC" w:rsidR="008374B5" w:rsidP="008374B5" w:rsidRDefault="00000000" w14:paraId="63867D5C" w14:textId="77777777">
          <w:pPr>
            <w:pStyle w:val="Subttulo"/>
            <w:jc w:val="right"/>
            <w:rPr>
              <w:rFonts w:ascii="Century Gothic" w:hAnsi="Century Gothic"/>
              <w:bCs/>
              <w:sz w:val="16"/>
              <w:szCs w:val="16"/>
              <w:lang w:val="fr-BE"/>
            </w:rPr>
          </w:pPr>
          <w:sdt>
            <w:sdtPr>
              <w:rPr>
                <w:rFonts w:ascii="Century Gothic" w:hAnsi="Century Gothic"/>
                <w:sz w:val="16"/>
                <w:szCs w:val="16"/>
                <w:lang w:val="fr-BE"/>
              </w:rPr>
              <w:alias w:val="#Nav: /Header/Page_Lbl"/>
              <w:tag w:val="#Nav: Standard_Sales_Credit_Memo/1307"/>
              <w:id w:val="-273861517"/>
              <w:placeholder>
                <w:docPart w:val="A8D1C0E0001C4BD3B976FDF5F057A8A3"/>
              </w:placeholder>
              <w:dataBinding w:prefixMappings="xmlns:ns0='urn:microsoft-dynamics-nav/reports/Standard_Sales_Credit_Memo/1307/'" w:xpath="/ns0:NavWordReportXmlPart[1]/ns0:Header[1]/ns0:Page_Lbl[1]" w:storeItemID="{54F5B11A-FF59-464C-BEF9-25E13AA26774}"/>
              <w:text/>
            </w:sdtPr>
            <w:sdtContent>
              <w:proofErr w:type="spellStart"/>
              <w:r w:rsidRPr="00D510CC" w:rsidR="008374B5">
                <w:rPr>
                  <w:rFonts w:ascii="Century Gothic" w:hAnsi="Century Gothic"/>
                  <w:sz w:val="16"/>
                  <w:szCs w:val="16"/>
                  <w:lang w:val="fr-BE"/>
                </w:rPr>
                <w:t>Page_Lbl</w:t>
              </w:r>
              <w:proofErr w:type="spellEnd"/>
            </w:sdtContent>
          </w:sdt>
          <w:r w:rsidRPr="00D510CC" w:rsidR="008374B5">
            <w:rPr>
              <w:rFonts w:ascii="Century Gothic" w:hAnsi="Century Gothic"/>
              <w:sz w:val="16"/>
              <w:szCs w:val="16"/>
              <w:lang w:val="fr-BE"/>
            </w:rPr>
            <w:t xml:space="preserve">  </w:t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fldChar w:fldCharType="begin"/>
          </w:r>
          <w:r w:rsidRPr="00D510CC" w:rsidR="008374B5">
            <w:rPr>
              <w:rFonts w:ascii="Century Gothic" w:hAnsi="Century Gothic"/>
              <w:bCs/>
              <w:sz w:val="16"/>
              <w:szCs w:val="16"/>
              <w:lang w:val="fr-BE"/>
            </w:rPr>
            <w:instrText xml:space="preserve"> PAGE  \* Arabic  \* MERGEFORMAT </w:instrText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fldChar w:fldCharType="separate"/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t>1</w:t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fldChar w:fldCharType="end"/>
          </w:r>
          <w:r w:rsidRPr="00D510CC" w:rsidR="008374B5">
            <w:rPr>
              <w:rFonts w:ascii="Century Gothic" w:hAnsi="Century Gothic"/>
              <w:sz w:val="16"/>
              <w:szCs w:val="16"/>
              <w:lang w:val="fr-BE"/>
            </w:rPr>
            <w:t xml:space="preserve"> / </w:t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fldChar w:fldCharType="begin"/>
          </w:r>
          <w:r w:rsidRPr="00D510CC" w:rsidR="008374B5">
            <w:rPr>
              <w:rFonts w:ascii="Century Gothic" w:hAnsi="Century Gothic"/>
              <w:bCs/>
              <w:sz w:val="16"/>
              <w:szCs w:val="16"/>
              <w:lang w:val="fr-BE"/>
            </w:rPr>
            <w:instrText xml:space="preserve"> NUMPAGES  \* Arabic  \* MERGEFORMAT </w:instrText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fldChar w:fldCharType="separate"/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t>2</w:t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fldChar w:fldCharType="end"/>
          </w:r>
        </w:p>
      </w:tc>
    </w:tr>
    <w:tr w:rsidRPr="00D510CC" w:rsidR="008374B5" w:rsidTr="00592384" w14:paraId="30554B60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2"/>
          <w:tag w:val="#Nav: Standard_Sales_Credit_Memo/1307"/>
          <w:id w:val="2121562650"/>
          <w:placeholder>
            <w:docPart w:val="32BF83012C254DA6944216CF4E3AE400"/>
          </w:placeholder>
          <w:dataBinding w:prefixMappings="xmlns:ns0='urn:microsoft-dynamics-nav/reports/Standard_Sales_Credit_Memo/1307/'" w:xpath="/ns0:NavWordReportXmlPart[1]/ns0:Header[1]/ns0:CustomerAddress2[1]" w:storeItemID="{54F5B11A-FF59-464C-BEF9-25E13AA26774}"/>
          <w:text/>
        </w:sdt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1C74F9E2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CustomerAddress2</w:t>
              </w:r>
            </w:p>
          </w:tc>
        </w:sdtContent>
      </w:sdt>
      <w:tc>
        <w:tcPr>
          <w:tcW w:w="2830" w:type="dxa"/>
          <w:gridSpan w:val="3"/>
        </w:tcPr>
        <w:p w:rsidRPr="00D510CC" w:rsidR="008374B5" w:rsidP="008374B5" w:rsidRDefault="008374B5" w14:paraId="4EA30501" w14:textId="3DB30EA9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568" w:type="dxa"/>
          <w:gridSpan w:val="2"/>
        </w:tcPr>
        <w:p w:rsidRPr="00D510CC" w:rsidR="008374B5" w:rsidP="008374B5" w:rsidRDefault="008374B5" w14:paraId="5F03D027" w14:textId="77777777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8374B5" w:rsidTr="00592384" w14:paraId="11472975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3"/>
          <w:tag w:val="#Nav: Standard_Sales_Credit_Memo/1307"/>
          <w:id w:val="395168572"/>
          <w:placeholder>
            <w:docPart w:val="4BFD25A2A026495EAD04653DB2E08E03"/>
          </w:placeholder>
          <w:dataBinding w:prefixMappings="xmlns:ns0='urn:microsoft-dynamics-nav/reports/Standard_Sales_Credit_Memo/1307/'" w:xpath="/ns0:NavWordReportXmlPart[1]/ns0:Header[1]/ns0:CustomerAddress3[1]" w:storeItemID="{54F5B11A-FF59-464C-BEF9-25E13AA26774}"/>
          <w:text/>
        </w:sdt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5339683B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CustomerAddress3</w:t>
              </w:r>
            </w:p>
          </w:tc>
        </w:sdtContent>
      </w:sdt>
      <w:tc>
        <w:tcPr>
          <w:tcW w:w="2830" w:type="dxa"/>
          <w:gridSpan w:val="3"/>
        </w:tcPr>
        <w:p w:rsidRPr="00D510CC" w:rsidR="008374B5" w:rsidP="008374B5" w:rsidRDefault="008374B5" w14:paraId="5C608EC7" w14:textId="7CE00933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1"/>
          <w:tag w:val="#Nav: Standard_Sales_Credit_Memo/1307"/>
          <w:id w:val="951975594"/>
          <w:placeholder>
            <w:docPart w:val="7C7ADBCDE06349A0B0A2C5D8761A29C8"/>
          </w:placeholder>
          <w:dataBinding w:prefixMappings="xmlns:ns0='urn:microsoft-dynamics-nav/reports/Standard_Sales_Credit_Memo/1307/'" w:xpath="/ns0:NavWordReportXmlPart[1]/ns0:Header[1]/ns0:CompanyAddress1[1]" w:storeItemID="{54F5B11A-FF59-464C-BEF9-25E13AA26774}"/>
          <w:text/>
        </w:sdtPr>
        <w:sdtContent>
          <w:tc>
            <w:tcPr>
              <w:tcW w:w="2568" w:type="dxa"/>
              <w:gridSpan w:val="2"/>
            </w:tcPr>
            <w:p w:rsidRPr="00D510CC" w:rsidR="008374B5" w:rsidP="008374B5" w:rsidRDefault="008374B5" w14:paraId="7F523EFB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CompanyAddress1</w:t>
              </w:r>
            </w:p>
          </w:tc>
        </w:sdtContent>
      </w:sdt>
    </w:tr>
    <w:tr w:rsidRPr="00D510CC" w:rsidR="008374B5" w:rsidTr="00592384" w14:paraId="596EEC27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4"/>
          <w:tag w:val="#Nav: Standard_Sales_Credit_Memo/1307"/>
          <w:id w:val="574252792"/>
          <w:placeholder>
            <w:docPart w:val="202275E31E4548108FD255E7860A2AE9"/>
          </w:placeholder>
          <w:dataBinding w:prefixMappings="xmlns:ns0='urn:microsoft-dynamics-nav/reports/Standard_Sales_Credit_Memo/1307/'" w:xpath="/ns0:NavWordReportXmlPart[1]/ns0:Header[1]/ns0:CustomerAddress4[1]" w:storeItemID="{54F5B11A-FF59-464C-BEF9-25E13AA26774}"/>
          <w:text/>
        </w:sdt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720E3429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CustomerAddress4</w:t>
              </w:r>
            </w:p>
          </w:tc>
        </w:sdtContent>
      </w:sdt>
      <w:tc>
        <w:tcPr>
          <w:tcW w:w="2830" w:type="dxa"/>
          <w:gridSpan w:val="3"/>
        </w:tcPr>
        <w:p w:rsidRPr="00D510CC" w:rsidR="008374B5" w:rsidP="008374B5" w:rsidRDefault="008374B5" w14:paraId="25F3EDC0" w14:textId="2964D133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2"/>
          <w:tag w:val="#Nav: Standard_Sales_Credit_Memo/1307"/>
          <w:id w:val="-88316863"/>
          <w:placeholder>
            <w:docPart w:val="15B652D2DAE44E0D96D18B0DF2A1AEA1"/>
          </w:placeholder>
          <w:dataBinding w:prefixMappings="xmlns:ns0='urn:microsoft-dynamics-nav/reports/Standard_Sales_Credit_Memo/1307/'" w:xpath="/ns0:NavWordReportXmlPart[1]/ns0:Header[1]/ns0:CompanyAddress2[1]" w:storeItemID="{54F5B11A-FF59-464C-BEF9-25E13AA26774}"/>
          <w:text/>
        </w:sdtPr>
        <w:sdtContent>
          <w:tc>
            <w:tcPr>
              <w:tcW w:w="2568" w:type="dxa"/>
              <w:gridSpan w:val="2"/>
            </w:tcPr>
            <w:p w:rsidRPr="00D510CC" w:rsidR="008374B5" w:rsidP="008374B5" w:rsidRDefault="008374B5" w14:paraId="19F4A51C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CompanyAddress2</w:t>
              </w:r>
            </w:p>
          </w:tc>
        </w:sdtContent>
      </w:sdt>
    </w:tr>
    <w:tr w:rsidRPr="00D510CC" w:rsidR="008374B5" w:rsidTr="00592384" w14:paraId="623FC91F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5"/>
          <w:tag w:val="#Nav: Standard_Sales_Credit_Memo/1307"/>
          <w:id w:val="1961680666"/>
          <w:placeholder>
            <w:docPart w:val="29E4BA30DB704BA98A551CA1A84E7B82"/>
          </w:placeholder>
          <w:dataBinding w:prefixMappings="xmlns:ns0='urn:microsoft-dynamics-nav/reports/Standard_Sales_Credit_Memo/1307/'" w:xpath="/ns0:NavWordReportXmlPart[1]/ns0:Header[1]/ns0:CustomerAddress5[1]" w:storeItemID="{54F5B11A-FF59-464C-BEF9-25E13AA26774}"/>
          <w:text/>
        </w:sdt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0F666ADD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CustomerAddress5</w:t>
              </w:r>
            </w:p>
          </w:tc>
        </w:sdtContent>
      </w:sdt>
      <w:tc>
        <w:tcPr>
          <w:tcW w:w="2830" w:type="dxa"/>
          <w:gridSpan w:val="3"/>
        </w:tcPr>
        <w:p w:rsidRPr="00D510CC" w:rsidR="008374B5" w:rsidP="008374B5" w:rsidRDefault="008374B5" w14:paraId="671E59D4" w14:textId="0A154AC1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3"/>
          <w:tag w:val="#Nav: Standard_Sales_Credit_Memo/1307"/>
          <w:id w:val="-1897817757"/>
          <w:placeholder>
            <w:docPart w:val="39A62D5F006D4C73B416F64C39151A08"/>
          </w:placeholder>
          <w:dataBinding w:prefixMappings="xmlns:ns0='urn:microsoft-dynamics-nav/reports/Standard_Sales_Credit_Memo/1307/'" w:xpath="/ns0:NavWordReportXmlPart[1]/ns0:Header[1]/ns0:CompanyAddress3[1]" w:storeItemID="{54F5B11A-FF59-464C-BEF9-25E13AA26774}"/>
          <w:text/>
        </w:sdtPr>
        <w:sdtContent>
          <w:tc>
            <w:tcPr>
              <w:tcW w:w="2568" w:type="dxa"/>
              <w:gridSpan w:val="2"/>
            </w:tcPr>
            <w:p w:rsidRPr="00D510CC" w:rsidR="008374B5" w:rsidP="008374B5" w:rsidRDefault="008374B5" w14:paraId="1269070A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CompanyAddress3</w:t>
              </w:r>
            </w:p>
          </w:tc>
        </w:sdtContent>
      </w:sdt>
    </w:tr>
    <w:tr w:rsidRPr="00D510CC" w:rsidR="008374B5" w:rsidTr="00592384" w14:paraId="3BB772CD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6"/>
          <w:tag w:val="#Nav: Standard_Sales_Credit_Memo/1307"/>
          <w:id w:val="-575903630"/>
          <w:placeholder>
            <w:docPart w:val="EDA8804FBB2140B9897FBD877A2F1280"/>
          </w:placeholder>
          <w:dataBinding w:prefixMappings="xmlns:ns0='urn:microsoft-dynamics-nav/reports/Standard_Sales_Credit_Memo/1307/'" w:xpath="/ns0:NavWordReportXmlPart[1]/ns0:Header[1]/ns0:CustomerAddress6[1]" w:storeItemID="{54F5B11A-FF59-464C-BEF9-25E13AA26774}"/>
          <w:text/>
        </w:sdt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441396D5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CustomerAddress6</w:t>
              </w:r>
            </w:p>
          </w:tc>
        </w:sdtContent>
      </w:sdt>
      <w:tc>
        <w:tcPr>
          <w:tcW w:w="2830" w:type="dxa"/>
          <w:gridSpan w:val="3"/>
        </w:tcPr>
        <w:p w:rsidRPr="00D510CC" w:rsidR="008374B5" w:rsidP="008374B5" w:rsidRDefault="008374B5" w14:paraId="3E8E4AC9" w14:textId="70E86C4D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4"/>
          <w:tag w:val="#Nav: Standard_Sales_Credit_Memo/1307"/>
          <w:id w:val="-1768142817"/>
          <w:placeholder>
            <w:docPart w:val="113544F1770345DBBABFCCA03948E38F"/>
          </w:placeholder>
          <w:dataBinding w:prefixMappings="xmlns:ns0='urn:microsoft-dynamics-nav/reports/Standard_Sales_Credit_Memo/1307/'" w:xpath="/ns0:NavWordReportXmlPart[1]/ns0:Header[1]/ns0:CompanyAddress4[1]" w:storeItemID="{54F5B11A-FF59-464C-BEF9-25E13AA26774}"/>
          <w:text/>
        </w:sdtPr>
        <w:sdtContent>
          <w:tc>
            <w:tcPr>
              <w:tcW w:w="2568" w:type="dxa"/>
              <w:gridSpan w:val="2"/>
            </w:tcPr>
            <w:p w:rsidRPr="00D510CC" w:rsidR="008374B5" w:rsidP="008374B5" w:rsidRDefault="008374B5" w14:paraId="73D7DFF3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CompanyAddress4</w:t>
              </w:r>
            </w:p>
          </w:tc>
        </w:sdtContent>
      </w:sdt>
    </w:tr>
    <w:tr w:rsidRPr="00D510CC" w:rsidR="008374B5" w:rsidTr="00592384" w14:paraId="003588B9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7"/>
          <w:tag w:val="#Nav: Standard_Sales_Credit_Memo/1307"/>
          <w:id w:val="804208830"/>
          <w:placeholder>
            <w:docPart w:val="129B11ED77B84DFBAB9712EE20FFF001"/>
          </w:placeholder>
          <w:dataBinding w:prefixMappings="xmlns:ns0='urn:microsoft-dynamics-nav/reports/Standard_Sales_Credit_Memo/1307/'" w:xpath="/ns0:NavWordReportXmlPart[1]/ns0:Header[1]/ns0:CustomerAddress7[1]" w:storeItemID="{54F5B11A-FF59-464C-BEF9-25E13AA26774}"/>
          <w:text/>
        </w:sdt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07BBF054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CustomerAddress7</w:t>
              </w:r>
            </w:p>
          </w:tc>
        </w:sdtContent>
      </w:sdt>
      <w:tc>
        <w:tcPr>
          <w:tcW w:w="2830" w:type="dxa"/>
          <w:gridSpan w:val="3"/>
        </w:tcPr>
        <w:p w:rsidRPr="00D510CC" w:rsidR="008374B5" w:rsidP="008374B5" w:rsidRDefault="008374B5" w14:paraId="4FFF6F6D" w14:textId="11C8B1C5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5"/>
          <w:tag w:val="#Nav: Standard_Sales_Credit_Memo/1307"/>
          <w:id w:val="1037779137"/>
          <w:placeholder>
            <w:docPart w:val="3728D44FD3914D90942A5B4ADAB3B413"/>
          </w:placeholder>
          <w:dataBinding w:prefixMappings="xmlns:ns0='urn:microsoft-dynamics-nav/reports/Standard_Sales_Credit_Memo/1307/'" w:xpath="/ns0:NavWordReportXmlPart[1]/ns0:Header[1]/ns0:CompanyAddress5[1]" w:storeItemID="{54F5B11A-FF59-464C-BEF9-25E13AA26774}"/>
          <w:text/>
        </w:sdtPr>
        <w:sdtContent>
          <w:tc>
            <w:tcPr>
              <w:tcW w:w="2568" w:type="dxa"/>
              <w:gridSpan w:val="2"/>
            </w:tcPr>
            <w:p w:rsidRPr="00D510CC" w:rsidR="008374B5" w:rsidP="008374B5" w:rsidRDefault="008374B5" w14:paraId="1562892F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CompanyAddress5</w:t>
              </w:r>
            </w:p>
          </w:tc>
        </w:sdtContent>
      </w:sdt>
    </w:tr>
    <w:tr w:rsidRPr="00D510CC" w:rsidR="008374B5" w:rsidTr="00592384" w14:paraId="0F946372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8"/>
          <w:tag w:val="#Nav: Standard_Sales_Credit_Memo/1307"/>
          <w:id w:val="-1947927374"/>
          <w:placeholder>
            <w:docPart w:val="EE07F79BC1F1403A882FC1C79A70C066"/>
          </w:placeholder>
          <w:dataBinding w:prefixMappings="xmlns:ns0='urn:microsoft-dynamics-nav/reports/Standard_Sales_Credit_Memo/1307/'" w:xpath="/ns0:NavWordReportXmlPart[1]/ns0:Header[1]/ns0:CustomerAddress8[1]" w:storeItemID="{54F5B11A-FF59-464C-BEF9-25E13AA26774}"/>
          <w:text/>
        </w:sdt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20CAE0F9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CustomerAddress8</w:t>
              </w:r>
            </w:p>
          </w:tc>
        </w:sdtContent>
      </w:sdt>
      <w:tc>
        <w:tcPr>
          <w:tcW w:w="2830" w:type="dxa"/>
          <w:gridSpan w:val="3"/>
        </w:tcPr>
        <w:p w:rsidRPr="00D510CC" w:rsidR="008374B5" w:rsidP="008374B5" w:rsidRDefault="008374B5" w14:paraId="22257A0A" w14:textId="466DCAFB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6"/>
          <w:tag w:val="#Nav: Standard_Sales_Credit_Memo/1307"/>
          <w:id w:val="278228711"/>
          <w:placeholder>
            <w:docPart w:val="01A73EFA86494A3E987D5E42EEF7FF0C"/>
          </w:placeholder>
          <w:dataBinding w:prefixMappings="xmlns:ns0='urn:microsoft-dynamics-nav/reports/Standard_Sales_Credit_Memo/1307/'" w:xpath="/ns0:NavWordReportXmlPart[1]/ns0:Header[1]/ns0:CompanyAddress6[1]" w:storeItemID="{54F5B11A-FF59-464C-BEF9-25E13AA26774}"/>
          <w:text/>
        </w:sdtPr>
        <w:sdtContent>
          <w:tc>
            <w:tcPr>
              <w:tcW w:w="2568" w:type="dxa"/>
              <w:gridSpan w:val="2"/>
            </w:tcPr>
            <w:p w:rsidRPr="00D510CC" w:rsidR="008374B5" w:rsidP="008374B5" w:rsidRDefault="008374B5" w14:paraId="12C7A1BC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CompanyAddress6</w:t>
              </w:r>
            </w:p>
          </w:tc>
        </w:sdtContent>
      </w:sdt>
    </w:tr>
    <w:tr w:rsidRPr="00D510CC" w:rsidR="008374B5" w:rsidTr="00592384" w14:paraId="3DF882FC" w14:textId="77777777">
      <w:trPr>
        <w:trHeight w:val="13"/>
      </w:trPr>
      <w:tc>
        <w:tcPr>
          <w:tcW w:w="2402" w:type="dxa"/>
        </w:tcPr>
        <w:p w:rsidRPr="00D510CC" w:rsidR="008374B5" w:rsidP="008374B5" w:rsidRDefault="00000000" w14:paraId="4AB7BE17" w14:textId="77777777">
          <w:pPr>
            <w:spacing w:after="0"/>
            <w:rPr>
              <w:rFonts w:ascii="Century Gothic" w:hAnsi="Century Gothic"/>
              <w:b/>
              <w:bCs/>
              <w:sz w:val="16"/>
              <w:szCs w:val="16"/>
            </w:rPr>
          </w:pPr>
          <w:sdt>
            <w:sdtPr>
              <w:rPr>
                <w:rFonts w:ascii="Century Gothic" w:hAnsi="Century Gothic"/>
                <w:b/>
                <w:bCs/>
                <w:sz w:val="16"/>
                <w:szCs w:val="16"/>
                <w:lang w:val="fr-BE"/>
              </w:rPr>
              <w:alias w:val="#Nav: /Header/DocumentTitle_Lbl"/>
              <w:tag w:val="#Nav: Standard_Sales_Credit_Memo/1307"/>
              <w:id w:val="-610212789"/>
              <w:placeholder>
                <w:docPart w:val="F791293916AA43B4B69A8CB8F956BA93"/>
              </w:placeholder>
              <w:dataBinding w:prefixMappings="xmlns:ns0='urn:microsoft-dynamics-nav/reports/Standard_Sales_Credit_Memo/1307/'" w:xpath="/ns0:NavWordReportXmlPart[1]/ns0:Header[1]/ns0:DocumentTitle_Lbl[1]" w:storeItemID="{54F5B11A-FF59-464C-BEF9-25E13AA26774}"/>
              <w:text/>
            </w:sdtPr>
            <w:sdtContent>
              <w:proofErr w:type="spellStart"/>
              <w:r w:rsidRPr="00D510CC" w:rsidR="008374B5">
                <w:rPr>
                  <w:rFonts w:ascii="Century Gothic" w:hAnsi="Century Gothic"/>
                  <w:b/>
                  <w:bCs/>
                  <w:sz w:val="16"/>
                  <w:szCs w:val="16"/>
                  <w:lang w:val="fr-BE"/>
                </w:rPr>
                <w:t>DocumentTitle_Lbl</w:t>
              </w:r>
              <w:proofErr w:type="spellEnd"/>
            </w:sdtContent>
          </w:sdt>
          <w:r w:rsidRPr="00D510CC" w:rsidR="008374B5">
            <w:rPr>
              <w:rFonts w:ascii="Century Gothic" w:hAnsi="Century Gothic"/>
              <w:b/>
              <w:bCs/>
              <w:sz w:val="16"/>
              <w:szCs w:val="16"/>
              <w:lang w:val="fr-BE"/>
            </w:rPr>
            <w:t xml:space="preserve"> </w:t>
          </w:r>
        </w:p>
      </w:tc>
      <w:tc>
        <w:tcPr>
          <w:tcW w:w="2406" w:type="dxa"/>
          <w:gridSpan w:val="2"/>
        </w:tcPr>
        <w:p w:rsidRPr="00D510CC" w:rsidR="008374B5" w:rsidP="008374B5" w:rsidRDefault="00000000" w14:paraId="0604629C" w14:textId="77777777">
          <w:pPr>
            <w:spacing w:after="0"/>
            <w:jc w:val="center"/>
            <w:rPr>
              <w:rFonts w:ascii="Century Gothic" w:hAnsi="Century Gothic"/>
              <w:b/>
              <w:bCs/>
              <w:sz w:val="16"/>
              <w:szCs w:val="16"/>
            </w:rPr>
          </w:pPr>
          <w:sdt>
            <w:sdtPr>
              <w:rPr>
                <w:rFonts w:ascii="Century Gothic" w:hAnsi="Century Gothic"/>
                <w:b/>
                <w:bCs/>
                <w:sz w:val="16"/>
                <w:szCs w:val="16"/>
                <w:lang w:val="fr-BE"/>
              </w:rPr>
              <w:alias w:val="#Nav: /Header/DocumentNo"/>
              <w:tag w:val="#Nav: Standard_Sales_Credit_Memo/1307"/>
              <w:id w:val="1999611531"/>
              <w:placeholder>
                <w:docPart w:val="7C9B35E8117B4501A0BA8969A1CA8424"/>
              </w:placeholder>
              <w:dataBinding w:prefixMappings="xmlns:ns0='urn:microsoft-dynamics-nav/reports/Standard_Sales_Credit_Memo/1307/'" w:xpath="/ns0:NavWordReportXmlPart[1]/ns0:Header[1]/ns0:DocumentNo[1]" w:storeItemID="{54F5B11A-FF59-464C-BEF9-25E13AA26774}"/>
              <w:text/>
            </w:sdtPr>
            <w:sdtContent>
              <w:proofErr w:type="spellStart"/>
              <w:r w:rsidRPr="00D510CC" w:rsidR="008374B5">
                <w:rPr>
                  <w:rFonts w:ascii="Century Gothic" w:hAnsi="Century Gothic"/>
                  <w:b/>
                  <w:bCs/>
                  <w:sz w:val="16"/>
                  <w:szCs w:val="16"/>
                  <w:lang w:val="fr-BE"/>
                </w:rPr>
                <w:t>DocumentNo</w:t>
              </w:r>
              <w:proofErr w:type="spellEnd"/>
            </w:sdtContent>
          </w:sdt>
        </w:p>
      </w:tc>
      <w:tc>
        <w:tcPr>
          <w:tcW w:w="2830" w:type="dxa"/>
          <w:gridSpan w:val="3"/>
        </w:tcPr>
        <w:p w:rsidRPr="00D510CC" w:rsidR="008374B5" w:rsidP="008374B5" w:rsidRDefault="008374B5" w14:paraId="71479D83" w14:textId="77777777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568" w:type="dxa"/>
          <w:gridSpan w:val="2"/>
        </w:tcPr>
        <w:p w:rsidRPr="00D510CC" w:rsidR="008374B5" w:rsidP="008374B5" w:rsidRDefault="008374B5" w14:paraId="6372962F" w14:textId="77777777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8374B5" w:rsidTr="00592384" w14:paraId="6A270FB6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ompanyVATRegistrationNo_Lbl"/>
          <w:tag w:val="#Nav: Standard_Sales_Credit_Memo/1307"/>
          <w:id w:val="1989359507"/>
          <w:placeholder>
            <w:docPart w:val="CD47C64DA94A4F449851315004E8A83A"/>
          </w:placeholder>
          <w:dataBinding w:prefixMappings="xmlns:ns0='urn:microsoft-dynamics-nav/reports/Standard_Sales_Credit_Memo/1307/'" w:xpath="/ns0:NavWordReportXmlPart[1]/ns0:Header[1]/ns0:CompanyVATRegistrationNo_Lbl[1]" w:storeItemID="{54F5B11A-FF59-464C-BEF9-25E13AA26774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01C5C555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CompanyVATRegistrationNo_Lbl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VATRegistrationNo"/>
          <w:tag w:val="#Nav: Standard_Sales_Credit_Memo/1307"/>
          <w:id w:val="1543094479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VATRegistrationNo[1]" w:storeItemID="{54F5B11A-FF59-464C-BEF9-25E13AA26774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1B3001CF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>
                <w:rPr>
                  <w:rFonts w:ascii="Century Gothic" w:hAnsi="Century Gothic"/>
                  <w:sz w:val="16"/>
                  <w:szCs w:val="16"/>
                </w:rPr>
                <w:t>VATRegistrationNo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8374B5" w:rsidP="008374B5" w:rsidRDefault="008374B5" w14:paraId="1BC210F6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PhoneNo_Lbl"/>
          <w:tag w:val="#Nav: Standard_Sales_Credit_Memo/1307"/>
          <w:id w:val="559830140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CompanyPhoneNo_Lbl[1]" w:storeItemID="{54F5B11A-FF59-464C-BEF9-25E13AA26774}"/>
          <w:text/>
        </w:sdtPr>
        <w:sdtContent>
          <w:tc>
            <w:tcPr>
              <w:tcW w:w="1593" w:type="dxa"/>
              <w:gridSpan w:val="2"/>
            </w:tcPr>
            <w:p w:rsidRPr="00D510CC" w:rsidR="008374B5" w:rsidP="008374B5" w:rsidRDefault="008374B5" w14:paraId="7F115EAB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PhoneNo"/>
          <w:tag w:val="#Nav: Standard_Sales_Credit_Memo/1307"/>
          <w:id w:val="2065361070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CompanyPhoneNo[1]" w:storeItemID="{54F5B11A-FF59-464C-BEF9-25E13AA26774}"/>
          <w:text/>
        </w:sdtPr>
        <w:sdtContent>
          <w:tc>
            <w:tcPr>
              <w:tcW w:w="1488" w:type="dxa"/>
            </w:tcPr>
            <w:p w:rsidRPr="00D510CC" w:rsidR="008374B5" w:rsidP="008374B5" w:rsidRDefault="008374B5" w14:paraId="5869B3E4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CompanyPhoneNo</w:t>
              </w:r>
              <w:proofErr w:type="spellEnd"/>
            </w:p>
          </w:tc>
        </w:sdtContent>
      </w:sdt>
    </w:tr>
    <w:tr w:rsidRPr="00D510CC" w:rsidR="008374B5" w:rsidTr="00592384" w14:paraId="10A1F47E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  <w:lang w:val="da-DK"/>
          </w:rPr>
          <w:alias w:val="#Nav: /Header/YourReference_Lbl"/>
          <w:tag w:val="#Nav: Standard_Sales_Credit_Memo/1307"/>
          <w:id w:val="-749666874"/>
          <w:placeholder>
            <w:docPart w:val="858FEFB311CD4A85AC7519BD56DD07F9"/>
          </w:placeholder>
          <w:dataBinding w:prefixMappings="xmlns:ns0='urn:microsoft-dynamics-nav/reports/Standard_Sales_Credit_Memo/1307/'" w:xpath="/ns0:NavWordReportXmlPart[1]/ns0:Header[1]/ns0:YourReference_Lbl[1]" w:storeItemID="{54F5B11A-FF59-464C-BEF9-25E13AA26774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7792A9CE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YourReference_Lbl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YourReference"/>
          <w:tag w:val="#Nav: Standard_Sales_Credit_Memo/1307"/>
          <w:id w:val="49583441"/>
          <w:placeholder>
            <w:docPart w:val="0E794A8A5D0646769F9B28CAFF4C10B1"/>
          </w:placeholder>
          <w:dataBinding w:prefixMappings="xmlns:ns0='urn:microsoft-dynamics-nav/reports/Standard_Sales_Credit_Memo/1307/'" w:xpath="/ns0:NavWordReportXmlPart[1]/ns0:Header[1]/ns0:YourReference[1]" w:storeItemID="{54F5B11A-FF59-464C-BEF9-25E13AA26774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50894B3B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YourReference</w:t>
              </w:r>
            </w:p>
          </w:tc>
        </w:sdtContent>
      </w:sdt>
      <w:tc>
        <w:tcPr>
          <w:tcW w:w="1282" w:type="dxa"/>
        </w:tcPr>
        <w:p w:rsidRPr="00D510CC" w:rsidR="008374B5" w:rsidP="008374B5" w:rsidRDefault="008374B5" w14:paraId="3E17F8F7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HomePag_Lbl"/>
          <w:tag w:val="#Nav: Standard_Sales_Credit_Memo/1307"/>
          <w:id w:val="-1465645866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HomePag_Lbl[1]" w:storeItemID="{AF7A6226-6056-400F-ADDA-E1ADA7C08250}"/>
          <w:text/>
        </w:sdtPr>
        <w:sdtContent>
          <w:tc>
            <w:tcPr>
              <w:tcW w:w="1593" w:type="dxa"/>
              <w:gridSpan w:val="2"/>
            </w:tcPr>
            <w:p w:rsidRPr="00D510CC" w:rsidR="008374B5" w:rsidP="008374B5" w:rsidRDefault="008374B5" w14:paraId="38B6F01A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HomePag_Lbl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HomePage"/>
          <w:tag w:val="#Nav: Standard_Sales_Credit_Memo/1307"/>
          <w:id w:val="-571355448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CompanyHomePage[1]" w:storeItemID="{54F5B11A-FF59-464C-BEF9-25E13AA26774}"/>
          <w:text/>
        </w:sdtPr>
        <w:sdtContent>
          <w:tc>
            <w:tcPr>
              <w:tcW w:w="1488" w:type="dxa"/>
            </w:tcPr>
            <w:p w:rsidRPr="00D510CC" w:rsidR="008374B5" w:rsidP="008374B5" w:rsidRDefault="008374B5" w14:paraId="5D25DD26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CompanyHomePage</w:t>
              </w:r>
              <w:proofErr w:type="spellEnd"/>
            </w:p>
          </w:tc>
        </w:sdtContent>
      </w:sdt>
    </w:tr>
    <w:tr w:rsidRPr="00D510CC" w:rsidR="008374B5" w:rsidTr="00592384" w14:paraId="1392DE02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BilltoCustomerNo_Lbl"/>
          <w:tag w:val="#Nav: Standard_Sales_Credit_Memo/1307"/>
          <w:id w:val="888989877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BilltoCustomerNo_Lbl[1]" w:storeItemID="{54F5B11A-FF59-464C-BEF9-25E13AA26774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302D38A7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BilltoCustomerNo_Lbl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BilltoCustumerNo"/>
          <w:tag w:val="#Nav: Standard_Sales_Credit_Memo/1307"/>
          <w:id w:val="-623388823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BilltoCustumerNo[1]" w:storeItemID="{54F5B11A-FF59-464C-BEF9-25E13AA26774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51E31EF5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BilltoCustumerNo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8374B5" w:rsidP="008374B5" w:rsidRDefault="008374B5" w14:paraId="11277100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EMail_Lbl"/>
          <w:tag w:val="#Nav: Standard_Sales_Credit_Memo/1307"/>
          <w:id w:val="868256666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EMail_Lbl[1]" w:storeItemID="{54F5B11A-FF59-464C-BEF9-25E13AA26774}"/>
          <w:text/>
        </w:sdtPr>
        <w:sdtContent>
          <w:tc>
            <w:tcPr>
              <w:tcW w:w="1593" w:type="dxa"/>
              <w:gridSpan w:val="2"/>
            </w:tcPr>
            <w:p w:rsidRPr="00D510CC" w:rsidR="008374B5" w:rsidP="008374B5" w:rsidRDefault="008374B5" w14:paraId="3126D83B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EMail"/>
          <w:tag w:val="#Nav: Standard_Sales_Credit_Memo/1307"/>
          <w:id w:val="-151833275"/>
          <w:placeholder>
            <w:docPart w:val="915EB769C00941959AA0E84B6106C8A7"/>
          </w:placeholder>
          <w:dataBinding w:prefixMappings="xmlns:ns0='urn:microsoft-dynamics-nav/reports/Standard_Sales_Credit_Memo/1307/'" w:xpath="/ns0:NavWordReportXmlPart[1]/ns0:Header[1]/ns0:CompanyEMail[1]" w:storeItemID="{54F5B11A-FF59-464C-BEF9-25E13AA26774}"/>
          <w:text/>
        </w:sdtPr>
        <w:sdtContent>
          <w:tc>
            <w:tcPr>
              <w:tcW w:w="1488" w:type="dxa"/>
            </w:tcPr>
            <w:p w:rsidRPr="00D510CC" w:rsidR="008374B5" w:rsidP="008374B5" w:rsidRDefault="008374B5" w14:paraId="3A4210FF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CompanyEMail</w:t>
              </w:r>
              <w:proofErr w:type="spellEnd"/>
            </w:p>
          </w:tc>
        </w:sdtContent>
      </w:sdt>
    </w:tr>
    <w:tr w:rsidRPr="00D510CC" w:rsidR="008374B5" w:rsidTr="00592384" w14:paraId="65434F10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OrderNo_Lbl"/>
          <w:tag w:val="#Nav: Standard_Sales_Credit_Memo/1307"/>
          <w:id w:val="-620310485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OrderNo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045B9E44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OrderNo_Lbl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OrderNo"/>
          <w:tag w:val="#Nav: Standard_Sales_Credit_Memo/1307"/>
          <w:id w:val="1781521266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OrderNo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49D33845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OrderNo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8374B5" w:rsidP="008374B5" w:rsidRDefault="008374B5" w14:paraId="4722974B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VATRegNo_Lbl"/>
          <w:tag w:val="#Nav: Standard_Sales_Credit_Memo/1307"/>
          <w:id w:val="482052630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CompanyVATRegNo_Lbl[1]" w:storeItemID="{54F5B11A-FF59-464C-BEF9-25E13AA26774}"/>
          <w:text/>
        </w:sdtPr>
        <w:sdtContent>
          <w:tc>
            <w:tcPr>
              <w:tcW w:w="1593" w:type="dxa"/>
              <w:gridSpan w:val="2"/>
            </w:tcPr>
            <w:p w:rsidRPr="00D510CC" w:rsidR="008374B5" w:rsidP="008374B5" w:rsidRDefault="008374B5" w14:paraId="1512E520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CompanyVATRegNo_Lbl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VATRegNo"/>
          <w:tag w:val="#Nav: Standard_Sales_Credit_Memo/1307"/>
          <w:id w:val="-996415492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CompanyVATRegNo[1]" w:storeItemID="{54F5B11A-FF59-464C-BEF9-25E13AA26774}"/>
          <w:text/>
        </w:sdtPr>
        <w:sdtContent>
          <w:tc>
            <w:tcPr>
              <w:tcW w:w="1488" w:type="dxa"/>
            </w:tcPr>
            <w:p w:rsidRPr="00D510CC" w:rsidR="008374B5" w:rsidP="008374B5" w:rsidRDefault="008374B5" w14:paraId="10ECBE0A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CompanyVATRegNo</w:t>
              </w:r>
              <w:proofErr w:type="spellEnd"/>
            </w:p>
          </w:tc>
        </w:sdtContent>
      </w:sdt>
    </w:tr>
    <w:tr w:rsidRPr="00D510CC" w:rsidR="008374B5" w:rsidTr="00592384" w14:paraId="0816493D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DocumentDate_Lbl"/>
          <w:tag w:val="#Nav: Standard_Sales_Credit_Memo/1307"/>
          <w:id w:val="491299718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DocumentDate_Lbl[1]" w:storeItemID="{54F5B11A-FF59-464C-BEF9-25E13AA26774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623CF2F3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DocumentDate_Lbl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DocumentDate"/>
          <w:tag w:val="#Nav: Standard_Sales_Credit_Memo/1307"/>
          <w:id w:val="-1593079770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DocumentDate[1]" w:storeItemID="{54F5B11A-FF59-464C-BEF9-25E13AA26774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574141D2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DocumentDate</w:t>
              </w:r>
            </w:p>
          </w:tc>
        </w:sdtContent>
      </w:sdt>
      <w:tc>
        <w:tcPr>
          <w:tcW w:w="1282" w:type="dxa"/>
        </w:tcPr>
        <w:p w:rsidRPr="00D510CC" w:rsidR="008374B5" w:rsidP="008374B5" w:rsidRDefault="008374B5" w14:paraId="7D87048E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593" w:type="dxa"/>
          <w:gridSpan w:val="2"/>
        </w:tcPr>
        <w:p w:rsidRPr="00D510CC" w:rsidR="008374B5" w:rsidP="008374B5" w:rsidRDefault="008374B5" w14:paraId="3FC6B1AC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488" w:type="dxa"/>
        </w:tcPr>
        <w:p w:rsidRPr="00D510CC" w:rsidR="008374B5" w:rsidP="008374B5" w:rsidRDefault="008374B5" w14:paraId="449AF784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8374B5" w:rsidTr="00592384" w14:paraId="0CFC89CD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DueDate_Lbl"/>
          <w:tag w:val="#Nav: Standard_Sales_Credit_Memo/1307"/>
          <w:id w:val="2124648459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DueDate_Lbl[1]" w:storeItemID="{54F5B11A-FF59-464C-BEF9-25E13AA26774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5A046B2C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DueDate_Lbl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DueDate"/>
          <w:tag w:val="#Nav: Standard_Sales_Credit_Memo/1307"/>
          <w:id w:val="1480807450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DueDate[1]" w:storeItemID="{54F5B11A-FF59-464C-BEF9-25E13AA26774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769051CB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DueDate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8374B5" w:rsidP="008374B5" w:rsidRDefault="008374B5" w14:paraId="199EDEA5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593" w:type="dxa"/>
          <w:gridSpan w:val="2"/>
        </w:tcPr>
        <w:p w:rsidRPr="00D510CC" w:rsidR="008374B5" w:rsidP="008374B5" w:rsidRDefault="008374B5" w14:paraId="7ED02A31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488" w:type="dxa"/>
        </w:tcPr>
        <w:p w:rsidRPr="00D510CC" w:rsidR="008374B5" w:rsidP="008374B5" w:rsidRDefault="008374B5" w14:paraId="12EF9A3B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8374B5" w:rsidTr="00592384" w14:paraId="58F98570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PaymentTermsDescription_Lbl"/>
          <w:tag w:val="#Nav: Standard_Sales_Credit_Memo/1307"/>
          <w:id w:val="-892193030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PaymentTermsDescription_Lbl[1]" w:storeItemID="{54F5B11A-FF59-464C-BEF9-25E13AA26774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4F3F3212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PaymentTermsDescription_Lbl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PaymentTermsDescription"/>
          <w:tag w:val="#Nav: Standard_Sales_Credit_Memo/1307"/>
          <w:id w:val="1684015048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PaymentTermsDescription[1]" w:storeItemID="{54F5B11A-FF59-464C-BEF9-25E13AA26774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4670CA02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PaymentTermsDescription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8374B5" w:rsidP="008374B5" w:rsidRDefault="008374B5" w14:paraId="70029706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SalesPerson_Lbl"/>
          <w:tag w:val="#Nav: Standard_Sales_Credit_Memo/1307"/>
          <w:id w:val="-463893581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SalesPerson_Lbl[1]" w:storeItemID="{54F5B11A-FF59-464C-BEF9-25E13AA26774}"/>
          <w:text/>
        </w:sdtPr>
        <w:sdtContent>
          <w:tc>
            <w:tcPr>
              <w:tcW w:w="1593" w:type="dxa"/>
              <w:gridSpan w:val="2"/>
            </w:tcPr>
            <w:p w:rsidRPr="00D510CC" w:rsidR="008374B5" w:rsidP="008374B5" w:rsidRDefault="008374B5" w14:paraId="2E68BB64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SalesPerson_Lbl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alesPersonName"/>
          <w:tag w:val="#Nav: Standard_Sales_Credit_Memo/1307"/>
          <w:id w:val="-1439282204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SalesPersonName[1]" w:storeItemID="{54F5B11A-FF59-464C-BEF9-25E13AA26774}"/>
          <w:text/>
        </w:sdtPr>
        <w:sdtContent>
          <w:tc>
            <w:tcPr>
              <w:tcW w:w="1488" w:type="dxa"/>
            </w:tcPr>
            <w:p w:rsidRPr="00D510CC" w:rsidR="008374B5" w:rsidP="008374B5" w:rsidRDefault="008374B5" w14:paraId="02E9A8B3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SalesPersonName</w:t>
              </w:r>
              <w:proofErr w:type="spellEnd"/>
            </w:p>
          </w:tc>
        </w:sdtContent>
      </w:sdt>
    </w:tr>
    <w:tr w:rsidRPr="00D510CC" w:rsidR="008374B5" w:rsidTr="00592384" w14:paraId="3E654674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PaymentMethodDescription_Lbl"/>
          <w:tag w:val="#Nav: Standard_Sales_Credit_Memo/1307"/>
          <w:id w:val="-833528857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PaymentMethodDescription_Lbl[1]" w:storeItemID="{54F5B11A-FF59-464C-BEF9-25E13AA26774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7780EC2F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PaymentMethodDescription_Lbl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PaymentMethodDescription"/>
          <w:tag w:val="#Nav: Standard_Sales_Credit_Memo/1307"/>
          <w:id w:val="-142043781"/>
          <w:placeholder>
            <w:docPart w:val="F42C881018F24A98A7D58B8E3A7D35DA"/>
          </w:placeholder>
          <w:dataBinding w:prefixMappings="xmlns:ns0='urn:microsoft-dynamics-nav/reports/Standard_Sales_Credit_Memo/1307/'" w:xpath="/ns0:NavWordReportXmlPart[1]/ns0:Header[1]/ns0:PaymentMethodDescription[1]" w:storeItemID="{54F5B11A-FF59-464C-BEF9-25E13AA26774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27F1B765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PaymentMethodDescription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8374B5" w:rsidP="008374B5" w:rsidRDefault="008374B5" w14:paraId="7F155BF4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593" w:type="dxa"/>
          <w:gridSpan w:val="2"/>
        </w:tcPr>
        <w:p w:rsidRPr="00D510CC" w:rsidR="008374B5" w:rsidP="008374B5" w:rsidRDefault="008374B5" w14:paraId="71759DAB" w14:textId="507FF634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488" w:type="dxa"/>
        </w:tcPr>
        <w:p w:rsidRPr="00D510CC" w:rsidR="008374B5" w:rsidP="008374B5" w:rsidRDefault="008374B5" w14:paraId="482E970A" w14:textId="00A4BBEC">
          <w:pPr>
            <w:spacing w:after="0"/>
            <w:jc w:val="right"/>
            <w:rPr>
              <w:rFonts w:ascii="Century Gothic" w:hAnsi="Century Gothic"/>
              <w:b/>
              <w:bCs/>
              <w:sz w:val="16"/>
              <w:szCs w:val="16"/>
            </w:rPr>
          </w:pPr>
        </w:p>
      </w:tc>
    </w:tr>
  </w:tbl>
  <w:p w:rsidRPr="00A67D51" w:rsidR="00D6006D" w:rsidP="00D6006D" w:rsidRDefault="00D6006D" w14:paraId="0F1F58A8" w14:textId="6DC3473A">
    <w:pPr>
      <w:pStyle w:val="Encabezado"/>
      <w:ind w:right="141"/>
      <w:rPr>
        <w:b/>
        <w:sz w:val="12"/>
        <w:szCs w:val="12"/>
        <w:lang w:val="fr-BE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7D51" w:rsidP="00A67D51" w:rsidRDefault="00BE0A17" w14:paraId="613288EA" w14:textId="2DCE6B3B">
    <w:r w:rsidRPr="00BE0A17">
      <w:rPr>
        <w:noProof/>
      </w:rPr>
      <w:drawing>
        <wp:anchor distT="0" distB="0" distL="114300" distR="114300" simplePos="0" relativeHeight="251659264" behindDoc="0" locked="0" layoutInCell="1" allowOverlap="1" wp14:editId="7F7E38A3" wp14:anchorId="5E5AA2BF">
          <wp:simplePos x="0" y="0"/>
          <wp:positionH relativeFrom="margin">
            <wp:align>right</wp:align>
          </wp:positionH>
          <wp:positionV relativeFrom="paragraph">
            <wp:posOffset>8255</wp:posOffset>
          </wp:positionV>
          <wp:extent cx="1546860" cy="297180"/>
          <wp:effectExtent l="0" t="0" r="0" b="7620"/>
          <wp:wrapSquare wrapText="bothSides"/>
          <wp:docPr id="1876344643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344643" name="Imagen 1" descr="Text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860" cy="297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noProof/>
        </w:rPr>
        <w:alias w:val="#Nav: /Header/CompanyPicture"/>
        <w:tag w:val="#Nav: Standard_Sales_Credit_Memo/1307"/>
        <w:id w:val="1823306549"/>
        <w:dataBinding w:prefixMappings="xmlns:ns0='urn:microsoft-dynamics-nav/reports/Standard_Sales_Credit_Memo/1307/'" w:xpath="/ns0:NavWordReportXmlPart[1]/ns0:Header[1]/ns0:CompanyPicture[1]" w:storeItemID="{54F5B11A-FF59-464C-BEF9-25E13AA26774}"/>
        <w:picture/>
      </w:sdtPr>
      <w:sdtContent>
        <w:r w:rsidRPr="001B5A8E" w:rsidR="001B5A8E">
          <w:rPr>
            <w:noProof/>
          </w:rPr>
          <w:drawing>
            <wp:inline distT="0" distB="0" distL="0" distR="0" wp14:anchorId="62F47ED0" wp14:editId="1AFC1297">
              <wp:extent cx="635033" cy="635033"/>
              <wp:effectExtent l="0" t="0" r="0" b="0"/>
              <wp:docPr id="1531090086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31090086" name="Imagen 1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33" cy="6350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18"/>
      <w:gridCol w:w="612"/>
      <w:gridCol w:w="1614"/>
      <w:gridCol w:w="878"/>
      <w:gridCol w:w="868"/>
      <w:gridCol w:w="832"/>
      <w:gridCol w:w="1297"/>
      <w:gridCol w:w="1887"/>
    </w:tblGrid>
    <w:tr w:rsidRPr="00D510CC" w:rsidR="00A67D51" w:rsidTr="00592384" w14:paraId="45F1C30D" w14:textId="77777777">
      <w:trPr>
        <w:trHeight w:val="194"/>
      </w:trPr>
      <w:tc>
        <w:tcPr>
          <w:tcW w:w="4808" w:type="dxa"/>
          <w:gridSpan w:val="3"/>
        </w:tcPr>
        <w:p w:rsidRPr="00D510CC" w:rsidR="00A67D51" w:rsidP="00374700" w:rsidRDefault="00A67D51" w14:paraId="477F0149" w14:textId="29F9B5C6">
          <w:pPr>
            <w:spacing w:after="0"/>
            <w:rPr>
              <w:rFonts w:ascii="Century Gothic" w:hAnsi="Century Gothic"/>
              <w:b/>
              <w:bCs/>
              <w:sz w:val="16"/>
              <w:szCs w:val="16"/>
            </w:rPr>
          </w:pPr>
          <w:proofErr w:type="spellStart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>Dirección</w:t>
          </w:r>
          <w:proofErr w:type="spellEnd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 xml:space="preserve"> fiscal</w:t>
          </w:r>
        </w:p>
      </w:tc>
      <w:tc>
        <w:tcPr>
          <w:tcW w:w="2830" w:type="dxa"/>
          <w:gridSpan w:val="3"/>
        </w:tcPr>
        <w:p w:rsidRPr="00D510CC" w:rsidR="00A67D51" w:rsidP="00374700" w:rsidRDefault="00A67D51" w14:paraId="6E613478" w14:textId="109B6E59">
          <w:pPr>
            <w:spacing w:after="0"/>
            <w:rPr>
              <w:rFonts w:ascii="Century Gothic" w:hAnsi="Century Gothic"/>
              <w:b/>
              <w:bCs/>
              <w:sz w:val="16"/>
              <w:szCs w:val="16"/>
            </w:rPr>
          </w:pPr>
          <w:proofErr w:type="spellStart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>Dirección</w:t>
          </w:r>
          <w:proofErr w:type="spellEnd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 xml:space="preserve"> </w:t>
          </w:r>
          <w:proofErr w:type="spellStart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>envio</w:t>
          </w:r>
          <w:proofErr w:type="spellEnd"/>
        </w:p>
      </w:tc>
      <w:tc>
        <w:tcPr>
          <w:tcW w:w="2568" w:type="dxa"/>
          <w:gridSpan w:val="2"/>
        </w:tcPr>
        <w:p w:rsidRPr="00D510CC" w:rsidR="00A67D51" w:rsidP="00374700" w:rsidRDefault="00A67D51" w14:paraId="2226CF77" w14:textId="35C86958">
          <w:pPr>
            <w:spacing w:after="0"/>
            <w:jc w:val="right"/>
            <w:rPr>
              <w:rFonts w:ascii="Century Gothic" w:hAnsi="Century Gothic"/>
              <w:b/>
              <w:bCs/>
              <w:sz w:val="16"/>
              <w:szCs w:val="16"/>
            </w:rPr>
          </w:pPr>
          <w:r w:rsidRPr="00D510CC">
            <w:rPr>
              <w:rFonts w:ascii="Century Gothic" w:hAnsi="Century Gothic"/>
              <w:b/>
              <w:bCs/>
              <w:sz w:val="24"/>
              <w:szCs w:val="24"/>
            </w:rPr>
            <w:t>FACTURA</w:t>
          </w:r>
        </w:p>
      </w:tc>
    </w:tr>
    <w:tr w:rsidRPr="00D510CC" w:rsidR="003A737E" w:rsidTr="00592384" w14:paraId="4FE6D2A1" w14:textId="77777777">
      <w:trPr>
        <w:trHeight w:val="13"/>
      </w:trPr>
      <w:sdt>
        <w:sdtPr>
          <w:rPr>
            <w:rFonts w:ascii="Century Gothic" w:hAnsi="Century Gothic"/>
            <w:b/>
            <w:bCs/>
            <w:sz w:val="16"/>
            <w:szCs w:val="16"/>
          </w:rPr>
          <w:alias w:val="#Nav: /Header/CustomerAddress1"/>
          <w:tag w:val="#Nav: Standard_Sales_Credit_Memo/1307"/>
          <w:id w:val="1774357047"/>
          <w:placeholder>
            <w:docPart w:val="B12FED80A5064E00ABA722D45E015769"/>
          </w:placeholder>
          <w:dataBinding w:prefixMappings="xmlns:ns0='urn:microsoft-dynamics-nav/reports/Standard_Sales_Credit_Memo/1307/'" w:xpath="/ns0:NavWordReportXmlPart[1]/ns0:Header[1]/ns0:CustomerAddress1[1]" w:storeItemID="{54F5B11A-FF59-464C-BEF9-25E13AA26774}"/>
          <w:text/>
        </w:sdtPr>
        <w:sdtEndPr>
          <w:rPr>
            <w:b w:val="0"/>
            <w:bCs w:val="0"/>
          </w:rPr>
        </w:sdtEnd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66D493C0" w14:textId="30384BE1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CustomerAddress1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1"/>
          <w:tag w:val="#Nav: Standard_Sales_Credit_Memo/1307"/>
          <w:id w:val="888919333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ShipToAddress1[1]" w:storeItemID="{54F5B11A-FF59-464C-BEF9-25E13AA26774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04351847" w14:textId="0A0429FC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ShipToAddress1</w:t>
              </w:r>
            </w:p>
          </w:tc>
        </w:sdtContent>
      </w:sdt>
      <w:tc>
        <w:tcPr>
          <w:tcW w:w="2568" w:type="dxa"/>
          <w:gridSpan w:val="2"/>
        </w:tcPr>
        <w:p w:rsidRPr="00D510CC" w:rsidR="003A737E" w:rsidP="00374700" w:rsidRDefault="00000000" w14:paraId="03F10203" w14:textId="49BF3B24">
          <w:pPr>
            <w:pStyle w:val="Subttulo"/>
            <w:jc w:val="right"/>
            <w:rPr>
              <w:rFonts w:ascii="Century Gothic" w:hAnsi="Century Gothic"/>
              <w:bCs/>
              <w:sz w:val="16"/>
              <w:szCs w:val="16"/>
              <w:lang w:val="fr-BE"/>
            </w:rPr>
          </w:pPr>
          <w:sdt>
            <w:sdtPr>
              <w:rPr>
                <w:rFonts w:ascii="Century Gothic" w:hAnsi="Century Gothic"/>
                <w:sz w:val="16"/>
                <w:szCs w:val="16"/>
                <w:lang w:val="fr-BE"/>
              </w:rPr>
              <w:alias w:val="#Nav: /Header/Page_Lbl"/>
              <w:tag w:val="#Nav: Standard_Sales_Credit_Memo/1307"/>
              <w:id w:val="99995261"/>
              <w:placeholder>
                <w:docPart w:val="B9E0E937706B4E67BE8BD328290C65D4"/>
              </w:placeholder>
              <w:dataBinding w:prefixMappings="xmlns:ns0='urn:microsoft-dynamics-nav/reports/Standard_Sales_Credit_Memo/1307/'" w:xpath="/ns0:NavWordReportXmlPart[1]/ns0:Header[1]/ns0:Page_Lbl[1]" w:storeItemID="{54F5B11A-FF59-464C-BEF9-25E13AA26774}"/>
              <w:text/>
            </w:sdtPr>
            <w:sdtContent>
              <w:proofErr w:type="spellStart"/>
              <w:r w:rsidRPr="00D510CC" w:rsidR="003A737E">
                <w:rPr>
                  <w:rFonts w:ascii="Century Gothic" w:hAnsi="Century Gothic"/>
                  <w:sz w:val="16"/>
                  <w:szCs w:val="16"/>
                  <w:lang w:val="fr-BE"/>
                </w:rPr>
                <w:t>Page_Lbl</w:t>
              </w:r>
              <w:proofErr w:type="spellEnd"/>
            </w:sdtContent>
          </w:sdt>
          <w:r w:rsidRPr="00D510CC" w:rsidR="003A737E">
            <w:rPr>
              <w:rFonts w:ascii="Century Gothic" w:hAnsi="Century Gothic"/>
              <w:sz w:val="16"/>
              <w:szCs w:val="16"/>
              <w:lang w:val="fr-BE"/>
            </w:rPr>
            <w:t xml:space="preserve">  </w:t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fldChar w:fldCharType="begin"/>
          </w:r>
          <w:r w:rsidRPr="00D510CC" w:rsidR="003A737E">
            <w:rPr>
              <w:rFonts w:ascii="Century Gothic" w:hAnsi="Century Gothic"/>
              <w:bCs/>
              <w:sz w:val="16"/>
              <w:szCs w:val="16"/>
              <w:lang w:val="fr-BE"/>
            </w:rPr>
            <w:instrText xml:space="preserve"> PAGE  \* Arabic  \* MERGEFORMAT </w:instrText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fldChar w:fldCharType="separate"/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t>1</w:t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fldChar w:fldCharType="end"/>
          </w:r>
          <w:r w:rsidRPr="00D510CC" w:rsidR="003A737E">
            <w:rPr>
              <w:rFonts w:ascii="Century Gothic" w:hAnsi="Century Gothic"/>
              <w:sz w:val="16"/>
              <w:szCs w:val="16"/>
              <w:lang w:val="fr-BE"/>
            </w:rPr>
            <w:t xml:space="preserve"> / </w:t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fldChar w:fldCharType="begin"/>
          </w:r>
          <w:r w:rsidRPr="00D510CC" w:rsidR="003A737E">
            <w:rPr>
              <w:rFonts w:ascii="Century Gothic" w:hAnsi="Century Gothic"/>
              <w:bCs/>
              <w:sz w:val="16"/>
              <w:szCs w:val="16"/>
              <w:lang w:val="fr-BE"/>
            </w:rPr>
            <w:instrText xml:space="preserve"> NUMPAGES  \* Arabic  \* MERGEFORMAT </w:instrText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fldChar w:fldCharType="separate"/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t>2</w:t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fldChar w:fldCharType="end"/>
          </w:r>
        </w:p>
      </w:tc>
    </w:tr>
    <w:tr w:rsidRPr="00D510CC" w:rsidR="003A737E" w:rsidTr="00592384" w14:paraId="61EF8171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2"/>
          <w:tag w:val="#Nav: Standard_Sales_Credit_Memo/1307"/>
          <w:id w:val="-1210725900"/>
          <w:placeholder>
            <w:docPart w:val="F659137ADA4D4A118AEC8C404D8FDE8A"/>
          </w:placeholder>
          <w:dataBinding w:prefixMappings="xmlns:ns0='urn:microsoft-dynamics-nav/reports/Standard_Sales_Credit_Memo/1307/'" w:xpath="/ns0:NavWordReportXmlPart[1]/ns0:Header[1]/ns0:CustomerAddress2[1]" w:storeItemID="{54F5B11A-FF59-464C-BEF9-25E13AA26774}"/>
          <w:text/>
        </w:sdt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652B4466" w14:textId="2C6415B6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CustomerAddress2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2"/>
          <w:tag w:val="#Nav: Standard_Sales_Credit_Memo/1307"/>
          <w:id w:val="332809294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ShipToAddress2[1]" w:storeItemID="{54F5B11A-FF59-464C-BEF9-25E13AA26774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47EBFC0F" w14:textId="18A359DE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ShipToAddress2</w:t>
              </w:r>
            </w:p>
          </w:tc>
        </w:sdtContent>
      </w:sdt>
      <w:tc>
        <w:tcPr>
          <w:tcW w:w="2568" w:type="dxa"/>
          <w:gridSpan w:val="2"/>
        </w:tcPr>
        <w:p w:rsidRPr="00D510CC" w:rsidR="003A737E" w:rsidP="00374700" w:rsidRDefault="003A737E" w14:paraId="4331A0B8" w14:textId="77777777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3A737E" w:rsidTr="00592384" w14:paraId="69A26138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3"/>
          <w:tag w:val="#Nav: Standard_Sales_Credit_Memo/1307"/>
          <w:id w:val="140310601"/>
          <w:placeholder>
            <w:docPart w:val="2942513BCF334FA7B1AB1C0A055D4BEC"/>
          </w:placeholder>
          <w:dataBinding w:prefixMappings="xmlns:ns0='urn:microsoft-dynamics-nav/reports/Standard_Sales_Credit_Memo/1307/'" w:xpath="/ns0:NavWordReportXmlPart[1]/ns0:Header[1]/ns0:CustomerAddress3[1]" w:storeItemID="{54F5B11A-FF59-464C-BEF9-25E13AA26774}"/>
          <w:text/>
        </w:sdt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3C45BAA5" w14:textId="2FB0FCBD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CustomerAddress3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3"/>
          <w:tag w:val="#Nav: Standard_Sales_Credit_Memo/1307"/>
          <w:id w:val="174617378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ShipToAddress3[1]" w:storeItemID="{54F5B11A-FF59-464C-BEF9-25E13AA26774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5A1629AD" w14:textId="6C05CCB4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ShipToAddress3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1"/>
          <w:tag w:val="#Nav: Standard_Sales_Credit_Memo/1307"/>
          <w:id w:val="169378599"/>
          <w:placeholder>
            <w:docPart w:val="1B1E13668B4E4B8AAC5BE3300F2AAF9C"/>
          </w:placeholder>
          <w:dataBinding w:prefixMappings="xmlns:ns0='urn:microsoft-dynamics-nav/reports/Standard_Sales_Credit_Memo/1307/'" w:xpath="/ns0:NavWordReportXmlPart[1]/ns0:Header[1]/ns0:CompanyAddress1[1]" w:storeItemID="{54F5B11A-FF59-464C-BEF9-25E13AA26774}"/>
          <w:text/>
        </w:sdtPr>
        <w:sdtContent>
          <w:tc>
            <w:tcPr>
              <w:tcW w:w="2568" w:type="dxa"/>
              <w:gridSpan w:val="2"/>
            </w:tcPr>
            <w:p w:rsidRPr="00D510CC" w:rsidR="003A737E" w:rsidP="00374700" w:rsidRDefault="003A737E" w14:paraId="1F49B49B" w14:textId="220AD040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CompanyAddress1</w:t>
              </w:r>
            </w:p>
          </w:tc>
        </w:sdtContent>
      </w:sdt>
    </w:tr>
    <w:tr w:rsidRPr="00D510CC" w:rsidR="003A737E" w:rsidTr="00592384" w14:paraId="77CE40CE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4"/>
          <w:tag w:val="#Nav: Standard_Sales_Credit_Memo/1307"/>
          <w:id w:val="1678851677"/>
          <w:placeholder>
            <w:docPart w:val="4C5E550FA5F242E89DB1FE17ABA6EC76"/>
          </w:placeholder>
          <w:dataBinding w:prefixMappings="xmlns:ns0='urn:microsoft-dynamics-nav/reports/Standard_Sales_Credit_Memo/1307/'" w:xpath="/ns0:NavWordReportXmlPart[1]/ns0:Header[1]/ns0:CustomerAddress4[1]" w:storeItemID="{54F5B11A-FF59-464C-BEF9-25E13AA26774}"/>
          <w:text/>
        </w:sdt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1578830E" w14:textId="5876F544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CustomerAddress4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4"/>
          <w:tag w:val="#Nav: Standard_Sales_Credit_Memo/1307"/>
          <w:id w:val="-139087769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ShipToAddress4[1]" w:storeItemID="{54F5B11A-FF59-464C-BEF9-25E13AA26774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4B485E2B" w14:textId="1EA62CCD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ShipToAddress4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2"/>
          <w:tag w:val="#Nav: Standard_Sales_Credit_Memo/1307"/>
          <w:id w:val="-751428228"/>
          <w:placeholder>
            <w:docPart w:val="55B4179EE1A5475C89F3671B8D7FF5EF"/>
          </w:placeholder>
          <w:dataBinding w:prefixMappings="xmlns:ns0='urn:microsoft-dynamics-nav/reports/Standard_Sales_Credit_Memo/1307/'" w:xpath="/ns0:NavWordReportXmlPart[1]/ns0:Header[1]/ns0:CompanyAddress2[1]" w:storeItemID="{54F5B11A-FF59-464C-BEF9-25E13AA26774}"/>
          <w:text/>
        </w:sdtPr>
        <w:sdtContent>
          <w:tc>
            <w:tcPr>
              <w:tcW w:w="2568" w:type="dxa"/>
              <w:gridSpan w:val="2"/>
            </w:tcPr>
            <w:p w:rsidRPr="00D510CC" w:rsidR="003A737E" w:rsidP="00374700" w:rsidRDefault="003A737E" w14:paraId="3251664C" w14:textId="0ED0B0A6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CompanyAddress2</w:t>
              </w:r>
            </w:p>
          </w:tc>
        </w:sdtContent>
      </w:sdt>
    </w:tr>
    <w:tr w:rsidRPr="00D510CC" w:rsidR="003A737E" w:rsidTr="00592384" w14:paraId="32C3B630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5"/>
          <w:tag w:val="#Nav: Standard_Sales_Credit_Memo/1307"/>
          <w:id w:val="-747268414"/>
          <w:placeholder>
            <w:docPart w:val="3345FFF338A64D34B42091038226166B"/>
          </w:placeholder>
          <w:dataBinding w:prefixMappings="xmlns:ns0='urn:microsoft-dynamics-nav/reports/Standard_Sales_Credit_Memo/1307/'" w:xpath="/ns0:NavWordReportXmlPart[1]/ns0:Header[1]/ns0:CustomerAddress5[1]" w:storeItemID="{54F5B11A-FF59-464C-BEF9-25E13AA26774}"/>
          <w:text/>
        </w:sdt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3E991ED0" w14:textId="1ADB6A8D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CustomerAddress5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5"/>
          <w:tag w:val="#Nav: Standard_Sales_Credit_Memo/1307"/>
          <w:id w:val="1948577212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ShipToAddress5[1]" w:storeItemID="{54F5B11A-FF59-464C-BEF9-25E13AA26774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133FF4B2" w14:textId="335E06A6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ShipToAddress5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3"/>
          <w:tag w:val="#Nav: Standard_Sales_Credit_Memo/1307"/>
          <w:id w:val="1547410200"/>
          <w:placeholder>
            <w:docPart w:val="272A0A1D16D442B4A43F621DDEC9BACD"/>
          </w:placeholder>
          <w:dataBinding w:prefixMappings="xmlns:ns0='urn:microsoft-dynamics-nav/reports/Standard_Sales_Credit_Memo/1307/'" w:xpath="/ns0:NavWordReportXmlPart[1]/ns0:Header[1]/ns0:CompanyAddress3[1]" w:storeItemID="{54F5B11A-FF59-464C-BEF9-25E13AA26774}"/>
          <w:text/>
        </w:sdtPr>
        <w:sdtContent>
          <w:tc>
            <w:tcPr>
              <w:tcW w:w="2568" w:type="dxa"/>
              <w:gridSpan w:val="2"/>
            </w:tcPr>
            <w:p w:rsidRPr="00D510CC" w:rsidR="003A737E" w:rsidP="00374700" w:rsidRDefault="003A737E" w14:paraId="179B100E" w14:textId="28C0C65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CompanyAddress3</w:t>
              </w:r>
            </w:p>
          </w:tc>
        </w:sdtContent>
      </w:sdt>
    </w:tr>
    <w:tr w:rsidRPr="00D510CC" w:rsidR="003A737E" w:rsidTr="00592384" w14:paraId="25F5FFF5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6"/>
          <w:tag w:val="#Nav: Standard_Sales_Credit_Memo/1307"/>
          <w:id w:val="-363757884"/>
          <w:placeholder>
            <w:docPart w:val="9F878C1C1B06417090A62B1A6CBC2ADA"/>
          </w:placeholder>
          <w:dataBinding w:prefixMappings="xmlns:ns0='urn:microsoft-dynamics-nav/reports/Standard_Sales_Credit_Memo/1307/'" w:xpath="/ns0:NavWordReportXmlPart[1]/ns0:Header[1]/ns0:CustomerAddress6[1]" w:storeItemID="{54F5B11A-FF59-464C-BEF9-25E13AA26774}"/>
          <w:text/>
        </w:sdt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3A6CF422" w14:textId="190079EC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CustomerAddress6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6"/>
          <w:tag w:val="#Nav: Standard_Sales_Credit_Memo/1307"/>
          <w:id w:val="-1298602444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ShipToAddress6[1]" w:storeItemID="{54F5B11A-FF59-464C-BEF9-25E13AA26774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00DE93B9" w14:textId="68D2D665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ShipToAddress6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4"/>
          <w:tag w:val="#Nav: Standard_Sales_Credit_Memo/1307"/>
          <w:id w:val="1389382388"/>
          <w:placeholder>
            <w:docPart w:val="29FECF74EA104E0EA1EAF981F980D879"/>
          </w:placeholder>
          <w:dataBinding w:prefixMappings="xmlns:ns0='urn:microsoft-dynamics-nav/reports/Standard_Sales_Credit_Memo/1307/'" w:xpath="/ns0:NavWordReportXmlPart[1]/ns0:Header[1]/ns0:CompanyAddress4[1]" w:storeItemID="{54F5B11A-FF59-464C-BEF9-25E13AA26774}"/>
          <w:text/>
        </w:sdtPr>
        <w:sdtContent>
          <w:tc>
            <w:tcPr>
              <w:tcW w:w="2568" w:type="dxa"/>
              <w:gridSpan w:val="2"/>
            </w:tcPr>
            <w:p w:rsidRPr="00D510CC" w:rsidR="003A737E" w:rsidP="00374700" w:rsidRDefault="003A737E" w14:paraId="75D5CBBD" w14:textId="6BAD026D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CompanyAddress4</w:t>
              </w:r>
            </w:p>
          </w:tc>
        </w:sdtContent>
      </w:sdt>
    </w:tr>
    <w:tr w:rsidRPr="00D510CC" w:rsidR="003A737E" w:rsidTr="00592384" w14:paraId="792D219E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7"/>
          <w:tag w:val="#Nav: Standard_Sales_Credit_Memo/1307"/>
          <w:id w:val="-1952781918"/>
          <w:placeholder>
            <w:docPart w:val="2909981A107345DEB099C0A4D3F93E70"/>
          </w:placeholder>
          <w:dataBinding w:prefixMappings="xmlns:ns0='urn:microsoft-dynamics-nav/reports/Standard_Sales_Credit_Memo/1307/'" w:xpath="/ns0:NavWordReportXmlPart[1]/ns0:Header[1]/ns0:CustomerAddress7[1]" w:storeItemID="{54F5B11A-FF59-464C-BEF9-25E13AA26774}"/>
          <w:text/>
        </w:sdt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2573FFE9" w14:textId="709AB09E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CustomerAddress7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7"/>
          <w:tag w:val="#Nav: Standard_Sales_Credit_Memo/1307"/>
          <w:id w:val="167307146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ShipToAddress7[1]" w:storeItemID="{54F5B11A-FF59-464C-BEF9-25E13AA26774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6E2D4BE8" w14:textId="2BE5615F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ShipToAddress7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5"/>
          <w:tag w:val="#Nav: Standard_Sales_Credit_Memo/1307"/>
          <w:id w:val="-681740594"/>
          <w:placeholder>
            <w:docPart w:val="423D656E2CCD43EF9CCDFBAD3645F7AC"/>
          </w:placeholder>
          <w:dataBinding w:prefixMappings="xmlns:ns0='urn:microsoft-dynamics-nav/reports/Standard_Sales_Credit_Memo/1307/'" w:xpath="/ns0:NavWordReportXmlPart[1]/ns0:Header[1]/ns0:CompanyAddress5[1]" w:storeItemID="{54F5B11A-FF59-464C-BEF9-25E13AA26774}"/>
          <w:text/>
        </w:sdtPr>
        <w:sdtContent>
          <w:tc>
            <w:tcPr>
              <w:tcW w:w="2568" w:type="dxa"/>
              <w:gridSpan w:val="2"/>
            </w:tcPr>
            <w:p w:rsidRPr="00D510CC" w:rsidR="003A737E" w:rsidP="00374700" w:rsidRDefault="003A737E" w14:paraId="5AC6014F" w14:textId="5CFAE402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CompanyAddress5</w:t>
              </w:r>
            </w:p>
          </w:tc>
        </w:sdtContent>
      </w:sdt>
    </w:tr>
    <w:tr w:rsidRPr="00D510CC" w:rsidR="003A737E" w:rsidTr="00592384" w14:paraId="2C0E5744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8"/>
          <w:tag w:val="#Nav: Standard_Sales_Credit_Memo/1307"/>
          <w:id w:val="1569450080"/>
          <w:placeholder>
            <w:docPart w:val="DC3AB87A456342AD98FEF819F68D164F"/>
          </w:placeholder>
          <w:dataBinding w:prefixMappings="xmlns:ns0='urn:microsoft-dynamics-nav/reports/Standard_Sales_Credit_Memo/1307/'" w:xpath="/ns0:NavWordReportXmlPart[1]/ns0:Header[1]/ns0:CustomerAddress8[1]" w:storeItemID="{54F5B11A-FF59-464C-BEF9-25E13AA26774}"/>
          <w:text/>
        </w:sdt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09308E6A" w14:textId="3B669605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CustomerAddress8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8"/>
          <w:tag w:val="#Nav: Standard_Sales_Credit_Memo/1307"/>
          <w:id w:val="1167065693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ShipToAddress8[1]" w:storeItemID="{54F5B11A-FF59-464C-BEF9-25E13AA26774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26D42AF0" w14:textId="5973A5F1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ShipToAddress8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6"/>
          <w:tag w:val="#Nav: Standard_Sales_Credit_Memo/1307"/>
          <w:id w:val="292959747"/>
          <w:placeholder>
            <w:docPart w:val="51AA21971B924DFFB232C933674F04C1"/>
          </w:placeholder>
          <w:dataBinding w:prefixMappings="xmlns:ns0='urn:microsoft-dynamics-nav/reports/Standard_Sales_Credit_Memo/1307/'" w:xpath="/ns0:NavWordReportXmlPart[1]/ns0:Header[1]/ns0:CompanyAddress6[1]" w:storeItemID="{54F5B11A-FF59-464C-BEF9-25E13AA26774}"/>
          <w:text/>
        </w:sdtPr>
        <w:sdtContent>
          <w:tc>
            <w:tcPr>
              <w:tcW w:w="2568" w:type="dxa"/>
              <w:gridSpan w:val="2"/>
            </w:tcPr>
            <w:p w:rsidRPr="00D510CC" w:rsidR="003A737E" w:rsidP="00374700" w:rsidRDefault="003A737E" w14:paraId="347FF608" w14:textId="53A86B1F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CompanyAddress6</w:t>
              </w:r>
            </w:p>
          </w:tc>
        </w:sdtContent>
      </w:sdt>
    </w:tr>
    <w:tr w:rsidRPr="00D510CC" w:rsidR="00592384" w:rsidTr="00592384" w14:paraId="4FA13220" w14:textId="77777777">
      <w:trPr>
        <w:trHeight w:val="13"/>
      </w:trPr>
      <w:tc>
        <w:tcPr>
          <w:tcW w:w="2402" w:type="dxa"/>
        </w:tcPr>
        <w:p w:rsidRPr="00D510CC" w:rsidR="00592384" w:rsidP="00374700" w:rsidRDefault="00000000" w14:paraId="7751B256" w14:textId="3D5D496A">
          <w:pPr>
            <w:spacing w:after="0"/>
            <w:rPr>
              <w:rFonts w:ascii="Century Gothic" w:hAnsi="Century Gothic"/>
              <w:b/>
              <w:bCs/>
              <w:sz w:val="16"/>
              <w:szCs w:val="16"/>
            </w:rPr>
          </w:pPr>
          <w:sdt>
            <w:sdtPr>
              <w:rPr>
                <w:rFonts w:ascii="Century Gothic" w:hAnsi="Century Gothic"/>
                <w:b/>
                <w:bCs/>
                <w:sz w:val="16"/>
                <w:szCs w:val="16"/>
                <w:lang w:val="fr-BE"/>
              </w:rPr>
              <w:alias w:val="#Nav: /Header/DocumentTitle_Lbl"/>
              <w:tag w:val="#Nav: Standard_Sales_Credit_Memo/1307"/>
              <w:id w:val="639689174"/>
              <w:placeholder>
                <w:docPart w:val="F835FB459AA64936B78321B5686E8C94"/>
              </w:placeholder>
              <w:dataBinding w:prefixMappings="xmlns:ns0='urn:microsoft-dynamics-nav/reports/Standard_Sales_Credit_Memo/1307/'" w:xpath="/ns0:NavWordReportXmlPart[1]/ns0:Header[1]/ns0:DocumentTitle_Lbl[1]" w:storeItemID="{54F5B11A-FF59-464C-BEF9-25E13AA26774}"/>
              <w:text/>
            </w:sdtPr>
            <w:sdtContent>
              <w:proofErr w:type="spellStart"/>
              <w:r w:rsidRPr="00D510CC" w:rsidR="00592384">
                <w:rPr>
                  <w:rFonts w:ascii="Century Gothic" w:hAnsi="Century Gothic"/>
                  <w:b/>
                  <w:bCs/>
                  <w:sz w:val="16"/>
                  <w:szCs w:val="16"/>
                  <w:lang w:val="fr-BE"/>
                </w:rPr>
                <w:t>DocumentTitle_Lbl</w:t>
              </w:r>
              <w:proofErr w:type="spellEnd"/>
            </w:sdtContent>
          </w:sdt>
          <w:r w:rsidRPr="00D510CC" w:rsidR="00592384">
            <w:rPr>
              <w:rFonts w:ascii="Century Gothic" w:hAnsi="Century Gothic"/>
              <w:b/>
              <w:bCs/>
              <w:sz w:val="16"/>
              <w:szCs w:val="16"/>
              <w:lang w:val="fr-BE"/>
            </w:rPr>
            <w:t xml:space="preserve"> </w:t>
          </w:r>
        </w:p>
      </w:tc>
      <w:tc>
        <w:tcPr>
          <w:tcW w:w="2406" w:type="dxa"/>
          <w:gridSpan w:val="2"/>
        </w:tcPr>
        <w:p w:rsidRPr="00D510CC" w:rsidR="00592384" w:rsidP="008A226A" w:rsidRDefault="00000000" w14:paraId="744AB68A" w14:textId="5B3D995A">
          <w:pPr>
            <w:spacing w:after="0"/>
            <w:jc w:val="center"/>
            <w:rPr>
              <w:rFonts w:ascii="Century Gothic" w:hAnsi="Century Gothic"/>
              <w:b/>
              <w:bCs/>
              <w:sz w:val="16"/>
              <w:szCs w:val="16"/>
            </w:rPr>
          </w:pPr>
          <w:sdt>
            <w:sdtPr>
              <w:rPr>
                <w:rFonts w:ascii="Century Gothic" w:hAnsi="Century Gothic"/>
                <w:b/>
                <w:bCs/>
                <w:sz w:val="16"/>
                <w:szCs w:val="16"/>
                <w:lang w:val="fr-BE"/>
              </w:rPr>
              <w:alias w:val="#Nav: /Header/DocumentNo"/>
              <w:tag w:val="#Nav: Standard_Sales_Credit_Memo/1307"/>
              <w:id w:val="898095930"/>
              <w:placeholder>
                <w:docPart w:val="AEE6416161FF49378183689D6FC1C70E"/>
              </w:placeholder>
              <w:dataBinding w:prefixMappings="xmlns:ns0='urn:microsoft-dynamics-nav/reports/Standard_Sales_Credit_Memo/1307/'" w:xpath="/ns0:NavWordReportXmlPart[1]/ns0:Header[1]/ns0:DocumentNo[1]" w:storeItemID="{54F5B11A-FF59-464C-BEF9-25E13AA26774}"/>
              <w:text/>
            </w:sdtPr>
            <w:sdtContent>
              <w:proofErr w:type="spellStart"/>
              <w:r w:rsidRPr="00D510CC" w:rsidR="00592384">
                <w:rPr>
                  <w:rFonts w:ascii="Century Gothic" w:hAnsi="Century Gothic"/>
                  <w:b/>
                  <w:bCs/>
                  <w:sz w:val="16"/>
                  <w:szCs w:val="16"/>
                  <w:lang w:val="fr-BE"/>
                </w:rPr>
                <w:t>DocumentNo</w:t>
              </w:r>
              <w:proofErr w:type="spellEnd"/>
            </w:sdtContent>
          </w:sdt>
        </w:p>
      </w:tc>
      <w:tc>
        <w:tcPr>
          <w:tcW w:w="2830" w:type="dxa"/>
          <w:gridSpan w:val="3"/>
        </w:tcPr>
        <w:p w:rsidRPr="00D510CC" w:rsidR="00592384" w:rsidP="00374700" w:rsidRDefault="00592384" w14:paraId="7149BA93" w14:textId="77777777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568" w:type="dxa"/>
          <w:gridSpan w:val="2"/>
        </w:tcPr>
        <w:p w:rsidRPr="00D510CC" w:rsidR="00592384" w:rsidP="00374700" w:rsidRDefault="00592384" w14:paraId="34878FB7" w14:textId="643C0E1C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3A737E" w:rsidTr="00592384" w14:paraId="605F94DF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ompanyVATRegistrationNo_Lbl"/>
          <w:tag w:val="#Nav: Standard_Sales_Credit_Memo/1307"/>
          <w:id w:val="-1423644281"/>
          <w:placeholder>
            <w:docPart w:val="9B3F9FCE3A8A482CB9E670DFA771E0C1"/>
          </w:placeholder>
          <w:dataBinding w:prefixMappings="xmlns:ns0='urn:microsoft-dynamics-nav/reports/Standard_Sales_Credit_Memo/1307/'" w:xpath="/ns0:NavWordReportXmlPart[1]/ns0:Header[1]/ns0:CompanyVATRegistrationNo_Lbl[1]" w:storeItemID="{54F5B11A-FF59-464C-BEF9-25E13AA26774}"/>
          <w:text/>
        </w:sdtPr>
        <w:sdtContent>
          <w:tc>
            <w:tcPr>
              <w:tcW w:w="3104" w:type="dxa"/>
              <w:gridSpan w:val="2"/>
            </w:tcPr>
            <w:p w:rsidRPr="00D510CC" w:rsidR="003A737E" w:rsidP="00374700" w:rsidRDefault="00D421D3" w14:paraId="58E499BD" w14:textId="28C641C9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CompanyVATRegistrationNo_Lbl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VATRegistrationNo"/>
          <w:tag w:val="#Nav: Standard_Sales_Credit_Memo/1307"/>
          <w:id w:val="-1915461884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VATRegistrationNo[1]" w:storeItemID="{54F5B11A-FF59-464C-BEF9-25E13AA26774}"/>
          <w:text/>
        </w:sdtPr>
        <w:sdtContent>
          <w:tc>
            <w:tcPr>
              <w:tcW w:w="2739" w:type="dxa"/>
              <w:gridSpan w:val="2"/>
            </w:tcPr>
            <w:p w:rsidRPr="00D510CC" w:rsidR="003A737E" w:rsidP="00374700" w:rsidRDefault="00EB0032" w14:paraId="54EABBCE" w14:textId="743C65ED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>
                <w:rPr>
                  <w:rFonts w:ascii="Century Gothic" w:hAnsi="Century Gothic"/>
                  <w:sz w:val="16"/>
                  <w:szCs w:val="16"/>
                </w:rPr>
                <w:t>VATRegistrationNo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3A737E" w:rsidP="0017557D" w:rsidRDefault="003A737E" w14:paraId="4C33A700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PhoneNo_Lbl"/>
          <w:tag w:val="#Nav: Standard_Sales_Credit_Memo/1307"/>
          <w:id w:val="116397486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PhoneNo_Lbl[1]" w:storeItemID="{54F5B11A-FF59-464C-BEF9-25E13AA26774}"/>
          <w:text/>
        </w:sdtPr>
        <w:sdtContent>
          <w:tc>
            <w:tcPr>
              <w:tcW w:w="1593" w:type="dxa"/>
              <w:gridSpan w:val="2"/>
            </w:tcPr>
            <w:p w:rsidRPr="00D510CC" w:rsidR="003A737E" w:rsidP="0017557D" w:rsidRDefault="00592384" w14:paraId="749A8AAE" w14:textId="514F81F6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PhoneNo"/>
          <w:tag w:val="#Nav: Standard_Sales_Credit_Memo/1307"/>
          <w:id w:val="2135984187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PhoneNo[1]" w:storeItemID="{54F5B11A-FF59-464C-BEF9-25E13AA26774}"/>
          <w:text/>
        </w:sdtPr>
        <w:sdtContent>
          <w:tc>
            <w:tcPr>
              <w:tcW w:w="1488" w:type="dxa"/>
            </w:tcPr>
            <w:p w:rsidRPr="00D510CC" w:rsidR="003A737E" w:rsidP="0017557D" w:rsidRDefault="00592384" w14:paraId="7B50A890" w14:textId="03D65909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CompanyPhoneNo</w:t>
              </w:r>
              <w:proofErr w:type="spellEnd"/>
            </w:p>
          </w:tc>
        </w:sdtContent>
      </w:sdt>
    </w:tr>
    <w:tr w:rsidRPr="00D510CC" w:rsidR="00D421D3" w:rsidTr="00592384" w14:paraId="51CCCF7D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  <w:lang w:val="da-DK"/>
          </w:rPr>
          <w:alias w:val="#Nav: /Header/YourReference_Lbl"/>
          <w:tag w:val="#Nav: Standard_Sales_Credit_Memo/1307"/>
          <w:id w:val="1323777274"/>
          <w:placeholder>
            <w:docPart w:val="CB34C7B8837E410F937CBAB50A0BADFA"/>
          </w:placeholder>
          <w:dataBinding w:prefixMappings="xmlns:ns0='urn:microsoft-dynamics-nav/reports/Standard_Sales_Credit_Memo/1307/'" w:xpath="/ns0:NavWordReportXmlPart[1]/ns0:Header[1]/ns0:YourReference_Lbl[1]" w:storeItemID="{54F5B11A-FF59-464C-BEF9-25E13AA26774}"/>
          <w:text/>
        </w:sdtPr>
        <w:sdtContent>
          <w:tc>
            <w:tcPr>
              <w:tcW w:w="3104" w:type="dxa"/>
              <w:gridSpan w:val="2"/>
            </w:tcPr>
            <w:p w:rsidRPr="00D510CC" w:rsidR="00D421D3" w:rsidP="00374700" w:rsidRDefault="00D421D3" w14:paraId="2A6873E4" w14:textId="50CE51E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YourReference_Lbl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YourReference"/>
          <w:tag w:val="#Nav: Standard_Sales_Credit_Memo/1307"/>
          <w:id w:val="1294715424"/>
          <w:placeholder>
            <w:docPart w:val="FD4AA351D82144F7912ACA93B52700D3"/>
          </w:placeholder>
          <w:dataBinding w:prefixMappings="xmlns:ns0='urn:microsoft-dynamics-nav/reports/Standard_Sales_Credit_Memo/1307/'" w:xpath="/ns0:NavWordReportXmlPart[1]/ns0:Header[1]/ns0:YourReference[1]" w:storeItemID="{54F5B11A-FF59-464C-BEF9-25E13AA26774}"/>
          <w:text/>
        </w:sdtPr>
        <w:sdtContent>
          <w:tc>
            <w:tcPr>
              <w:tcW w:w="2739" w:type="dxa"/>
              <w:gridSpan w:val="2"/>
            </w:tcPr>
            <w:p w:rsidRPr="00D510CC" w:rsidR="00D421D3" w:rsidP="00374700" w:rsidRDefault="00D421D3" w14:paraId="0432C18E" w14:textId="3ADC4160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YourReference</w:t>
              </w:r>
            </w:p>
          </w:tc>
        </w:sdtContent>
      </w:sdt>
      <w:tc>
        <w:tcPr>
          <w:tcW w:w="1282" w:type="dxa"/>
        </w:tcPr>
        <w:p w:rsidRPr="00D510CC" w:rsidR="00D421D3" w:rsidP="0017557D" w:rsidRDefault="00D421D3" w14:paraId="2A382241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HomePag_Lbl"/>
          <w:tag w:val="#Nav: Standard_Sales_Credit_Memo/1307"/>
          <w:id w:val="-162003014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_Lbl[1]" w:storeItemID="{AF7A6226-6056-400F-ADDA-E1ADA7C08250}"/>
          <w:text/>
        </w:sdtPr>
        <w:sdtContent>
          <w:tc>
            <w:tcPr>
              <w:tcW w:w="1593" w:type="dxa"/>
              <w:gridSpan w:val="2"/>
            </w:tcPr>
            <w:p w:rsidRPr="00D510CC" w:rsidR="00D421D3" w:rsidP="0017557D" w:rsidRDefault="00592384" w14:paraId="4686DDE5" w14:textId="71519D64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HomePag_Lbl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HomePage"/>
          <w:tag w:val="#Nav: Standard_Sales_Credit_Memo/1307"/>
          <w:id w:val="125547840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HomePage[1]" w:storeItemID="{54F5B11A-FF59-464C-BEF9-25E13AA26774}"/>
          <w:text/>
        </w:sdtPr>
        <w:sdtContent>
          <w:tc>
            <w:tcPr>
              <w:tcW w:w="1488" w:type="dxa"/>
            </w:tcPr>
            <w:p w:rsidRPr="00D510CC" w:rsidR="00D421D3" w:rsidP="0017557D" w:rsidRDefault="00592384" w14:paraId="3EFB8291" w14:textId="54E41A3D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CompanyHomePage</w:t>
              </w:r>
              <w:proofErr w:type="spellEnd"/>
            </w:p>
          </w:tc>
        </w:sdtContent>
      </w:sdt>
    </w:tr>
    <w:tr w:rsidRPr="00D510CC" w:rsidR="00D421D3" w:rsidTr="00592384" w14:paraId="4CCA0E24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BilltoCustomerNo_Lbl"/>
          <w:tag w:val="#Nav: Standard_Sales_Credit_Memo/1307"/>
          <w:id w:val="91629114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BilltoCustomerNo_Lbl[1]" w:storeItemID="{54F5B11A-FF59-464C-BEF9-25E13AA26774}"/>
          <w:text/>
        </w:sdtPr>
        <w:sdtContent>
          <w:tc>
            <w:tcPr>
              <w:tcW w:w="3104" w:type="dxa"/>
              <w:gridSpan w:val="2"/>
            </w:tcPr>
            <w:p w:rsidRPr="00D510CC" w:rsidR="00D421D3" w:rsidP="00374700" w:rsidRDefault="008A226A" w14:paraId="0642C57D" w14:textId="636DE161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BilltoCustomerNo_Lbl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BilltoCustumerNo"/>
          <w:tag w:val="#Nav: Standard_Sales_Credit_Memo/1307"/>
          <w:id w:val="-674959053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BilltoCustumerNo[1]" w:storeItemID="{54F5B11A-FF59-464C-BEF9-25E13AA26774}"/>
          <w:text/>
        </w:sdtPr>
        <w:sdtContent>
          <w:tc>
            <w:tcPr>
              <w:tcW w:w="2739" w:type="dxa"/>
              <w:gridSpan w:val="2"/>
            </w:tcPr>
            <w:p w:rsidRPr="00D510CC" w:rsidR="00D421D3" w:rsidP="00374700" w:rsidRDefault="008A226A" w14:paraId="4A9F0189" w14:textId="5683ACA3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BilltoCustumerNo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D421D3" w:rsidP="0017557D" w:rsidRDefault="00D421D3" w14:paraId="510AB64A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EMail_Lbl"/>
          <w:tag w:val="#Nav: Standard_Sales_Credit_Memo/1307"/>
          <w:id w:val="25016976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54F5B11A-FF59-464C-BEF9-25E13AA26774}"/>
          <w:text/>
        </w:sdtPr>
        <w:sdtContent>
          <w:tc>
            <w:tcPr>
              <w:tcW w:w="1593" w:type="dxa"/>
              <w:gridSpan w:val="2"/>
            </w:tcPr>
            <w:p w:rsidRPr="00D510CC" w:rsidR="00D421D3" w:rsidP="0017557D" w:rsidRDefault="00592384" w14:paraId="230026B3" w14:textId="0771A07E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EMail"/>
          <w:tag w:val="#Nav: Standard_Sales_Credit_Memo/1307"/>
          <w:id w:val="1532302680"/>
          <w:placeholder>
            <w:docPart w:val="0617A6DB7667460DA002C52BAFBC0991"/>
          </w:placeholder>
          <w:dataBinding w:prefixMappings="xmlns:ns0='urn:microsoft-dynamics-nav/reports/Standard_Sales_Credit_Memo/1307/'" w:xpath="/ns0:NavWordReportXmlPart[1]/ns0:Header[1]/ns0:CompanyEMail[1]" w:storeItemID="{54F5B11A-FF59-464C-BEF9-25E13AA26774}"/>
          <w:text/>
        </w:sdtPr>
        <w:sdtContent>
          <w:tc>
            <w:tcPr>
              <w:tcW w:w="1488" w:type="dxa"/>
            </w:tcPr>
            <w:p w:rsidRPr="00D510CC" w:rsidR="00D421D3" w:rsidP="0017557D" w:rsidRDefault="00592384" w14:paraId="57D9777E" w14:textId="06913DD0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CompanyEMail</w:t>
              </w:r>
              <w:proofErr w:type="spellEnd"/>
            </w:p>
          </w:tc>
        </w:sdtContent>
      </w:sdt>
    </w:tr>
    <w:tr w:rsidRPr="00D510CC" w:rsidR="00592384" w:rsidTr="00592384" w14:paraId="7588285E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OrderNo_Lbl"/>
          <w:tag w:val="#Nav: Standard_Sales_Credit_Memo/1307"/>
          <w:id w:val="1649008902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OrderNo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592384" w:rsidP="00374700" w:rsidRDefault="00592384" w14:paraId="64C4098A" w14:textId="4AA5F9EB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OrderNo_Lbl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OrderNo"/>
          <w:tag w:val="#Nav: Standard_Sales_Credit_Memo/1307"/>
          <w:id w:val="76543030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OrderNo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592384" w:rsidP="00374700" w:rsidRDefault="00592384" w14:paraId="4FAEF296" w14:textId="4C37388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OrderNo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592384" w:rsidP="0017557D" w:rsidRDefault="00592384" w14:paraId="059D3D36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VATRegNo_Lbl"/>
          <w:tag w:val="#Nav: Standard_Sales_Credit_Memo/1307"/>
          <w:id w:val="-1552141343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VATRegNo_Lbl[1]" w:storeItemID="{54F5B11A-FF59-464C-BEF9-25E13AA26774}"/>
          <w:text/>
        </w:sdtPr>
        <w:sdtContent>
          <w:tc>
            <w:tcPr>
              <w:tcW w:w="1593" w:type="dxa"/>
              <w:gridSpan w:val="2"/>
            </w:tcPr>
            <w:p w:rsidRPr="00D510CC" w:rsidR="00592384" w:rsidP="0017557D" w:rsidRDefault="00592384" w14:paraId="7C41F67D" w14:textId="4D051541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CompanyVATRegNo_Lbl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VATRegNo"/>
          <w:tag w:val="#Nav: Standard_Sales_Credit_Memo/1307"/>
          <w:id w:val="591125554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VATRegNo[1]" w:storeItemID="{54F5B11A-FF59-464C-BEF9-25E13AA26774}"/>
          <w:text/>
        </w:sdtPr>
        <w:sdtContent>
          <w:tc>
            <w:tcPr>
              <w:tcW w:w="1488" w:type="dxa"/>
            </w:tcPr>
            <w:p w:rsidRPr="00D510CC" w:rsidR="00592384" w:rsidP="0017557D" w:rsidRDefault="00592384" w14:paraId="099A0A41" w14:textId="144D9ECF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CompanyVATRegNo</w:t>
              </w:r>
              <w:proofErr w:type="spellEnd"/>
            </w:p>
          </w:tc>
        </w:sdtContent>
      </w:sdt>
    </w:tr>
    <w:tr w:rsidRPr="00D510CC" w:rsidR="00592384" w:rsidTr="00592384" w14:paraId="71B20B97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DocumentDate_Lbl"/>
          <w:tag w:val="#Nav: Standard_Sales_Credit_Memo/1307"/>
          <w:id w:val="-1713485236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DocumentDate_Lbl[1]" w:storeItemID="{54F5B11A-FF59-464C-BEF9-25E13AA26774}"/>
          <w:text/>
        </w:sdtPr>
        <w:sdtContent>
          <w:tc>
            <w:tcPr>
              <w:tcW w:w="3104" w:type="dxa"/>
              <w:gridSpan w:val="2"/>
            </w:tcPr>
            <w:p w:rsidRPr="00D510CC" w:rsidR="00592384" w:rsidP="00374700" w:rsidRDefault="006250A3" w14:paraId="5291CE4E" w14:textId="1EC07AD3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DocumentDate_Lbl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DocumentDate"/>
          <w:tag w:val="#Nav: Standard_Sales_Credit_Memo/1307"/>
          <w:id w:val="1560902377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DocumentDate[1]" w:storeItemID="{54F5B11A-FF59-464C-BEF9-25E13AA26774}"/>
          <w:text/>
        </w:sdtPr>
        <w:sdtContent>
          <w:tc>
            <w:tcPr>
              <w:tcW w:w="2739" w:type="dxa"/>
              <w:gridSpan w:val="2"/>
            </w:tcPr>
            <w:p w:rsidRPr="00D510CC" w:rsidR="00592384" w:rsidP="00374700" w:rsidRDefault="006250A3" w14:paraId="3EA46DD0" w14:textId="5A2FFF30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DocumentDate</w:t>
              </w:r>
            </w:p>
          </w:tc>
        </w:sdtContent>
      </w:sdt>
      <w:tc>
        <w:tcPr>
          <w:tcW w:w="1282" w:type="dxa"/>
        </w:tcPr>
        <w:p w:rsidRPr="00D510CC" w:rsidR="00592384" w:rsidP="0017557D" w:rsidRDefault="00592384" w14:paraId="4515987B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593" w:type="dxa"/>
          <w:gridSpan w:val="2"/>
        </w:tcPr>
        <w:p w:rsidRPr="00D510CC" w:rsidR="00592384" w:rsidP="0017557D" w:rsidRDefault="00592384" w14:paraId="6887914E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488" w:type="dxa"/>
        </w:tcPr>
        <w:p w:rsidRPr="00D510CC" w:rsidR="00592384" w:rsidP="0017557D" w:rsidRDefault="00592384" w14:paraId="33DE4962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6250A3" w:rsidTr="00592384" w14:paraId="1E7885AC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DueDate_Lbl"/>
          <w:tag w:val="#Nav: Standard_Sales_Credit_Memo/1307"/>
          <w:id w:val="112713773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DueDate_Lbl[1]" w:storeItemID="{54F5B11A-FF59-464C-BEF9-25E13AA26774}"/>
          <w:text/>
        </w:sdtPr>
        <w:sdtContent>
          <w:tc>
            <w:tcPr>
              <w:tcW w:w="3104" w:type="dxa"/>
              <w:gridSpan w:val="2"/>
            </w:tcPr>
            <w:p w:rsidRPr="00D510CC" w:rsidR="006250A3" w:rsidP="00374700" w:rsidRDefault="006250A3" w14:paraId="7088C141" w14:textId="2B0F14ED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DueDate_Lbl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DueDate"/>
          <w:tag w:val="#Nav: Standard_Sales_Credit_Memo/1307"/>
          <w:id w:val="-82697677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DueDate[1]" w:storeItemID="{54F5B11A-FF59-464C-BEF9-25E13AA26774}"/>
          <w:text/>
        </w:sdtPr>
        <w:sdtContent>
          <w:tc>
            <w:tcPr>
              <w:tcW w:w="2739" w:type="dxa"/>
              <w:gridSpan w:val="2"/>
            </w:tcPr>
            <w:p w:rsidRPr="00D510CC" w:rsidR="006250A3" w:rsidP="00374700" w:rsidRDefault="006250A3" w14:paraId="496ABCFE" w14:textId="7E131350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DueDate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6250A3" w:rsidP="0017557D" w:rsidRDefault="006250A3" w14:paraId="1EE14926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593" w:type="dxa"/>
          <w:gridSpan w:val="2"/>
        </w:tcPr>
        <w:p w:rsidRPr="00D510CC" w:rsidR="006250A3" w:rsidP="0017557D" w:rsidRDefault="006250A3" w14:paraId="43BFE75C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488" w:type="dxa"/>
        </w:tcPr>
        <w:p w:rsidRPr="00D510CC" w:rsidR="006250A3" w:rsidP="0017557D" w:rsidRDefault="006250A3" w14:paraId="341B82DF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6250A3" w:rsidTr="00592384" w14:paraId="64BFA772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PaymentTermsDescription_Lbl"/>
          <w:tag w:val="#Nav: Standard_Sales_Credit_Memo/1307"/>
          <w:id w:val="-196858512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PaymentTermsDescription_Lbl[1]" w:storeItemID="{54F5B11A-FF59-464C-BEF9-25E13AA26774}"/>
          <w:text/>
        </w:sdtPr>
        <w:sdtContent>
          <w:tc>
            <w:tcPr>
              <w:tcW w:w="3104" w:type="dxa"/>
              <w:gridSpan w:val="2"/>
            </w:tcPr>
            <w:p w:rsidRPr="00D510CC" w:rsidR="006250A3" w:rsidP="00374700" w:rsidRDefault="006250A3" w14:paraId="06383A34" w14:textId="0DDA6276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PaymentTermsDescription_Lbl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PaymentTermsDescription"/>
          <w:tag w:val="#Nav: Standard_Sales_Credit_Memo/1307"/>
          <w:id w:val="1332413654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PaymentTermsDescription[1]" w:storeItemID="{54F5B11A-FF59-464C-BEF9-25E13AA26774}"/>
          <w:text/>
        </w:sdtPr>
        <w:sdtContent>
          <w:tc>
            <w:tcPr>
              <w:tcW w:w="2739" w:type="dxa"/>
              <w:gridSpan w:val="2"/>
            </w:tcPr>
            <w:p w:rsidRPr="00D510CC" w:rsidR="006250A3" w:rsidP="00374700" w:rsidRDefault="006250A3" w14:paraId="361D83C8" w14:textId="2868028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PaymentTermsDescription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6250A3" w:rsidP="0017557D" w:rsidRDefault="006250A3" w14:paraId="25554D8D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SalesPerson_Lbl"/>
          <w:tag w:val="#Nav: Standard_Sales_Credit_Memo/1307"/>
          <w:id w:val="-1174877266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SalesPerson_Lbl[1]" w:storeItemID="{54F5B11A-FF59-464C-BEF9-25E13AA26774}"/>
          <w:text/>
        </w:sdtPr>
        <w:sdtContent>
          <w:tc>
            <w:tcPr>
              <w:tcW w:w="1593" w:type="dxa"/>
              <w:gridSpan w:val="2"/>
            </w:tcPr>
            <w:p w:rsidRPr="00D510CC" w:rsidR="006250A3" w:rsidP="0017557D" w:rsidRDefault="006250A3" w14:paraId="548CCF0C" w14:textId="046B6C83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SalesPerson_Lbl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alesPersonName"/>
          <w:tag w:val="#Nav: Standard_Sales_Credit_Memo/1307"/>
          <w:id w:val="-735784006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SalesPersonName[1]" w:storeItemID="{54F5B11A-FF59-464C-BEF9-25E13AA26774}"/>
          <w:text/>
        </w:sdtPr>
        <w:sdtContent>
          <w:tc>
            <w:tcPr>
              <w:tcW w:w="1488" w:type="dxa"/>
            </w:tcPr>
            <w:p w:rsidRPr="00D510CC" w:rsidR="006250A3" w:rsidP="0017557D" w:rsidRDefault="006250A3" w14:paraId="38EFDB5F" w14:textId="3BF0B9C1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SalesPersonName</w:t>
              </w:r>
              <w:proofErr w:type="spellEnd"/>
            </w:p>
          </w:tc>
        </w:sdtContent>
      </w:sdt>
    </w:tr>
    <w:tr w:rsidRPr="00D510CC" w:rsidR="006250A3" w:rsidTr="00592384" w14:paraId="6F403A6E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PaymentMethodDescription_Lbl"/>
          <w:tag w:val="#Nav: Standard_Sales_Credit_Memo/1307"/>
          <w:id w:val="-1166004558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PaymentMethodDescription_Lbl[1]" w:storeItemID="{54F5B11A-FF59-464C-BEF9-25E13AA26774}"/>
          <w:text/>
        </w:sdtPr>
        <w:sdtContent>
          <w:tc>
            <w:tcPr>
              <w:tcW w:w="3104" w:type="dxa"/>
              <w:gridSpan w:val="2"/>
            </w:tcPr>
            <w:p w:rsidRPr="00D510CC" w:rsidR="006250A3" w:rsidP="00374700" w:rsidRDefault="006250A3" w14:paraId="58A65F2D" w14:textId="24BCC97B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PaymentMethodDescription_Lbl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PaymentMethodDescription"/>
          <w:tag w:val="#Nav: Standard_Sales_Credit_Memo/1307"/>
          <w:id w:val="-1122219432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PaymentMethodDescription[1]" w:storeItemID="{54F5B11A-FF59-464C-BEF9-25E13AA26774}"/>
          <w:text/>
        </w:sdtPr>
        <w:sdtContent>
          <w:tc>
            <w:tcPr>
              <w:tcW w:w="2739" w:type="dxa"/>
              <w:gridSpan w:val="2"/>
            </w:tcPr>
            <w:p w:rsidRPr="00D510CC" w:rsidR="006250A3" w:rsidP="00374700" w:rsidRDefault="006250A3" w14:paraId="019E27DB" w14:textId="3C489ECB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PaymentMethodDescription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6250A3" w:rsidP="0017557D" w:rsidRDefault="006250A3" w14:paraId="2B6B9C41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593" w:type="dxa"/>
          <w:gridSpan w:val="2"/>
        </w:tcPr>
        <w:p w:rsidRPr="00D510CC" w:rsidR="00C355D8" w:rsidP="00C355D8" w:rsidRDefault="00C355D8" w14:paraId="5A563D15" w14:textId="636CBB95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  <w:proofErr w:type="spellStart"/>
          <w:r>
            <w:rPr>
              <w:rFonts w:ascii="Century Gothic" w:hAnsi="Century Gothic"/>
              <w:sz w:val="16"/>
              <w:szCs w:val="16"/>
            </w:rPr>
            <w:t>NºExpedición</w:t>
          </w:r>
          <w:proofErr w:type="spellEnd"/>
        </w:p>
      </w:tc>
      <w:sdt>
        <w:sdtPr>
          <w:rPr>
            <w:rFonts w:ascii="Century Gothic" w:hAnsi="Century Gothic"/>
            <w:b/>
            <w:bCs/>
            <w:sz w:val="20"/>
            <w:szCs w:val="20"/>
          </w:rPr>
          <w:alias w:val="#Nav: /Header/N_expedición"/>
          <w:tag w:val="#Nav: Standard_Sales_Credit_Memo/1307"/>
          <w:id w:val="1156184963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N_expedición[1]" w:storeItemID="{54F5B11A-FF59-464C-BEF9-25E13AA26774}"/>
          <w:text/>
        </w:sdtPr>
        <w:sdtContent>
          <w:tc>
            <w:tcPr>
              <w:tcW w:w="1488" w:type="dxa"/>
            </w:tcPr>
            <w:p w:rsidRPr="00D510CC" w:rsidR="006250A3" w:rsidP="0017557D" w:rsidRDefault="0077283F" w14:paraId="3972414F" w14:textId="0D5B5F20">
              <w:pPr>
                <w:spacing w:after="0"/>
                <w:jc w:val="right"/>
                <w:rPr>
                  <w:rFonts w:ascii="Century Gothic" w:hAnsi="Century Gothic"/>
                  <w:b/>
                  <w:bCs/>
                  <w:sz w:val="16"/>
                  <w:szCs w:val="16"/>
                </w:rPr>
              </w:pPr>
              <w:proofErr w:type="spellStart"/>
              <w:r w:rsidRPr="0077283F">
                <w:rPr>
                  <w:rFonts w:ascii="Century Gothic" w:hAnsi="Century Gothic"/>
                  <w:b/>
                  <w:bCs/>
                  <w:sz w:val="20"/>
                  <w:szCs w:val="20"/>
                </w:rPr>
                <w:t>N_expedición</w:t>
              </w:r>
              <w:proofErr w:type="spellEnd"/>
            </w:p>
          </w:tc>
        </w:sdtContent>
      </w:sdt>
    </w:tr>
  </w:tbl>
  <w:p w:rsidR="00A67D51" w:rsidP="00374700" w:rsidRDefault="00A67D51" w14:paraId="2F4681EE" w14:textId="0E13FA66">
    <w:pPr>
      <w:spacing w:after="0"/>
    </w:pPr>
  </w:p>
  <w:p w:rsidR="00C43401" w:rsidRDefault="00C43401" w14:paraId="0506655D" w14:textId="5E8BB2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236B"/>
    <w:rsid w:val="00013493"/>
    <w:rsid w:val="00013FC3"/>
    <w:rsid w:val="000157D9"/>
    <w:rsid w:val="00027A4C"/>
    <w:rsid w:val="00032E69"/>
    <w:rsid w:val="000357EB"/>
    <w:rsid w:val="00043319"/>
    <w:rsid w:val="00047D3F"/>
    <w:rsid w:val="00051A15"/>
    <w:rsid w:val="00052A25"/>
    <w:rsid w:val="00061513"/>
    <w:rsid w:val="00070EE8"/>
    <w:rsid w:val="00074151"/>
    <w:rsid w:val="00077B31"/>
    <w:rsid w:val="000844A3"/>
    <w:rsid w:val="00085CB8"/>
    <w:rsid w:val="0008693A"/>
    <w:rsid w:val="000A4801"/>
    <w:rsid w:val="000A665A"/>
    <w:rsid w:val="000D40A6"/>
    <w:rsid w:val="000D5A6D"/>
    <w:rsid w:val="000E071F"/>
    <w:rsid w:val="00103846"/>
    <w:rsid w:val="0011793B"/>
    <w:rsid w:val="00123A7D"/>
    <w:rsid w:val="00126D5A"/>
    <w:rsid w:val="00130677"/>
    <w:rsid w:val="00134A71"/>
    <w:rsid w:val="00141F58"/>
    <w:rsid w:val="00142B06"/>
    <w:rsid w:val="00151C73"/>
    <w:rsid w:val="001621D9"/>
    <w:rsid w:val="00166573"/>
    <w:rsid w:val="001705BD"/>
    <w:rsid w:val="0017557D"/>
    <w:rsid w:val="00182FB1"/>
    <w:rsid w:val="0018352E"/>
    <w:rsid w:val="00190D67"/>
    <w:rsid w:val="00195772"/>
    <w:rsid w:val="00196987"/>
    <w:rsid w:val="001A118A"/>
    <w:rsid w:val="001B0F9B"/>
    <w:rsid w:val="001B5A8E"/>
    <w:rsid w:val="001B793C"/>
    <w:rsid w:val="001C7C1D"/>
    <w:rsid w:val="001C7E7F"/>
    <w:rsid w:val="001D1CE2"/>
    <w:rsid w:val="001D6807"/>
    <w:rsid w:val="001F2868"/>
    <w:rsid w:val="001F76A3"/>
    <w:rsid w:val="0020108A"/>
    <w:rsid w:val="002279E6"/>
    <w:rsid w:val="00231B32"/>
    <w:rsid w:val="002334A5"/>
    <w:rsid w:val="002335DD"/>
    <w:rsid w:val="00235CA0"/>
    <w:rsid w:val="00245B0E"/>
    <w:rsid w:val="0024677E"/>
    <w:rsid w:val="00253E6A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332E"/>
    <w:rsid w:val="002D370A"/>
    <w:rsid w:val="002D7EC8"/>
    <w:rsid w:val="002E26C2"/>
    <w:rsid w:val="002E2A56"/>
    <w:rsid w:val="00303C16"/>
    <w:rsid w:val="0032130E"/>
    <w:rsid w:val="00334E52"/>
    <w:rsid w:val="003370D1"/>
    <w:rsid w:val="00337723"/>
    <w:rsid w:val="00340BD3"/>
    <w:rsid w:val="00345493"/>
    <w:rsid w:val="00351B89"/>
    <w:rsid w:val="00355E20"/>
    <w:rsid w:val="00374316"/>
    <w:rsid w:val="00374700"/>
    <w:rsid w:val="0038349C"/>
    <w:rsid w:val="003866C6"/>
    <w:rsid w:val="00386DBC"/>
    <w:rsid w:val="00391B74"/>
    <w:rsid w:val="00394029"/>
    <w:rsid w:val="0039756E"/>
    <w:rsid w:val="003A0907"/>
    <w:rsid w:val="003A31D7"/>
    <w:rsid w:val="003A705C"/>
    <w:rsid w:val="003A737E"/>
    <w:rsid w:val="003A7E69"/>
    <w:rsid w:val="003B1D59"/>
    <w:rsid w:val="003B3835"/>
    <w:rsid w:val="003C2C96"/>
    <w:rsid w:val="003D120B"/>
    <w:rsid w:val="003D3D99"/>
    <w:rsid w:val="003D4B80"/>
    <w:rsid w:val="003E2178"/>
    <w:rsid w:val="003F1217"/>
    <w:rsid w:val="003F3F36"/>
    <w:rsid w:val="003F4E35"/>
    <w:rsid w:val="003F77E2"/>
    <w:rsid w:val="00417ABE"/>
    <w:rsid w:val="004250C2"/>
    <w:rsid w:val="00434FBB"/>
    <w:rsid w:val="004406A0"/>
    <w:rsid w:val="00451877"/>
    <w:rsid w:val="0047016D"/>
    <w:rsid w:val="004725CB"/>
    <w:rsid w:val="00472B77"/>
    <w:rsid w:val="00492354"/>
    <w:rsid w:val="004A4D71"/>
    <w:rsid w:val="004A713D"/>
    <w:rsid w:val="004B22F6"/>
    <w:rsid w:val="004B47ED"/>
    <w:rsid w:val="004B4EE3"/>
    <w:rsid w:val="004B5D2F"/>
    <w:rsid w:val="004B6FE5"/>
    <w:rsid w:val="004C5AFA"/>
    <w:rsid w:val="004C60A5"/>
    <w:rsid w:val="004C752F"/>
    <w:rsid w:val="004D1C94"/>
    <w:rsid w:val="004E18A1"/>
    <w:rsid w:val="004E7407"/>
    <w:rsid w:val="004F2432"/>
    <w:rsid w:val="005008BF"/>
    <w:rsid w:val="0051660C"/>
    <w:rsid w:val="00524115"/>
    <w:rsid w:val="00524FE6"/>
    <w:rsid w:val="00532E23"/>
    <w:rsid w:val="00543913"/>
    <w:rsid w:val="00545960"/>
    <w:rsid w:val="00552846"/>
    <w:rsid w:val="00563DCD"/>
    <w:rsid w:val="00565DCB"/>
    <w:rsid w:val="005731CF"/>
    <w:rsid w:val="00587157"/>
    <w:rsid w:val="00592384"/>
    <w:rsid w:val="00595F7F"/>
    <w:rsid w:val="005963DE"/>
    <w:rsid w:val="005A0994"/>
    <w:rsid w:val="005A491F"/>
    <w:rsid w:val="005C497A"/>
    <w:rsid w:val="005D2423"/>
    <w:rsid w:val="005D3195"/>
    <w:rsid w:val="005D40F3"/>
    <w:rsid w:val="005E42A0"/>
    <w:rsid w:val="005F2559"/>
    <w:rsid w:val="005F5EC9"/>
    <w:rsid w:val="005F6BCC"/>
    <w:rsid w:val="0060202A"/>
    <w:rsid w:val="00610A30"/>
    <w:rsid w:val="00612ABF"/>
    <w:rsid w:val="00613E0D"/>
    <w:rsid w:val="006206C2"/>
    <w:rsid w:val="00620FA7"/>
    <w:rsid w:val="006238E9"/>
    <w:rsid w:val="006245DA"/>
    <w:rsid w:val="006250A3"/>
    <w:rsid w:val="00635720"/>
    <w:rsid w:val="0063620D"/>
    <w:rsid w:val="006412D8"/>
    <w:rsid w:val="006418FA"/>
    <w:rsid w:val="00666E4A"/>
    <w:rsid w:val="0067225B"/>
    <w:rsid w:val="00677AD5"/>
    <w:rsid w:val="006804A3"/>
    <w:rsid w:val="0068273F"/>
    <w:rsid w:val="00683CCE"/>
    <w:rsid w:val="00684C66"/>
    <w:rsid w:val="00684EEB"/>
    <w:rsid w:val="006907F2"/>
    <w:rsid w:val="006A2A7B"/>
    <w:rsid w:val="006A57DA"/>
    <w:rsid w:val="006B5E6F"/>
    <w:rsid w:val="006B6D9A"/>
    <w:rsid w:val="006C2ADB"/>
    <w:rsid w:val="006C30D9"/>
    <w:rsid w:val="006C4581"/>
    <w:rsid w:val="006C6796"/>
    <w:rsid w:val="006D4B90"/>
    <w:rsid w:val="006D64AE"/>
    <w:rsid w:val="006F2626"/>
    <w:rsid w:val="006F7E85"/>
    <w:rsid w:val="00710C91"/>
    <w:rsid w:val="0071314B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520D"/>
    <w:rsid w:val="00766078"/>
    <w:rsid w:val="0077283F"/>
    <w:rsid w:val="007766EE"/>
    <w:rsid w:val="007773B8"/>
    <w:rsid w:val="00777ADC"/>
    <w:rsid w:val="00797305"/>
    <w:rsid w:val="007A0A2F"/>
    <w:rsid w:val="007B235B"/>
    <w:rsid w:val="007E323C"/>
    <w:rsid w:val="007F600C"/>
    <w:rsid w:val="007F669B"/>
    <w:rsid w:val="00802B5B"/>
    <w:rsid w:val="008033F9"/>
    <w:rsid w:val="00807754"/>
    <w:rsid w:val="00815D27"/>
    <w:rsid w:val="008179F0"/>
    <w:rsid w:val="00817EE6"/>
    <w:rsid w:val="00820262"/>
    <w:rsid w:val="00836184"/>
    <w:rsid w:val="008374B5"/>
    <w:rsid w:val="0084098C"/>
    <w:rsid w:val="00844D12"/>
    <w:rsid w:val="00845DAF"/>
    <w:rsid w:val="00845E08"/>
    <w:rsid w:val="008533EF"/>
    <w:rsid w:val="00856BBF"/>
    <w:rsid w:val="00860150"/>
    <w:rsid w:val="00870482"/>
    <w:rsid w:val="00892DEE"/>
    <w:rsid w:val="00892F16"/>
    <w:rsid w:val="008A226A"/>
    <w:rsid w:val="008A3828"/>
    <w:rsid w:val="008C248C"/>
    <w:rsid w:val="008C3901"/>
    <w:rsid w:val="008C62D2"/>
    <w:rsid w:val="008D450A"/>
    <w:rsid w:val="008D7475"/>
    <w:rsid w:val="008E6F68"/>
    <w:rsid w:val="008E766D"/>
    <w:rsid w:val="008F0A38"/>
    <w:rsid w:val="008F4628"/>
    <w:rsid w:val="0090637C"/>
    <w:rsid w:val="009072D1"/>
    <w:rsid w:val="0092542A"/>
    <w:rsid w:val="00933DB5"/>
    <w:rsid w:val="00936E6F"/>
    <w:rsid w:val="00940735"/>
    <w:rsid w:val="00943A17"/>
    <w:rsid w:val="009453BC"/>
    <w:rsid w:val="00954C6C"/>
    <w:rsid w:val="0095594D"/>
    <w:rsid w:val="00966D04"/>
    <w:rsid w:val="00972E96"/>
    <w:rsid w:val="00977150"/>
    <w:rsid w:val="00982950"/>
    <w:rsid w:val="00991278"/>
    <w:rsid w:val="0099175E"/>
    <w:rsid w:val="009943A4"/>
    <w:rsid w:val="009953DF"/>
    <w:rsid w:val="00997858"/>
    <w:rsid w:val="009A4E3A"/>
    <w:rsid w:val="009B2357"/>
    <w:rsid w:val="009B485A"/>
    <w:rsid w:val="009C7016"/>
    <w:rsid w:val="009D2BEE"/>
    <w:rsid w:val="009D508B"/>
    <w:rsid w:val="009D5F73"/>
    <w:rsid w:val="009D6FE7"/>
    <w:rsid w:val="009E16EA"/>
    <w:rsid w:val="009E251E"/>
    <w:rsid w:val="009E7BC6"/>
    <w:rsid w:val="009F21B5"/>
    <w:rsid w:val="009F3D39"/>
    <w:rsid w:val="00A00B95"/>
    <w:rsid w:val="00A01AB9"/>
    <w:rsid w:val="00A048EC"/>
    <w:rsid w:val="00A160ED"/>
    <w:rsid w:val="00A30C38"/>
    <w:rsid w:val="00A42BE5"/>
    <w:rsid w:val="00A439CA"/>
    <w:rsid w:val="00A628F4"/>
    <w:rsid w:val="00A67D51"/>
    <w:rsid w:val="00A73CDC"/>
    <w:rsid w:val="00A76F36"/>
    <w:rsid w:val="00A829E1"/>
    <w:rsid w:val="00A9010E"/>
    <w:rsid w:val="00A92148"/>
    <w:rsid w:val="00A940EF"/>
    <w:rsid w:val="00A960DE"/>
    <w:rsid w:val="00A9726D"/>
    <w:rsid w:val="00AA7326"/>
    <w:rsid w:val="00AB6F4E"/>
    <w:rsid w:val="00AF1EDD"/>
    <w:rsid w:val="00AF4452"/>
    <w:rsid w:val="00AF62CA"/>
    <w:rsid w:val="00AF6631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2A65"/>
    <w:rsid w:val="00B86BCD"/>
    <w:rsid w:val="00B86E6F"/>
    <w:rsid w:val="00B91CA1"/>
    <w:rsid w:val="00B92F96"/>
    <w:rsid w:val="00B96060"/>
    <w:rsid w:val="00BA4252"/>
    <w:rsid w:val="00BB7769"/>
    <w:rsid w:val="00BC21B4"/>
    <w:rsid w:val="00BC232B"/>
    <w:rsid w:val="00BC3BE0"/>
    <w:rsid w:val="00BC6FEF"/>
    <w:rsid w:val="00BD2533"/>
    <w:rsid w:val="00BD35AE"/>
    <w:rsid w:val="00BE0A17"/>
    <w:rsid w:val="00BE5952"/>
    <w:rsid w:val="00BE6BE6"/>
    <w:rsid w:val="00BF0F10"/>
    <w:rsid w:val="00C00D73"/>
    <w:rsid w:val="00C0279E"/>
    <w:rsid w:val="00C108B0"/>
    <w:rsid w:val="00C27C1A"/>
    <w:rsid w:val="00C3054A"/>
    <w:rsid w:val="00C32E88"/>
    <w:rsid w:val="00C355D8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2AD5"/>
    <w:rsid w:val="00CE3A83"/>
    <w:rsid w:val="00CE4EFC"/>
    <w:rsid w:val="00D02A85"/>
    <w:rsid w:val="00D075BB"/>
    <w:rsid w:val="00D21D63"/>
    <w:rsid w:val="00D21F88"/>
    <w:rsid w:val="00D235D0"/>
    <w:rsid w:val="00D31073"/>
    <w:rsid w:val="00D31FC2"/>
    <w:rsid w:val="00D40479"/>
    <w:rsid w:val="00D408FB"/>
    <w:rsid w:val="00D40A70"/>
    <w:rsid w:val="00D41DC8"/>
    <w:rsid w:val="00D421D3"/>
    <w:rsid w:val="00D441AB"/>
    <w:rsid w:val="00D510CC"/>
    <w:rsid w:val="00D53B6F"/>
    <w:rsid w:val="00D54A61"/>
    <w:rsid w:val="00D54DEE"/>
    <w:rsid w:val="00D6006D"/>
    <w:rsid w:val="00D66DFE"/>
    <w:rsid w:val="00D714F5"/>
    <w:rsid w:val="00D72A07"/>
    <w:rsid w:val="00D72E02"/>
    <w:rsid w:val="00D7380C"/>
    <w:rsid w:val="00D754C6"/>
    <w:rsid w:val="00D75AAF"/>
    <w:rsid w:val="00D901A9"/>
    <w:rsid w:val="00D93D41"/>
    <w:rsid w:val="00DA0F11"/>
    <w:rsid w:val="00DA161D"/>
    <w:rsid w:val="00DA1FBA"/>
    <w:rsid w:val="00DA580A"/>
    <w:rsid w:val="00DB4B5B"/>
    <w:rsid w:val="00DC0EEE"/>
    <w:rsid w:val="00DE2656"/>
    <w:rsid w:val="00DF30F1"/>
    <w:rsid w:val="00DF7E1B"/>
    <w:rsid w:val="00E111C4"/>
    <w:rsid w:val="00E11CF4"/>
    <w:rsid w:val="00E16686"/>
    <w:rsid w:val="00E22B7E"/>
    <w:rsid w:val="00E2712B"/>
    <w:rsid w:val="00E40C63"/>
    <w:rsid w:val="00E41182"/>
    <w:rsid w:val="00E4361D"/>
    <w:rsid w:val="00E4786B"/>
    <w:rsid w:val="00E54F17"/>
    <w:rsid w:val="00E55812"/>
    <w:rsid w:val="00E561BA"/>
    <w:rsid w:val="00E65451"/>
    <w:rsid w:val="00E67097"/>
    <w:rsid w:val="00E73924"/>
    <w:rsid w:val="00E844A4"/>
    <w:rsid w:val="00E868AE"/>
    <w:rsid w:val="00E902EA"/>
    <w:rsid w:val="00E94E79"/>
    <w:rsid w:val="00E96A2B"/>
    <w:rsid w:val="00EA246E"/>
    <w:rsid w:val="00EA259E"/>
    <w:rsid w:val="00EA27AA"/>
    <w:rsid w:val="00EB0032"/>
    <w:rsid w:val="00EB26BB"/>
    <w:rsid w:val="00EB5B19"/>
    <w:rsid w:val="00EC1995"/>
    <w:rsid w:val="00EC4C86"/>
    <w:rsid w:val="00ED0377"/>
    <w:rsid w:val="00EE2CA3"/>
    <w:rsid w:val="00EE53F7"/>
    <w:rsid w:val="00F14176"/>
    <w:rsid w:val="00F158D3"/>
    <w:rsid w:val="00F20F72"/>
    <w:rsid w:val="00F219F1"/>
    <w:rsid w:val="00F21EA3"/>
    <w:rsid w:val="00F278E9"/>
    <w:rsid w:val="00F36FA0"/>
    <w:rsid w:val="00F37AC4"/>
    <w:rsid w:val="00F44822"/>
    <w:rsid w:val="00F457B6"/>
    <w:rsid w:val="00F45DD7"/>
    <w:rsid w:val="00F47692"/>
    <w:rsid w:val="00F66A1F"/>
    <w:rsid w:val="00F70019"/>
    <w:rsid w:val="00F7015A"/>
    <w:rsid w:val="00F7093D"/>
    <w:rsid w:val="00F81AE9"/>
    <w:rsid w:val="00F83AD9"/>
    <w:rsid w:val="00F848FB"/>
    <w:rsid w:val="00F86468"/>
    <w:rsid w:val="00F97B0E"/>
    <w:rsid w:val="00FA4D66"/>
    <w:rsid w:val="00FB06A1"/>
    <w:rsid w:val="00FB3DCE"/>
    <w:rsid w:val="00FC2348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  <w15:docId w15:val="{653FCD52-886F-43CB-B5D8-C15E0193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63"/>
  </w:style>
  <w:style w:type="character" w:styleId="Textoennegrita">
    <w:name w:val="Strong"/>
    <w:basedOn w:val="Fuentedeprrafopredeter"/>
    <w:uiPriority w:val="22"/>
    <w:qFormat/>
    <w:rsid w:val="00E40C6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0C63"/>
  </w:style>
  <w:style w:type="character" w:styleId="Textodelmarcadordeposicin">
    <w:name w:val="Placeholder Text"/>
    <w:basedOn w:val="Fuentedeprrafopredeter"/>
    <w:uiPriority w:val="99"/>
    <w:semiHidden/>
    <w:rsid w:val="00E40C63"/>
    <w:rPr>
      <w:color w:val="808080"/>
    </w:rPr>
  </w:style>
  <w:style w:type="table" w:styleId="Tablaconcuadrculaclara">
    <w:name w:val="Grid Table Light"/>
    <w:basedOn w:val="Tabla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basedOn w:val="Normal"/>
    <w:uiPriority w:val="1"/>
    <w:qFormat/>
    <w:rsid w:val="00E111C4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A42BE5"/>
    <w:rPr>
      <w:b/>
      <w:sz w:val="18"/>
      <w:szCs w:val="16"/>
    </w:rPr>
  </w:style>
  <w:style w:type="paragraph" w:styleId="Ttulo">
    <w:name w:val="Title"/>
    <w:basedOn w:val="Encabezado"/>
    <w:next w:val="Normal"/>
    <w:link w:val="Ttulo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42BE5"/>
    <w:rPr>
      <w:rFonts w:asciiTheme="majorHAnsi" w:hAnsiTheme="majorHAnsi"/>
      <w:sz w:val="36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A42BE5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42BE5"/>
    <w:rPr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60A5"/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erre">
    <w:name w:val="Closing"/>
    <w:basedOn w:val="Normal"/>
    <w:link w:val="Cierr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ierreCar">
    <w:name w:val="Cierre Car"/>
    <w:basedOn w:val="Fuentedeprrafopredeter"/>
    <w:link w:val="Cierr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Fuentedeprrafopredeter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LeftAlignment">
    <w:name w:val="LeftAlignment"/>
    <w:basedOn w:val="Normal"/>
    <w:link w:val="LeftAlignmentChar"/>
    <w:qFormat/>
    <w:rsid w:val="00BA4252"/>
    <w:pPr>
      <w:spacing w:after="0"/>
    </w:pPr>
    <w:rPr>
      <w:rFonts w:ascii="Segoe UI" w:eastAsiaTheme="minorEastAsia" w:hAnsi="Segoe UI" w:cs="Segoe UI"/>
      <w:sz w:val="14"/>
      <w:szCs w:val="14"/>
    </w:rPr>
  </w:style>
  <w:style w:type="character" w:customStyle="1" w:styleId="LeftAlignmentChar">
    <w:name w:val="LeftAlignment Char"/>
    <w:basedOn w:val="Fuentedeprrafopredeter"/>
    <w:link w:val="LeftAlignment"/>
    <w:rsid w:val="00BA4252"/>
    <w:rPr>
      <w:rFonts w:ascii="Segoe UI" w:eastAsiaTheme="minorEastAsia" w:hAnsi="Segoe UI" w:cs="Segoe UI"/>
      <w:sz w:val="14"/>
      <w:szCs w:val="14"/>
    </w:rPr>
  </w:style>
  <w:style w:type="paragraph" w:customStyle="1" w:styleId="RightAlignmentNormal">
    <w:name w:val="RightAlignmentNormal"/>
    <w:basedOn w:val="Normal"/>
    <w:link w:val="RightAlignmentNormalChar"/>
    <w:qFormat/>
    <w:rsid w:val="00BA4252"/>
    <w:pPr>
      <w:spacing w:after="0"/>
      <w:jc w:val="right"/>
    </w:pPr>
    <w:rPr>
      <w:rFonts w:ascii="Segoe UI" w:eastAsiaTheme="minorEastAsia" w:hAnsi="Segoe UI" w:cs="Segoe UI"/>
      <w:sz w:val="14"/>
      <w:szCs w:val="14"/>
    </w:rPr>
  </w:style>
  <w:style w:type="character" w:customStyle="1" w:styleId="RightAlignmentNormalChar">
    <w:name w:val="RightAlignmentNormal Char"/>
    <w:basedOn w:val="Fuentedeprrafopredeter"/>
    <w:link w:val="RightAlignmentNormal"/>
    <w:rsid w:val="00BA4252"/>
    <w:rPr>
      <w:rFonts w:ascii="Segoe UI" w:eastAsiaTheme="minorEastAsia" w:hAnsi="Segoe UI" w:cs="Segoe UI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B12FED80A5064E00ABA722D45E015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F301-BDF3-4356-B65E-1B53CCF50478}"/>
      </w:docPartPr>
      <w:docPartBody>
        <w:p w:rsidR="00BD2F92" w:rsidRDefault="009B10DC" w:rsidP="009B10DC">
          <w:pPr>
            <w:pStyle w:val="B12FED80A5064E00ABA722D45E01576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9E0E937706B4E67BE8BD328290C6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901FC-89EA-4E9A-B805-E6B2674A9D02}"/>
      </w:docPartPr>
      <w:docPartBody>
        <w:p w:rsidR="00BD2F92" w:rsidRDefault="009B10DC" w:rsidP="009B10DC">
          <w:pPr>
            <w:pStyle w:val="B9E0E937706B4E67BE8BD328290C65D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659137ADA4D4A118AEC8C404D8FD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1EBFA-F316-414C-B318-A7B2C740A3A0}"/>
      </w:docPartPr>
      <w:docPartBody>
        <w:p w:rsidR="00BD2F92" w:rsidRDefault="009B10DC" w:rsidP="009B10DC">
          <w:pPr>
            <w:pStyle w:val="F659137ADA4D4A118AEC8C404D8FDE8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42513BCF334FA7B1AB1C0A055D4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CBE18-3790-4C9F-BAA5-0132E957D25F}"/>
      </w:docPartPr>
      <w:docPartBody>
        <w:p w:rsidR="00BD2F92" w:rsidRDefault="009B10DC" w:rsidP="009B10DC">
          <w:pPr>
            <w:pStyle w:val="2942513BCF334FA7B1AB1C0A055D4BE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B1E13668B4E4B8AAC5BE3300F2AA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8DB9E-BE15-4956-B192-533AC3B81015}"/>
      </w:docPartPr>
      <w:docPartBody>
        <w:p w:rsidR="00BD2F92" w:rsidRDefault="009B10DC" w:rsidP="009B10DC">
          <w:pPr>
            <w:pStyle w:val="1B1E13668B4E4B8AAC5BE3300F2AAF9C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C5E550FA5F242E89DB1FE17ABA6E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E5F3D-B3D0-4A18-ADE3-1091FEC1CF75}"/>
      </w:docPartPr>
      <w:docPartBody>
        <w:p w:rsidR="00BD2F92" w:rsidRDefault="009B10DC" w:rsidP="009B10DC">
          <w:pPr>
            <w:pStyle w:val="4C5E550FA5F242E89DB1FE17ABA6EC7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5B4179EE1A5475C89F3671B8D7FF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A465-5076-42D5-8AE4-7905BF151DFA}"/>
      </w:docPartPr>
      <w:docPartBody>
        <w:p w:rsidR="00BD2F92" w:rsidRDefault="009B10DC" w:rsidP="009B10DC">
          <w:pPr>
            <w:pStyle w:val="55B4179EE1A5475C89F3671B8D7FF5E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345FFF338A64D34B420910382261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2DEC-E23E-496B-A175-6802F5ADF402}"/>
      </w:docPartPr>
      <w:docPartBody>
        <w:p w:rsidR="00BD2F92" w:rsidRDefault="009B10DC" w:rsidP="009B10DC">
          <w:pPr>
            <w:pStyle w:val="3345FFF338A64D34B42091038226166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72A0A1D16D442B4A43F621DDEC9B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C4D8-8586-4239-9D51-47D26F9CC44F}"/>
      </w:docPartPr>
      <w:docPartBody>
        <w:p w:rsidR="00BD2F92" w:rsidRDefault="009B10DC" w:rsidP="009B10DC">
          <w:pPr>
            <w:pStyle w:val="272A0A1D16D442B4A43F621DDEC9BACD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F878C1C1B06417090A62B1A6CBC2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BC16E-2AC6-46BD-BBC5-0FE2C58F4383}"/>
      </w:docPartPr>
      <w:docPartBody>
        <w:p w:rsidR="00BD2F92" w:rsidRDefault="009B10DC" w:rsidP="009B10DC">
          <w:pPr>
            <w:pStyle w:val="9F878C1C1B06417090A62B1A6CBC2AD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FECF74EA104E0EA1EAF981F980D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0D244-9588-4B64-A608-097BE4E5BA3F}"/>
      </w:docPartPr>
      <w:docPartBody>
        <w:p w:rsidR="00BD2F92" w:rsidRDefault="009B10DC" w:rsidP="009B10DC">
          <w:pPr>
            <w:pStyle w:val="29FECF74EA104E0EA1EAF981F980D879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09981A107345DEB099C0A4D3F93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6EF92-53E5-4BBD-9DFC-8B75120C96F5}"/>
      </w:docPartPr>
      <w:docPartBody>
        <w:p w:rsidR="00BD2F92" w:rsidRDefault="009B10DC" w:rsidP="009B10DC">
          <w:pPr>
            <w:pStyle w:val="2909981A107345DEB099C0A4D3F93E7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23D656E2CCD43EF9CCDFBAD3645F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1FBCB-8651-40F4-9D42-73036C9DC5F9}"/>
      </w:docPartPr>
      <w:docPartBody>
        <w:p w:rsidR="00BD2F92" w:rsidRDefault="009B10DC" w:rsidP="009B10DC">
          <w:pPr>
            <w:pStyle w:val="423D656E2CCD43EF9CCDFBAD3645F7AC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C3AB87A456342AD98FEF819F68D1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86F5F-5098-45CC-BA81-354F85D3D698}"/>
      </w:docPartPr>
      <w:docPartBody>
        <w:p w:rsidR="00BD2F92" w:rsidRDefault="009B10DC" w:rsidP="009B10DC">
          <w:pPr>
            <w:pStyle w:val="DC3AB87A456342AD98FEF819F68D164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1AA21971B924DFFB232C933674F0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E5053-C049-469B-857D-1CF898D02C18}"/>
      </w:docPartPr>
      <w:docPartBody>
        <w:p w:rsidR="00BD2F92" w:rsidRDefault="009B10DC" w:rsidP="009B10DC">
          <w:pPr>
            <w:pStyle w:val="51AA21971B924DFFB232C933674F04C1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B3F9FCE3A8A482CB9E670DFA771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CF115-DEAE-4B17-B253-20C0B3800F2B}"/>
      </w:docPartPr>
      <w:docPartBody>
        <w:p w:rsidR="00BD2F92" w:rsidRDefault="009B10DC" w:rsidP="009B10DC">
          <w:pPr>
            <w:pStyle w:val="9B3F9FCE3A8A482CB9E670DFA771E0C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B34C7B8837E410F937CBAB50A0BA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7AF55-835B-4439-94DF-DA19CE15C7EB}"/>
      </w:docPartPr>
      <w:docPartBody>
        <w:p w:rsidR="00BD2F92" w:rsidRDefault="009B10DC" w:rsidP="009B10DC">
          <w:pPr>
            <w:pStyle w:val="CB34C7B8837E410F937CBAB50A0BADF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D4AA351D82144F7912ACA93B5270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69D06-8554-4BE5-9338-1E60419C0B66}"/>
      </w:docPartPr>
      <w:docPartBody>
        <w:p w:rsidR="00BD2F92" w:rsidRDefault="009B10DC" w:rsidP="009B10DC">
          <w:pPr>
            <w:pStyle w:val="FD4AA351D82144F7912ACA93B52700D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835FB459AA64936B78321B5686E8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3F250-E0A3-4032-AEB2-6EC82971EA1D}"/>
      </w:docPartPr>
      <w:docPartBody>
        <w:p w:rsidR="00210B6D" w:rsidRDefault="00BD2F92" w:rsidP="00BD2F92">
          <w:pPr>
            <w:pStyle w:val="F835FB459AA64936B78321B5686E8C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EE6416161FF49378183689D6FC1C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9BD34-F32D-45FF-9831-E871111FEC5E}"/>
      </w:docPartPr>
      <w:docPartBody>
        <w:p w:rsidR="00210B6D" w:rsidRDefault="00BD2F92" w:rsidP="00BD2F92">
          <w:pPr>
            <w:pStyle w:val="AEE6416161FF49378183689D6FC1C70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617A6DB7667460DA002C52BAFBC0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CF256-FB32-4BE0-8D89-BC9A5086726B}"/>
      </w:docPartPr>
      <w:docPartBody>
        <w:p w:rsidR="00210B6D" w:rsidRDefault="00BD2F92" w:rsidP="00BD2F92">
          <w:pPr>
            <w:pStyle w:val="0617A6DB7667460DA002C52BAFBC0991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E322C0A60EE746A4853BBA77A6F2F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31C49-2F2D-4AEC-BF8C-16C8D36EAF45}"/>
      </w:docPartPr>
      <w:docPartBody>
        <w:p w:rsidR="00CD5FF2" w:rsidRDefault="0021484F" w:rsidP="0021484F">
          <w:pPr>
            <w:pStyle w:val="E322C0A60EE746A4853BBA77A6F2F98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5E645B66B7645CEA4F3DFD9131BA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4F245-4482-4BD3-8FA3-0FE9588D69A8}"/>
      </w:docPartPr>
      <w:docPartBody>
        <w:p w:rsidR="00CD5FF2" w:rsidRDefault="0021484F" w:rsidP="0021484F">
          <w:pPr>
            <w:pStyle w:val="55E645B66B7645CEA4F3DFD9131BA27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C232C8F4C594860BA5A3BB58CDC6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D62A3-904E-4EF1-9959-2374461BBE55}"/>
      </w:docPartPr>
      <w:docPartBody>
        <w:p w:rsidR="00CD5FF2" w:rsidRDefault="0021484F" w:rsidP="0021484F">
          <w:pPr>
            <w:pStyle w:val="CC232C8F4C594860BA5A3BB58CDC6836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6CF7AFEC264B83AFA37A0D5E18B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1838-B13B-4810-A76A-C1931EE08B62}"/>
      </w:docPartPr>
      <w:docPartBody>
        <w:p w:rsidR="00CD5FF2" w:rsidRDefault="0021484F" w:rsidP="0021484F">
          <w:pPr>
            <w:pStyle w:val="3D6CF7AFEC264B83AFA37A0D5E18B9E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422EA276EAD4C0390801D1F18BDB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A2429-3AD2-4AC8-B7AB-94C236177042}"/>
      </w:docPartPr>
      <w:docPartBody>
        <w:p w:rsidR="00CD5FF2" w:rsidRDefault="0021484F" w:rsidP="0021484F">
          <w:pPr>
            <w:pStyle w:val="F422EA276EAD4C0390801D1F18BDBBA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2B3A0083B9740CBA7FBC785E285E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4F1D5-8936-4A3A-AA32-990443C8608B}"/>
      </w:docPartPr>
      <w:docPartBody>
        <w:p w:rsidR="00CD5FF2" w:rsidRDefault="0021484F" w:rsidP="0021484F">
          <w:pPr>
            <w:pStyle w:val="92B3A0083B9740CBA7FBC785E285EB2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B5F98582F454763B714FC29252FF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CC7AF-C8B7-4CA7-93DD-00CC5F52D6F2}"/>
      </w:docPartPr>
      <w:docPartBody>
        <w:p w:rsidR="00CD5FF2" w:rsidRDefault="0021484F" w:rsidP="0021484F">
          <w:pPr>
            <w:pStyle w:val="4B5F98582F454763B714FC29252FFBC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D08397C6AD844CEB4707D9BA2C30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1910-EE61-45CD-8E75-FD9F86976B71}"/>
      </w:docPartPr>
      <w:docPartBody>
        <w:p w:rsidR="00CD5FF2" w:rsidRDefault="0021484F" w:rsidP="0021484F">
          <w:pPr>
            <w:pStyle w:val="1D08397C6AD844CEB4707D9BA2C3076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069AC6822084D51BC04DD39D79A4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AECA3-B1C9-47DF-936D-288693CE047D}"/>
      </w:docPartPr>
      <w:docPartBody>
        <w:p w:rsidR="00CD5FF2" w:rsidRDefault="0021484F" w:rsidP="0021484F">
          <w:pPr>
            <w:pStyle w:val="E069AC6822084D51BC04DD39D79A4062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B68E6BE23341E9AB7293AB03F23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E1F1E-1928-4946-A397-81B4BCE4AE50}"/>
      </w:docPartPr>
      <w:docPartBody>
        <w:p w:rsidR="00CD5FF2" w:rsidRDefault="0021484F" w:rsidP="0021484F">
          <w:pPr>
            <w:pStyle w:val="69B68E6BE23341E9AB7293AB03F2323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B6D167DEC7D442494AA150791EBA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12C76-543B-4F4C-8B53-3168BFB6CD3F}"/>
      </w:docPartPr>
      <w:docPartBody>
        <w:p w:rsidR="00A25DFD" w:rsidRDefault="001B41E0" w:rsidP="001B41E0">
          <w:pPr>
            <w:pStyle w:val="6B6D167DEC7D442494AA150791EBA5BD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55AA2E4F6F845058991C18128A21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E330A-8E25-401A-9EB0-F9855A6A5611}"/>
      </w:docPartPr>
      <w:docPartBody>
        <w:p w:rsidR="00A25DFD" w:rsidRDefault="001B41E0" w:rsidP="001B41E0">
          <w:pPr>
            <w:pStyle w:val="455AA2E4F6F845058991C18128A2128B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443421A5DD045F7B3347DC404BFA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C83A8-E8C2-4617-BA0E-89AC7D7B0744}"/>
      </w:docPartPr>
      <w:docPartBody>
        <w:p w:rsidR="00A25DFD" w:rsidRDefault="001B41E0" w:rsidP="001B41E0">
          <w:pPr>
            <w:pStyle w:val="4443421A5DD045F7B3347DC404BFA6AC"/>
          </w:pPr>
          <w:r w:rsidRPr="00F571B2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8623BAA75714F96B90D5440D6AC3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D0FB6-960D-4A48-B514-2A739F99A942}"/>
      </w:docPartPr>
      <w:docPartBody>
        <w:p w:rsidR="00A25DFD" w:rsidRDefault="001B41E0" w:rsidP="001B41E0">
          <w:pPr>
            <w:pStyle w:val="38623BAA75714F96B90D5440D6AC397D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5F4CBB71C364C0DA2EE2B5473B11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79140-BA8F-4C5C-B8C2-D1C788DF9B52}"/>
      </w:docPartPr>
      <w:docPartBody>
        <w:p w:rsidR="006D2616" w:rsidRDefault="00D811DA" w:rsidP="00D811DA">
          <w:pPr>
            <w:pStyle w:val="15F4CBB71C364C0DA2EE2B5473B1174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42C881018F24A98A7D58B8E3A7D3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1FA34-0497-4ED7-9064-08D9B4616AD2}"/>
      </w:docPartPr>
      <w:docPartBody>
        <w:p w:rsidR="006D2616" w:rsidRDefault="00D811DA" w:rsidP="00D811DA">
          <w:pPr>
            <w:pStyle w:val="F42C881018F24A98A7D58B8E3A7D35DA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8D1C0E0001C4BD3B976FDF5F057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1F161-8B11-4BDE-8EE3-533040D64BE1}"/>
      </w:docPartPr>
      <w:docPartBody>
        <w:p w:rsidR="006D2616" w:rsidRDefault="00D811DA" w:rsidP="00D811DA">
          <w:pPr>
            <w:pStyle w:val="A8D1C0E0001C4BD3B976FDF5F057A8A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2BF83012C254DA6944216CF4E3AE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4C744-9774-4570-8A2D-E9373F664FCF}"/>
      </w:docPartPr>
      <w:docPartBody>
        <w:p w:rsidR="006D2616" w:rsidRDefault="00D811DA" w:rsidP="00D811DA">
          <w:pPr>
            <w:pStyle w:val="32BF83012C254DA6944216CF4E3AE40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BFD25A2A026495EAD04653DB2E08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459E5-D24F-46D0-9EC7-96A58B087327}"/>
      </w:docPartPr>
      <w:docPartBody>
        <w:p w:rsidR="006D2616" w:rsidRDefault="00D811DA" w:rsidP="00D811DA">
          <w:pPr>
            <w:pStyle w:val="4BFD25A2A026495EAD04653DB2E08E0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C7ADBCDE06349A0B0A2C5D8761A2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C9DC8-B186-47E1-AE20-0025687FCF4F}"/>
      </w:docPartPr>
      <w:docPartBody>
        <w:p w:rsidR="006D2616" w:rsidRDefault="00D811DA" w:rsidP="00D811DA">
          <w:pPr>
            <w:pStyle w:val="7C7ADBCDE06349A0B0A2C5D8761A29C8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02275E31E4548108FD255E7860A2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EBF10-5206-40D4-A8BF-16B5F6F4700C}"/>
      </w:docPartPr>
      <w:docPartBody>
        <w:p w:rsidR="006D2616" w:rsidRDefault="00D811DA" w:rsidP="00D811DA">
          <w:pPr>
            <w:pStyle w:val="202275E31E4548108FD255E7860A2AE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5B652D2DAE44E0D96D18B0DF2A1A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B9BC0-548D-40E4-B70F-3992951F3C4F}"/>
      </w:docPartPr>
      <w:docPartBody>
        <w:p w:rsidR="006D2616" w:rsidRDefault="00D811DA" w:rsidP="00D811DA">
          <w:pPr>
            <w:pStyle w:val="15B652D2DAE44E0D96D18B0DF2A1AEA1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E4BA30DB704BA98A551CA1A84E7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61D3C-E855-4EEE-863D-642400C47759}"/>
      </w:docPartPr>
      <w:docPartBody>
        <w:p w:rsidR="006D2616" w:rsidRDefault="00D811DA" w:rsidP="00D811DA">
          <w:pPr>
            <w:pStyle w:val="29E4BA30DB704BA98A551CA1A84E7B8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9A62D5F006D4C73B416F64C39151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969B4-D52E-4A18-9C0A-9C541AE1F76C}"/>
      </w:docPartPr>
      <w:docPartBody>
        <w:p w:rsidR="006D2616" w:rsidRDefault="00D811DA" w:rsidP="00D811DA">
          <w:pPr>
            <w:pStyle w:val="39A62D5F006D4C73B416F64C39151A08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DA8804FBB2140B9897FBD877A2F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F7F49-025D-4176-A74B-5A932BAC3176}"/>
      </w:docPartPr>
      <w:docPartBody>
        <w:p w:rsidR="006D2616" w:rsidRDefault="00D811DA" w:rsidP="00D811DA">
          <w:pPr>
            <w:pStyle w:val="EDA8804FBB2140B9897FBD877A2F128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13544F1770345DBBABFCCA03948E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70A95-9293-4BEE-B20F-3CA8168D1763}"/>
      </w:docPartPr>
      <w:docPartBody>
        <w:p w:rsidR="006D2616" w:rsidRDefault="00D811DA" w:rsidP="00D811DA">
          <w:pPr>
            <w:pStyle w:val="113544F1770345DBBABFCCA03948E38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29B11ED77B84DFBAB9712EE20FFF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BD8EC-D5A5-48C0-ABEC-ADE49163A6CB}"/>
      </w:docPartPr>
      <w:docPartBody>
        <w:p w:rsidR="006D2616" w:rsidRDefault="00D811DA" w:rsidP="00D811DA">
          <w:pPr>
            <w:pStyle w:val="129B11ED77B84DFBAB9712EE20FFF00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728D44FD3914D90942A5B4ADAB3B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E06E0-1F60-4D4A-9D1C-58257A36FED3}"/>
      </w:docPartPr>
      <w:docPartBody>
        <w:p w:rsidR="006D2616" w:rsidRDefault="00D811DA" w:rsidP="00D811DA">
          <w:pPr>
            <w:pStyle w:val="3728D44FD3914D90942A5B4ADAB3B413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E07F79BC1F1403A882FC1C79A70C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CF01E-52ED-459E-9E81-DB0EF2D7E25B}"/>
      </w:docPartPr>
      <w:docPartBody>
        <w:p w:rsidR="006D2616" w:rsidRDefault="00D811DA" w:rsidP="00D811DA">
          <w:pPr>
            <w:pStyle w:val="EE07F79BC1F1403A882FC1C79A70C06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1A73EFA86494A3E987D5E42EEF7F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922AE-AB3A-483F-BB9F-F98BC1F128F3}"/>
      </w:docPartPr>
      <w:docPartBody>
        <w:p w:rsidR="006D2616" w:rsidRDefault="00D811DA" w:rsidP="00D811DA">
          <w:pPr>
            <w:pStyle w:val="01A73EFA86494A3E987D5E42EEF7FF0C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791293916AA43B4B69A8CB8F956B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8041F-7917-4055-B684-1D34955A2026}"/>
      </w:docPartPr>
      <w:docPartBody>
        <w:p w:rsidR="006D2616" w:rsidRDefault="00D811DA" w:rsidP="00D811DA">
          <w:pPr>
            <w:pStyle w:val="F791293916AA43B4B69A8CB8F956BA9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C9B35E8117B4501A0BA8969A1CA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2197-F5DB-46BE-8DF7-CD1C3A502AAE}"/>
      </w:docPartPr>
      <w:docPartBody>
        <w:p w:rsidR="006D2616" w:rsidRDefault="00D811DA" w:rsidP="00D811DA">
          <w:pPr>
            <w:pStyle w:val="7C9B35E8117B4501A0BA8969A1CA842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D47C64DA94A4F449851315004E8A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46A88-50DD-4F42-A220-4DCAA28DE571}"/>
      </w:docPartPr>
      <w:docPartBody>
        <w:p w:rsidR="006D2616" w:rsidRDefault="00D811DA" w:rsidP="00D811DA">
          <w:pPr>
            <w:pStyle w:val="CD47C64DA94A4F449851315004E8A83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58FEFB311CD4A85AC7519BD56DD0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30D7B-30E7-4D1D-8EA5-82BBC09629C4}"/>
      </w:docPartPr>
      <w:docPartBody>
        <w:p w:rsidR="006D2616" w:rsidRDefault="00D811DA" w:rsidP="00D811DA">
          <w:pPr>
            <w:pStyle w:val="858FEFB311CD4A85AC7519BD56DD07F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E794A8A5D0646769F9B28CAFF4C1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0B508-EA0B-4724-8E2D-2DA9BE54533A}"/>
      </w:docPartPr>
      <w:docPartBody>
        <w:p w:rsidR="006D2616" w:rsidRDefault="00D811DA" w:rsidP="00D811DA">
          <w:pPr>
            <w:pStyle w:val="0E794A8A5D0646769F9B28CAFF4C10B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15EB769C00941959AA0E84B6106C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D87A3-9549-4948-B69F-CFC62A6CE0D2}"/>
      </w:docPartPr>
      <w:docPartBody>
        <w:p w:rsidR="006D2616" w:rsidRDefault="00D811DA" w:rsidP="00D811DA">
          <w:pPr>
            <w:pStyle w:val="915EB769C00941959AA0E84B6106C8A7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12E47"/>
    <w:rsid w:val="000157D9"/>
    <w:rsid w:val="00027A4C"/>
    <w:rsid w:val="00073078"/>
    <w:rsid w:val="000A2E8F"/>
    <w:rsid w:val="000B71DC"/>
    <w:rsid w:val="001024F7"/>
    <w:rsid w:val="001247B9"/>
    <w:rsid w:val="00133336"/>
    <w:rsid w:val="00195772"/>
    <w:rsid w:val="001B0F9B"/>
    <w:rsid w:val="001B41E0"/>
    <w:rsid w:val="001D6FE3"/>
    <w:rsid w:val="001F6C15"/>
    <w:rsid w:val="00210B6D"/>
    <w:rsid w:val="0021484F"/>
    <w:rsid w:val="00216081"/>
    <w:rsid w:val="002210C8"/>
    <w:rsid w:val="002279E6"/>
    <w:rsid w:val="00231B32"/>
    <w:rsid w:val="002335DD"/>
    <w:rsid w:val="0027442B"/>
    <w:rsid w:val="002A6E8F"/>
    <w:rsid w:val="002B3B07"/>
    <w:rsid w:val="002B6532"/>
    <w:rsid w:val="002F6AA1"/>
    <w:rsid w:val="003156C4"/>
    <w:rsid w:val="0032130E"/>
    <w:rsid w:val="00322176"/>
    <w:rsid w:val="003370D1"/>
    <w:rsid w:val="00340BD3"/>
    <w:rsid w:val="00345493"/>
    <w:rsid w:val="003514EE"/>
    <w:rsid w:val="00357505"/>
    <w:rsid w:val="003618EB"/>
    <w:rsid w:val="00377866"/>
    <w:rsid w:val="00386DBC"/>
    <w:rsid w:val="003C12CB"/>
    <w:rsid w:val="003D1B0C"/>
    <w:rsid w:val="003E037C"/>
    <w:rsid w:val="003F1217"/>
    <w:rsid w:val="003F5C4E"/>
    <w:rsid w:val="00401EE8"/>
    <w:rsid w:val="00441283"/>
    <w:rsid w:val="004535EF"/>
    <w:rsid w:val="0047016D"/>
    <w:rsid w:val="00472B77"/>
    <w:rsid w:val="004966EF"/>
    <w:rsid w:val="004B5D2F"/>
    <w:rsid w:val="004C752F"/>
    <w:rsid w:val="004D1C94"/>
    <w:rsid w:val="0050211F"/>
    <w:rsid w:val="005073E4"/>
    <w:rsid w:val="00507E0A"/>
    <w:rsid w:val="00511A38"/>
    <w:rsid w:val="0053340E"/>
    <w:rsid w:val="00591BD2"/>
    <w:rsid w:val="005A491F"/>
    <w:rsid w:val="005C545E"/>
    <w:rsid w:val="005E35BE"/>
    <w:rsid w:val="00635720"/>
    <w:rsid w:val="00666E4A"/>
    <w:rsid w:val="006A0321"/>
    <w:rsid w:val="006D2616"/>
    <w:rsid w:val="006E0D0A"/>
    <w:rsid w:val="007131A3"/>
    <w:rsid w:val="00781235"/>
    <w:rsid w:val="00784F9C"/>
    <w:rsid w:val="00792CBE"/>
    <w:rsid w:val="00793DCC"/>
    <w:rsid w:val="007B17D1"/>
    <w:rsid w:val="007F1293"/>
    <w:rsid w:val="0080614B"/>
    <w:rsid w:val="00817E69"/>
    <w:rsid w:val="00875F7A"/>
    <w:rsid w:val="0089757A"/>
    <w:rsid w:val="008A720C"/>
    <w:rsid w:val="00916429"/>
    <w:rsid w:val="00920D69"/>
    <w:rsid w:val="0095594D"/>
    <w:rsid w:val="009A5EC5"/>
    <w:rsid w:val="009B10DC"/>
    <w:rsid w:val="009C4954"/>
    <w:rsid w:val="009D2BEE"/>
    <w:rsid w:val="009D5F73"/>
    <w:rsid w:val="00A01C7A"/>
    <w:rsid w:val="00A103E8"/>
    <w:rsid w:val="00A10449"/>
    <w:rsid w:val="00A160ED"/>
    <w:rsid w:val="00A25DFD"/>
    <w:rsid w:val="00A46F73"/>
    <w:rsid w:val="00A518B9"/>
    <w:rsid w:val="00A67FEA"/>
    <w:rsid w:val="00AC48B9"/>
    <w:rsid w:val="00AD7BCB"/>
    <w:rsid w:val="00B0302F"/>
    <w:rsid w:val="00B06A1E"/>
    <w:rsid w:val="00B5335B"/>
    <w:rsid w:val="00B86A27"/>
    <w:rsid w:val="00B95809"/>
    <w:rsid w:val="00BC1455"/>
    <w:rsid w:val="00BD2F92"/>
    <w:rsid w:val="00BD662E"/>
    <w:rsid w:val="00BF27CE"/>
    <w:rsid w:val="00C00D73"/>
    <w:rsid w:val="00C0279E"/>
    <w:rsid w:val="00C03606"/>
    <w:rsid w:val="00CB38CC"/>
    <w:rsid w:val="00CB7A61"/>
    <w:rsid w:val="00CB7A74"/>
    <w:rsid w:val="00CC4D9A"/>
    <w:rsid w:val="00CC7327"/>
    <w:rsid w:val="00CD5FF2"/>
    <w:rsid w:val="00CD6CA3"/>
    <w:rsid w:val="00D31073"/>
    <w:rsid w:val="00D46D19"/>
    <w:rsid w:val="00D52343"/>
    <w:rsid w:val="00D54695"/>
    <w:rsid w:val="00D811DA"/>
    <w:rsid w:val="00DD62E8"/>
    <w:rsid w:val="00DE2BF8"/>
    <w:rsid w:val="00E11CF4"/>
    <w:rsid w:val="00EB2345"/>
    <w:rsid w:val="00F21EA3"/>
    <w:rsid w:val="00F3718A"/>
    <w:rsid w:val="00F37AC4"/>
    <w:rsid w:val="00F635C5"/>
    <w:rsid w:val="00F64A28"/>
    <w:rsid w:val="00F66C64"/>
    <w:rsid w:val="00F97378"/>
    <w:rsid w:val="00FD0ABF"/>
    <w:rsid w:val="00FD1359"/>
    <w:rsid w:val="00FE2407"/>
    <w:rsid w:val="00FE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11DA"/>
    <w:rPr>
      <w:color w:val="808080"/>
    </w:rPr>
  </w:style>
  <w:style w:type="paragraph" w:customStyle="1" w:styleId="F835FB459AA64936B78321B5686E8C94">
    <w:name w:val="F835FB459AA64936B78321B5686E8C94"/>
    <w:rsid w:val="00BD2F92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AEE6416161FF49378183689D6FC1C70E">
    <w:name w:val="AEE6416161FF49378183689D6FC1C70E"/>
    <w:rsid w:val="00BD2F92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0617A6DB7667460DA002C52BAFBC0991">
    <w:name w:val="0617A6DB7667460DA002C52BAFBC0991"/>
    <w:rsid w:val="00BD2F92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12FED80A5064E00ABA722D45E015769">
    <w:name w:val="B12FED80A5064E00ABA722D45E015769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B9E0E937706B4E67BE8BD328290C65D4">
    <w:name w:val="B9E0E937706B4E67BE8BD328290C65D4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659137ADA4D4A118AEC8C404D8FDE8A">
    <w:name w:val="F659137ADA4D4A118AEC8C404D8FDE8A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942513BCF334FA7B1AB1C0A055D4BEC">
    <w:name w:val="2942513BCF334FA7B1AB1C0A055D4BEC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B1E13668B4E4B8AAC5BE3300F2AAF9C">
    <w:name w:val="1B1E13668B4E4B8AAC5BE3300F2AAF9C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C5E550FA5F242E89DB1FE17ABA6EC76">
    <w:name w:val="4C5E550FA5F242E89DB1FE17ABA6EC76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55B4179EE1A5475C89F3671B8D7FF5EF">
    <w:name w:val="55B4179EE1A5475C89F3671B8D7FF5EF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345FFF338A64D34B42091038226166B">
    <w:name w:val="3345FFF338A64D34B42091038226166B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72A0A1D16D442B4A43F621DDEC9BACD">
    <w:name w:val="272A0A1D16D442B4A43F621DDEC9BACD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F878C1C1B06417090A62B1A6CBC2ADA">
    <w:name w:val="9F878C1C1B06417090A62B1A6CBC2ADA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9FECF74EA104E0EA1EAF981F980D879">
    <w:name w:val="29FECF74EA104E0EA1EAF981F980D879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909981A107345DEB099C0A4D3F93E70">
    <w:name w:val="2909981A107345DEB099C0A4D3F93E70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23D656E2CCD43EF9CCDFBAD3645F7AC">
    <w:name w:val="423D656E2CCD43EF9CCDFBAD3645F7AC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DC3AB87A456342AD98FEF819F68D164F">
    <w:name w:val="DC3AB87A456342AD98FEF819F68D164F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51AA21971B924DFFB232C933674F04C1">
    <w:name w:val="51AA21971B924DFFB232C933674F04C1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B3F9FCE3A8A482CB9E670DFA771E0C1">
    <w:name w:val="9B3F9FCE3A8A482CB9E670DFA771E0C1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5C05C421FD474F13B26741BBD241F0E3">
    <w:name w:val="5C05C421FD474F13B26741BBD241F0E3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B34C7B8837E410F937CBAB50A0BADFA">
    <w:name w:val="CB34C7B8837E410F937CBAB50A0BADFA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D4AA351D82144F7912ACA93B52700D3">
    <w:name w:val="FD4AA351D82144F7912ACA93B52700D3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322C0A60EE746A4853BBA77A6F2F986">
    <w:name w:val="E322C0A60EE746A4853BBA77A6F2F986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55E645B66B7645CEA4F3DFD9131BA27B">
    <w:name w:val="55E645B66B7645CEA4F3DFD9131BA27B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D8BFA16FBD44284A17D95EF01A7B137">
    <w:name w:val="CD8BFA16FBD44284A17D95EF01A7B137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BDEB8FDFAD104D8A9CC4F5E9E2C7FF12">
    <w:name w:val="BDEB8FDFAD104D8A9CC4F5E9E2C7FF12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C232C8F4C594860BA5A3BB58CDC6836">
    <w:name w:val="CC232C8F4C594860BA5A3BB58CDC6836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D6CF7AFEC264B83AFA37A0D5E18B9E4">
    <w:name w:val="3D6CF7AFEC264B83AFA37A0D5E18B9E4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422EA276EAD4C0390801D1F18BDBBA4">
    <w:name w:val="F422EA276EAD4C0390801D1F18BDBBA4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2B3A0083B9740CBA7FBC785E285EB20">
    <w:name w:val="92B3A0083B9740CBA7FBC785E285EB20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B5F98582F454763B714FC29252FFBCF">
    <w:name w:val="4B5F98582F454763B714FC29252FFBCF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5721A97774894AFBB9CAFEA55B5E9E72">
    <w:name w:val="5721A97774894AFBB9CAFEA55B5E9E72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E5949345B254F5DA5C7CFAE2C3F6B3E">
    <w:name w:val="4E5949345B254F5DA5C7CFAE2C3F6B3E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D08397C6AD844CEB4707D9BA2C30765">
    <w:name w:val="1D08397C6AD844CEB4707D9BA2C30765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069AC6822084D51BC04DD39D79A4062">
    <w:name w:val="E069AC6822084D51BC04DD39D79A4062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69B68E6BE23341E9AB7293AB03F2323F">
    <w:name w:val="69B68E6BE23341E9AB7293AB03F2323F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C2E2990FF5E4CFBA128E28528B91AC4">
    <w:name w:val="CC2E2990FF5E4CFBA128E28528B91AC4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6B6D167DEC7D442494AA150791EBA5BD">
    <w:name w:val="6B6D167DEC7D442494AA150791EBA5BD"/>
    <w:rsid w:val="001B41E0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55AA2E4F6F845058991C18128A2128B">
    <w:name w:val="455AA2E4F6F845058991C18128A2128B"/>
    <w:rsid w:val="001B41E0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443421A5DD045F7B3347DC404BFA6AC">
    <w:name w:val="4443421A5DD045F7B3347DC404BFA6AC"/>
    <w:rsid w:val="001B41E0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8623BAA75714F96B90D5440D6AC397D">
    <w:name w:val="38623BAA75714F96B90D5440D6AC397D"/>
    <w:rsid w:val="001B41E0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04726BA773B416582125505E6DAB09B">
    <w:name w:val="E04726BA773B416582125505E6DAB09B"/>
    <w:rsid w:val="001B41E0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B0F0E75DCE94BEC83A118D68EFC66F8">
    <w:name w:val="4B0F0E75DCE94BEC83A118D68EFC66F8"/>
    <w:rsid w:val="001B41E0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667F50382305493CB53237A23FABFB7F">
    <w:name w:val="667F50382305493CB53237A23FABFB7F"/>
    <w:rsid w:val="001B41E0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B9E0EDB9342C4A37B39DE30660C5955F">
    <w:name w:val="B9E0EDB9342C4A37B39DE30660C5955F"/>
    <w:rsid w:val="00A25DFD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8CB7AA3DC9242349C372DAE672D927E">
    <w:name w:val="98CB7AA3DC9242349C372DAE672D927E"/>
    <w:rsid w:val="00D46D19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5F4CBB71C364C0DA2EE2B5473B11744">
    <w:name w:val="15F4CBB71C364C0DA2EE2B5473B11744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42C881018F24A98A7D58B8E3A7D35DA">
    <w:name w:val="F42C881018F24A98A7D58B8E3A7D35DA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A8D1C0E0001C4BD3B976FDF5F057A8A3">
    <w:name w:val="A8D1C0E0001C4BD3B976FDF5F057A8A3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2BF83012C254DA6944216CF4E3AE400">
    <w:name w:val="32BF83012C254DA6944216CF4E3AE400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BFD25A2A026495EAD04653DB2E08E03">
    <w:name w:val="4BFD25A2A026495EAD04653DB2E08E03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7C7ADBCDE06349A0B0A2C5D8761A29C8">
    <w:name w:val="7C7ADBCDE06349A0B0A2C5D8761A29C8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02275E31E4548108FD255E7860A2AE9">
    <w:name w:val="202275E31E4548108FD255E7860A2AE9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5B652D2DAE44E0D96D18B0DF2A1AEA1">
    <w:name w:val="15B652D2DAE44E0D96D18B0DF2A1AEA1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9E4BA30DB704BA98A551CA1A84E7B82">
    <w:name w:val="29E4BA30DB704BA98A551CA1A84E7B82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9A62D5F006D4C73B416F64C39151A08">
    <w:name w:val="39A62D5F006D4C73B416F64C39151A08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DA8804FBB2140B9897FBD877A2F1280">
    <w:name w:val="EDA8804FBB2140B9897FBD877A2F1280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13544F1770345DBBABFCCA03948E38F">
    <w:name w:val="113544F1770345DBBABFCCA03948E38F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29B11ED77B84DFBAB9712EE20FFF001">
    <w:name w:val="129B11ED77B84DFBAB9712EE20FFF001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728D44FD3914D90942A5B4ADAB3B413">
    <w:name w:val="3728D44FD3914D90942A5B4ADAB3B413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E07F79BC1F1403A882FC1C79A70C066">
    <w:name w:val="EE07F79BC1F1403A882FC1C79A70C066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01A73EFA86494A3E987D5E42EEF7FF0C">
    <w:name w:val="01A73EFA86494A3E987D5E42EEF7FF0C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791293916AA43B4B69A8CB8F956BA93">
    <w:name w:val="F791293916AA43B4B69A8CB8F956BA93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7C9B35E8117B4501A0BA8969A1CA8424">
    <w:name w:val="7C9B35E8117B4501A0BA8969A1CA8424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D47C64DA94A4F449851315004E8A83A">
    <w:name w:val="CD47C64DA94A4F449851315004E8A83A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858FEFB311CD4A85AC7519BD56DD07F9">
    <w:name w:val="858FEFB311CD4A85AC7519BD56DD07F9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0E794A8A5D0646769F9B28CAFF4C10B1">
    <w:name w:val="0E794A8A5D0646769F9B28CAFF4C10B1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15EB769C00941959AA0E84B6106C8A7">
    <w:name w:val="915EB769C00941959AA0E84B6106C8A7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_ e x p e d i c i � n > N _ e x p e d i c i � n < / N _ e x p e d i c i � n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t o _ 2 0 0 9 > D t o _ 2 0 0 9 < / D t o _ 2 0 0 9 >  
             < E a n > E a n < / E a n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e c i o _ b a s e > P r e c i o _ b a s e < / P r e c i o _ b a s e >  
             < P r e c i o _ f i n a l > P r e c i o _ f i n a l < / P r e c i o _ f i n a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5B11A-FF59-464C-BEF9-25E13AA26774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142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Xavier Gisbert</cp:lastModifiedBy>
  <cp:revision>42</cp:revision>
  <dcterms:created xsi:type="dcterms:W3CDTF">2018-08-23T08:35:00Z</dcterms:created>
  <dcterms:modified xsi:type="dcterms:W3CDTF">2025-02-21T12:21:00Z</dcterms:modified>
</cp:coreProperties>
</file>